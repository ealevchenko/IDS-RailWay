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B60E" w14:textId="77777777" w:rsidR="00522171" w:rsidRPr="00095D79" w:rsidRDefault="008178BC" w:rsidP="00522171">
      <w:pPr>
        <w:spacing w:before="240"/>
        <w:jc w:val="right"/>
      </w:pPr>
      <w:r>
        <w:rPr>
          <w:rFonts w:cs="Arial"/>
          <w:b/>
          <w:sz w:val="28"/>
          <w:szCs w:val="28"/>
        </w:rPr>
        <w:pict w14:anchorId="4F14D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12" o:title=""/>
            <o:lock v:ext="edit" ungrouping="t" rotation="t" cropping="t" verticies="t" text="t" grouping="t"/>
            <o:signatureline v:ext="edit" id="{8D78704C-941D-4077-94CF-C33D3CB601B0}" provid="{00000000-0000-0000-0000-000000000000}" o:suggestedsigner="Касим Э. В." o:suggestedsigner2="Менеджер по поддержке продаж (Европа)" o:suggestedsigneremail="Elvira.Kasim@arcelormittal.com" issignatureline="t"/>
          </v:shape>
        </w:pict>
      </w:r>
    </w:p>
    <w:p w14:paraId="02F61C78" w14:textId="77777777" w:rsidR="00DD69ED" w:rsidRPr="00095D79" w:rsidRDefault="00DD69ED" w:rsidP="009F144B"/>
    <w:p w14:paraId="36AED1DB" w14:textId="77777777" w:rsidR="005C799A" w:rsidRPr="00095D79" w:rsidRDefault="005C799A" w:rsidP="009F144B"/>
    <w:p w14:paraId="6BB5831E" w14:textId="77777777" w:rsidR="005C799A" w:rsidRPr="00095D79" w:rsidRDefault="005C799A" w:rsidP="009F144B"/>
    <w:p w14:paraId="2D740E76" w14:textId="77777777" w:rsidR="005C799A" w:rsidRPr="00095D79" w:rsidRDefault="005C799A" w:rsidP="009F144B"/>
    <w:p w14:paraId="585B8262" w14:textId="77777777" w:rsidR="005C799A" w:rsidRPr="00095D79" w:rsidRDefault="005C799A" w:rsidP="009F144B"/>
    <w:p w14:paraId="49A5C850" w14:textId="77777777" w:rsidR="005C799A" w:rsidRPr="00095D79" w:rsidRDefault="005C799A" w:rsidP="009F144B"/>
    <w:p w14:paraId="78026F50" w14:textId="77777777" w:rsidR="005C799A" w:rsidRPr="00095D79" w:rsidRDefault="005C799A" w:rsidP="009F144B"/>
    <w:p w14:paraId="1075507E" w14:textId="77777777" w:rsidR="00DD69ED" w:rsidRPr="00095D79" w:rsidRDefault="00DD69ED" w:rsidP="009F144B"/>
    <w:p w14:paraId="7F9DB222" w14:textId="754B6C53" w:rsidR="005815B0" w:rsidRPr="00095D79" w:rsidRDefault="00763F0C" w:rsidP="00503659">
      <w:pPr>
        <w:pStyle w:val="a7"/>
      </w:pPr>
      <w:sdt>
        <w:sdtPr>
          <w:alias w:val="Название"/>
          <w:tag w:val=""/>
          <w:id w:val="-1137484328"/>
          <w:placeholder>
            <w:docPart w:val="F6254E11A56A4F9CBAD9E1E4787180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t>Системе контроля движения грузов отгруженных АМКР для внешних потребителей продукции в странах Европы.</w:t>
          </w:r>
        </w:sdtContent>
      </w:sdt>
    </w:p>
    <w:sdt>
      <w:sdtPr>
        <w:alias w:val="Описание"/>
        <w:tag w:val="Описание"/>
        <w:id w:val="1526599382"/>
        <w:placeholder>
          <w:docPart w:val="ADFCED2C094B46BEA37C41B38716738C"/>
        </w:placeholder>
      </w:sdtPr>
      <w:sdtEndPr/>
      <w:sdtContent>
        <w:p w14:paraId="47250CAF" w14:textId="47748BE9" w:rsidR="002819DF" w:rsidRDefault="002819DF" w:rsidP="002819DF">
          <w:pPr>
            <w:pStyle w:val="a8"/>
          </w:pPr>
          <w:r>
            <w:t>разработка и внедрение информационного ресурса по формированию аналитического отчета.</w:t>
          </w:r>
        </w:p>
      </w:sdtContent>
    </w:sdt>
    <w:p w14:paraId="0DAAB179" w14:textId="77777777" w:rsidR="00DD69ED" w:rsidRPr="00095D79" w:rsidRDefault="00DD69ED" w:rsidP="00F45126">
      <w:pPr>
        <w:rPr>
          <w:szCs w:val="24"/>
        </w:rPr>
      </w:pPr>
    </w:p>
    <w:p w14:paraId="68671877" w14:textId="77777777" w:rsidR="0017336C" w:rsidRPr="00095D79" w:rsidRDefault="0017336C" w:rsidP="00F45126">
      <w:pPr>
        <w:rPr>
          <w:szCs w:val="24"/>
        </w:rPr>
      </w:pPr>
    </w:p>
    <w:p w14:paraId="56227F32" w14:textId="77777777" w:rsidR="005767BD" w:rsidRPr="00095D79" w:rsidRDefault="005767BD" w:rsidP="00F45126">
      <w:pPr>
        <w:rPr>
          <w:szCs w:val="24"/>
        </w:rPr>
      </w:pPr>
    </w:p>
    <w:p w14:paraId="0FC2C08C" w14:textId="77777777" w:rsidR="005767BD" w:rsidRPr="00095D79" w:rsidRDefault="005767BD" w:rsidP="00F45126">
      <w:pPr>
        <w:rPr>
          <w:szCs w:val="24"/>
        </w:rPr>
      </w:pPr>
    </w:p>
    <w:p w14:paraId="3D616ABD" w14:textId="77777777" w:rsidR="007D4530" w:rsidRPr="00095D79" w:rsidRDefault="007D4530" w:rsidP="00F45126">
      <w:pPr>
        <w:rPr>
          <w:szCs w:val="24"/>
        </w:rPr>
      </w:pPr>
    </w:p>
    <w:p w14:paraId="5D48B11F" w14:textId="77777777" w:rsidR="00CD470C" w:rsidRPr="00095D79" w:rsidRDefault="00CD470C" w:rsidP="00F45126">
      <w:pPr>
        <w:rPr>
          <w:szCs w:val="24"/>
        </w:rPr>
      </w:pPr>
    </w:p>
    <w:p w14:paraId="48BFD1A5" w14:textId="77777777" w:rsidR="00522171" w:rsidRPr="00095D79" w:rsidRDefault="00522171" w:rsidP="00EA7191">
      <w:pPr>
        <w:pStyle w:val="TitleVersion"/>
        <w:rPr>
          <w:rFonts w:cs="Arial"/>
          <w:b/>
          <w:color w:val="8E8F91" w:themeColor="text1" w:themeTint="BF"/>
          <w:szCs w:val="22"/>
        </w:rPr>
      </w:pPr>
      <w:r w:rsidRPr="00095D79">
        <w:rPr>
          <w:szCs w:val="24"/>
        </w:rPr>
        <w:br w:type="page"/>
      </w:r>
    </w:p>
    <w:bookmarkStart w:id="0" w:name="_Toc105572337" w:displacedByCustomXml="next"/>
    <w:sdt>
      <w:sdtPr>
        <w:rPr>
          <w:rFonts w:eastAsiaTheme="minorHAnsi" w:cstheme="minorBidi"/>
          <w:caps w:val="0"/>
          <w:color w:val="auto"/>
          <w:sz w:val="24"/>
          <w:szCs w:val="22"/>
        </w:rPr>
        <w:id w:val="312453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A898D" w14:textId="77777777" w:rsidR="00DD69ED" w:rsidRPr="00095D79" w:rsidRDefault="00DD69ED" w:rsidP="004B6AC9">
          <w:pPr>
            <w:pStyle w:val="13"/>
          </w:pPr>
          <w:r w:rsidRPr="00095D79">
            <w:t>Оглавление</w:t>
          </w:r>
          <w:bookmarkEnd w:id="0"/>
        </w:p>
        <w:p w14:paraId="37DB9B33" w14:textId="77777777" w:rsidR="003D153D" w:rsidRDefault="00E81B02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095D79">
            <w:rPr>
              <w:b w:val="0"/>
              <w:bCs w:val="0"/>
              <w:caps w:val="0"/>
            </w:rPr>
            <w:fldChar w:fldCharType="begin"/>
          </w:r>
          <w:r w:rsidRPr="00095D79">
            <w:rPr>
              <w:b w:val="0"/>
              <w:bCs w:val="0"/>
              <w:caps w:val="0"/>
            </w:rPr>
            <w:instrText xml:space="preserve"> TOC \o "1-2" \h \z \u </w:instrText>
          </w:r>
          <w:r w:rsidRPr="00095D79">
            <w:rPr>
              <w:b w:val="0"/>
              <w:bCs w:val="0"/>
              <w:caps w:val="0"/>
            </w:rPr>
            <w:fldChar w:fldCharType="separate"/>
          </w:r>
          <w:hyperlink w:anchor="_Toc105572337" w:history="1">
            <w:r w:rsidR="003D153D" w:rsidRPr="0088319B">
              <w:rPr>
                <w:rStyle w:val="ab"/>
                <w:noProof/>
              </w:rPr>
              <w:t>Оглавление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_Toc105572337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2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7EDDB71D" w14:textId="77777777" w:rsidR="003D153D" w:rsidRDefault="008178B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572338" w:history="1">
            <w:r w:rsidR="003D153D" w:rsidRPr="0088319B">
              <w:rPr>
                <w:rStyle w:val="ab"/>
                <w:noProof/>
              </w:rPr>
              <w:t>1</w:t>
            </w:r>
            <w:r w:rsidR="003D153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Введение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_Toc105572338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1AC6BE3C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39" w:history="1">
            <w:r w:rsidR="003D153D" w:rsidRPr="0088319B">
              <w:rPr>
                <w:rStyle w:val="ab"/>
                <w:noProof/>
              </w:rPr>
              <w:t>1.1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Наименование системы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_Toc105572339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557CD073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40" w:history="1">
            <w:r w:rsidR="003D153D" w:rsidRPr="0088319B">
              <w:rPr>
                <w:rStyle w:val="ab"/>
                <w:noProof/>
              </w:rPr>
              <w:t>1.2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Основание для разработки. Преференции при внедрении системы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_Toc105572340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30559EA6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41" w:history="1">
            <w:r w:rsidR="003D153D" w:rsidRPr="0088319B">
              <w:rPr>
                <w:rStyle w:val="ab"/>
                <w:noProof/>
              </w:rPr>
              <w:t>1.3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Назначение системы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_Toc105572341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5FB41C19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42" w:history="1">
            <w:r w:rsidR="003D153D" w:rsidRPr="0088319B">
              <w:rPr>
                <w:rStyle w:val="ab"/>
                <w:noProof/>
              </w:rPr>
              <w:t>1.4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Цель разработки системы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_Toc105572342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1BA6C419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43" w:history="1">
            <w:r w:rsidR="003D153D" w:rsidRPr="0088319B">
              <w:rPr>
                <w:rStyle w:val="ab"/>
                <w:noProof/>
              </w:rPr>
              <w:t>1.5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Участники разработки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_Toc105572343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67BDC4D4" w14:textId="77777777" w:rsidR="003D153D" w:rsidRDefault="008178B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572344" w:history="1">
            <w:r w:rsidR="003D153D" w:rsidRPr="0088319B">
              <w:rPr>
                <w:rStyle w:val="ab"/>
                <w:noProof/>
              </w:rPr>
              <w:t>2</w:t>
            </w:r>
            <w:r w:rsidR="003D153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Описание Бизнес-процесса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_Toc105572344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7634D95F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45" w:history="1">
            <w:r w:rsidR="003D153D" w:rsidRPr="0088319B">
              <w:rPr>
                <w:rStyle w:val="ab"/>
                <w:noProof/>
              </w:rPr>
              <w:t>2.1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Текущий процесс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_Toc105572345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648401FA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46" w:history="1">
            <w:r w:rsidR="003D153D" w:rsidRPr="0088319B">
              <w:rPr>
                <w:rStyle w:val="ab"/>
                <w:noProof/>
              </w:rPr>
              <w:t>2.2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Планируемые улучшения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_Toc105572346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374CC663" w14:textId="77777777" w:rsidR="003D153D" w:rsidRDefault="008178B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572347" w:history="1">
            <w:r w:rsidR="003D153D" w:rsidRPr="0088319B">
              <w:rPr>
                <w:rStyle w:val="ab"/>
                <w:noProof/>
              </w:rPr>
              <w:t>3</w:t>
            </w:r>
            <w:r w:rsidR="003D153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Требования к РАЗРАБОТКЕ системы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_Toc105572347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3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17639364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48" w:history="1">
            <w:r w:rsidR="003D153D" w:rsidRPr="0088319B">
              <w:rPr>
                <w:rStyle w:val="ab"/>
                <w:noProof/>
              </w:rPr>
              <w:t>3.1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Требования к структуре и функциям системы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_Toc105572348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4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621A2B7B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49" w:history="1">
            <w:r w:rsidR="003D153D" w:rsidRPr="0088319B">
              <w:rPr>
                <w:rStyle w:val="ab"/>
                <w:noProof/>
              </w:rPr>
              <w:t>3.2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Описание входной и выходной информации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_Toc105572349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4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21030AD1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50" w:history="1">
            <w:r w:rsidR="003D153D" w:rsidRPr="0088319B">
              <w:rPr>
                <w:rStyle w:val="ab"/>
                <w:noProof/>
              </w:rPr>
              <w:t>3.3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Требования к функционированию системы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_Toc105572350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4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0CC2B471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51" w:history="1">
            <w:r w:rsidR="003D153D" w:rsidRPr="0088319B">
              <w:rPr>
                <w:rStyle w:val="ab"/>
                <w:noProof/>
              </w:rPr>
              <w:t>3.4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Требования к обеспечению конфиденциальности информации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_Toc105572351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4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24911597" w14:textId="77777777" w:rsidR="003D153D" w:rsidRDefault="008178B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572352" w:history="1">
            <w:r w:rsidR="003D153D" w:rsidRPr="0088319B">
              <w:rPr>
                <w:rStyle w:val="ab"/>
                <w:noProof/>
              </w:rPr>
              <w:t>4</w:t>
            </w:r>
            <w:r w:rsidR="003D153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Обязанности и Соответствие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_Toc105572352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4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6CF600B8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53" w:history="1">
            <w:r w:rsidR="003D153D" w:rsidRPr="0088319B">
              <w:rPr>
                <w:rStyle w:val="ab"/>
                <w:noProof/>
              </w:rPr>
              <w:t>4.1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Описание команды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_Toc105572353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4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34867BE5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54" w:history="1">
            <w:r w:rsidR="003D153D" w:rsidRPr="0088319B">
              <w:rPr>
                <w:rStyle w:val="ab"/>
                <w:noProof/>
              </w:rPr>
              <w:t>4.2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Роли и обязанности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_Toc105572354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4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264BCD25" w14:textId="77777777" w:rsidR="003D153D" w:rsidRDefault="008178BC">
          <w:pPr>
            <w:pStyle w:val="23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05572355" w:history="1">
            <w:r w:rsidR="003D153D" w:rsidRPr="0088319B">
              <w:rPr>
                <w:rStyle w:val="ab"/>
                <w:noProof/>
              </w:rPr>
              <w:t>4.3</w:t>
            </w:r>
            <w:r w:rsidR="003D15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Анализ рисков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_Toc105572355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5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4509CCD2" w14:textId="77777777" w:rsidR="003D153D" w:rsidRDefault="008178BC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5572356" w:history="1">
            <w:r w:rsidR="003D153D" w:rsidRPr="0088319B">
              <w:rPr>
                <w:rStyle w:val="ab"/>
                <w:noProof/>
              </w:rPr>
              <w:t>5</w:t>
            </w:r>
            <w:r w:rsidR="003D153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153D" w:rsidRPr="0088319B">
              <w:rPr>
                <w:rStyle w:val="ab"/>
                <w:noProof/>
              </w:rPr>
              <w:t>ЛИСТ СОГЛАСОВАНИЯ</w:t>
            </w:r>
            <w:r w:rsidR="003D153D">
              <w:rPr>
                <w:noProof/>
                <w:webHidden/>
              </w:rPr>
              <w:tab/>
            </w:r>
            <w:r w:rsidR="003D153D">
              <w:rPr>
                <w:noProof/>
                <w:webHidden/>
              </w:rPr>
              <w:fldChar w:fldCharType="begin"/>
            </w:r>
            <w:r w:rsidR="003D153D">
              <w:rPr>
                <w:noProof/>
                <w:webHidden/>
              </w:rPr>
              <w:instrText xml:space="preserve"> PAGEREF _Toc105572356 \h </w:instrText>
            </w:r>
            <w:r w:rsidR="003D153D">
              <w:rPr>
                <w:noProof/>
                <w:webHidden/>
              </w:rPr>
            </w:r>
            <w:r w:rsidR="003D153D">
              <w:rPr>
                <w:noProof/>
                <w:webHidden/>
              </w:rPr>
              <w:fldChar w:fldCharType="separate"/>
            </w:r>
            <w:r w:rsidR="003D153D">
              <w:rPr>
                <w:noProof/>
                <w:webHidden/>
              </w:rPr>
              <w:t>5</w:t>
            </w:r>
            <w:r w:rsidR="003D153D">
              <w:rPr>
                <w:noProof/>
                <w:webHidden/>
              </w:rPr>
              <w:fldChar w:fldCharType="end"/>
            </w:r>
          </w:hyperlink>
        </w:p>
        <w:p w14:paraId="684063C5" w14:textId="77777777" w:rsidR="00416960" w:rsidRPr="00095D79" w:rsidRDefault="00E81B02">
          <w:pPr>
            <w:rPr>
              <w:b/>
              <w:bCs/>
            </w:rPr>
          </w:pPr>
          <w:r w:rsidRPr="00095D79"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09406326" w14:textId="77777777" w:rsidR="00AC2953" w:rsidRPr="00095D79" w:rsidRDefault="00AC2953">
      <w:pPr>
        <w:jc w:val="left"/>
        <w:rPr>
          <w:highlight w:val="yellow"/>
        </w:rPr>
      </w:pPr>
    </w:p>
    <w:p w14:paraId="06284F79" w14:textId="77777777" w:rsidR="00DD69ED" w:rsidRPr="00095D79" w:rsidRDefault="00DD69ED"/>
    <w:p w14:paraId="537D7DF1" w14:textId="77777777" w:rsidR="008F64EF" w:rsidRPr="00095D79" w:rsidRDefault="008F64EF"/>
    <w:p w14:paraId="10556E1B" w14:textId="5D7AD6A1" w:rsidR="00EA2F20" w:rsidRDefault="00EA2F20">
      <w:pPr>
        <w:jc w:val="left"/>
      </w:pPr>
      <w:r>
        <w:br w:type="page"/>
      </w:r>
    </w:p>
    <w:p w14:paraId="386DB656" w14:textId="77777777" w:rsidR="005F5D59" w:rsidRPr="00095D79" w:rsidRDefault="005F5D59" w:rsidP="004B6AC9">
      <w:pPr>
        <w:pStyle w:val="1"/>
      </w:pPr>
      <w:bookmarkStart w:id="1" w:name="_Toc105572338"/>
      <w:r w:rsidRPr="00095D79">
        <w:lastRenderedPageBreak/>
        <w:t>Введение</w:t>
      </w:r>
      <w:bookmarkEnd w:id="1"/>
    </w:p>
    <w:p w14:paraId="63F8C161" w14:textId="6AD75207" w:rsidR="0089342A" w:rsidRPr="00095D79" w:rsidRDefault="0089342A" w:rsidP="00D358A0">
      <w:pPr>
        <w:pStyle w:val="a3"/>
      </w:pPr>
      <w:r w:rsidRPr="00095D79">
        <w:t xml:space="preserve">Настоящая </w:t>
      </w:r>
      <w:r w:rsidR="004967E0" w:rsidRPr="00095D79">
        <w:t>ФС к Системе</w:t>
      </w:r>
      <w:r w:rsidR="00763F0C" w:rsidRPr="00763F0C">
        <w:t xml:space="preserve"> </w:t>
      </w:r>
      <w:r w:rsidR="00763F0C">
        <w:t xml:space="preserve">контроля движения грузов </w:t>
      </w:r>
      <w:r w:rsidR="00763F0C">
        <w:t>отгруженных АМКР для внешних потребителей продукции</w:t>
      </w:r>
      <w:r w:rsidR="00763F0C">
        <w:t xml:space="preserve">, описывает основные требования к разработке и внедрению </w:t>
      </w:r>
      <w:r w:rsidR="00763F0C">
        <w:t>аналитической отчетности</w:t>
      </w:r>
      <w:r w:rsidR="00763F0C">
        <w:t>.</w:t>
      </w:r>
    </w:p>
    <w:p w14:paraId="591F92A9" w14:textId="2CFBA24F" w:rsidR="00AA4638" w:rsidRDefault="00AA4638" w:rsidP="00BF3A41">
      <w:pPr>
        <w:pStyle w:val="21"/>
      </w:pPr>
      <w:bookmarkStart w:id="2" w:name="_Toc105572339"/>
      <w:r w:rsidRPr="00095D79">
        <w:t>Наименование системы</w:t>
      </w:r>
      <w:bookmarkEnd w:id="2"/>
    </w:p>
    <w:p w14:paraId="2B4A30DE" w14:textId="216CB53B" w:rsidR="00952673" w:rsidRPr="00095D79" w:rsidRDefault="00763F0C" w:rsidP="00763F0C">
      <w:pPr>
        <w:pStyle w:val="a3"/>
        <w:rPr>
          <w:szCs w:val="24"/>
        </w:rPr>
      </w:pPr>
      <w:r w:rsidRPr="00095D79">
        <w:t>Системе</w:t>
      </w:r>
      <w:r w:rsidRPr="00763F0C">
        <w:t xml:space="preserve"> </w:t>
      </w:r>
      <w:r>
        <w:t>контроля движения грузов отгруженных АМКР для внешних потребителей продукции</w:t>
      </w:r>
      <w:r>
        <w:t xml:space="preserve"> </w:t>
      </w:r>
      <w:r>
        <w:t>в странах Европы</w:t>
      </w:r>
      <w:r>
        <w:t>.</w:t>
      </w:r>
    </w:p>
    <w:p w14:paraId="58417576" w14:textId="631EFBBE" w:rsidR="00DD3281" w:rsidRPr="00095D79" w:rsidRDefault="00DD3281" w:rsidP="00BF3A41">
      <w:pPr>
        <w:pStyle w:val="21"/>
      </w:pPr>
      <w:bookmarkStart w:id="3" w:name="_Toc105572340"/>
      <w:r w:rsidRPr="00095D79">
        <w:t xml:space="preserve">Основание для разработки. Преференции при внедрении </w:t>
      </w:r>
      <w:r w:rsidR="003E3357" w:rsidRPr="00095D79">
        <w:t>системы</w:t>
      </w:r>
      <w:bookmarkEnd w:id="3"/>
      <w:r w:rsidRPr="00095D79">
        <w:t xml:space="preserve"> </w:t>
      </w:r>
    </w:p>
    <w:p w14:paraId="62440E46" w14:textId="1234EB1B" w:rsidR="005E3DD8" w:rsidRPr="00095D79" w:rsidRDefault="00BF5F04" w:rsidP="003C2A77">
      <w:pPr>
        <w:pStyle w:val="a3"/>
      </w:pPr>
      <w:r>
        <w:t>Получено задание от директора департамента по продажам, регионального менеджера по продажам (Европа)</w:t>
      </w:r>
      <w:r w:rsidR="00681594">
        <w:t>.</w:t>
      </w:r>
    </w:p>
    <w:p w14:paraId="67E48E89" w14:textId="77777777" w:rsidR="007674BA" w:rsidRPr="00095D79" w:rsidRDefault="007674BA" w:rsidP="00BF3A41">
      <w:pPr>
        <w:pStyle w:val="21"/>
      </w:pPr>
      <w:bookmarkStart w:id="4" w:name="_Toc105572341"/>
      <w:r w:rsidRPr="00095D79">
        <w:t>Назначение системы</w:t>
      </w:r>
      <w:bookmarkEnd w:id="4"/>
    </w:p>
    <w:p w14:paraId="4AD654BF" w14:textId="077353F2" w:rsidR="00681594" w:rsidRPr="009B2539" w:rsidRDefault="00681594" w:rsidP="00672BFA">
      <w:pPr>
        <w:pStyle w:val="a3"/>
        <w:rPr>
          <w:szCs w:val="24"/>
        </w:rPr>
      </w:pPr>
      <w:r>
        <w:t>Обеспечение оперативной информации по движению грузов отгруженных АМКР для внешних потребителей продукции в странах Европы.</w:t>
      </w:r>
      <w:bookmarkStart w:id="5" w:name="_Toc105572342"/>
    </w:p>
    <w:p w14:paraId="1D8DD679" w14:textId="77777777" w:rsidR="005B4BFE" w:rsidRDefault="00681594" w:rsidP="005B4BFE">
      <w:pPr>
        <w:pStyle w:val="a3"/>
        <w:rPr>
          <w:szCs w:val="24"/>
        </w:rPr>
      </w:pPr>
      <w:r w:rsidRPr="009B2539">
        <w:rPr>
          <w:szCs w:val="24"/>
        </w:rPr>
        <w:t xml:space="preserve">Вывод информации в </w:t>
      </w:r>
      <w:r>
        <w:rPr>
          <w:szCs w:val="24"/>
        </w:rPr>
        <w:t>табличном виде, с возможностью экспорта данных в формат</w:t>
      </w:r>
      <w:r w:rsidRPr="00681594">
        <w:rPr>
          <w:szCs w:val="24"/>
        </w:rPr>
        <w:t xml:space="preserve"> </w:t>
      </w:r>
      <w:r>
        <w:rPr>
          <w:szCs w:val="24"/>
          <w:lang w:val="en-US"/>
        </w:rPr>
        <w:t>Excel</w:t>
      </w:r>
      <w:r w:rsidR="005B4BFE" w:rsidRPr="005B4BFE">
        <w:rPr>
          <w:szCs w:val="24"/>
        </w:rPr>
        <w:t>.</w:t>
      </w:r>
    </w:p>
    <w:p w14:paraId="2E74F081" w14:textId="122E8415" w:rsidR="00F650F5" w:rsidRPr="00095D79" w:rsidRDefault="00F650F5" w:rsidP="005B4BFE">
      <w:pPr>
        <w:pStyle w:val="21"/>
      </w:pPr>
      <w:r w:rsidRPr="00095D79">
        <w:t>Цель разработки системы</w:t>
      </w:r>
      <w:bookmarkEnd w:id="5"/>
    </w:p>
    <w:p w14:paraId="1BE36DF0" w14:textId="53A25AC9" w:rsidR="00216153" w:rsidRDefault="005B4BFE" w:rsidP="00BF5F04">
      <w:pPr>
        <w:pStyle w:val="a3"/>
      </w:pPr>
      <w:bookmarkStart w:id="6" w:name="_Toc105572343"/>
      <w:r>
        <w:t>Обеспечение оперативной информации</w:t>
      </w:r>
      <w:r w:rsidR="00216153">
        <w:t xml:space="preserve"> п</w:t>
      </w:r>
      <w:r w:rsidR="00216153">
        <w:t>о движению грузов отгруженных АМКР для внешних потребителей продукции</w:t>
      </w:r>
      <w:r w:rsidR="00672BFA" w:rsidRPr="00672BFA">
        <w:t xml:space="preserve"> </w:t>
      </w:r>
      <w:r w:rsidR="00672BFA">
        <w:t>в странах Европы</w:t>
      </w:r>
      <w:r w:rsidR="00DC6796">
        <w:t xml:space="preserve">: </w:t>
      </w:r>
    </w:p>
    <w:p w14:paraId="595551AC" w14:textId="413B1522" w:rsidR="00216153" w:rsidRDefault="00DC6796" w:rsidP="00216153">
      <w:pPr>
        <w:pStyle w:val="a"/>
        <w:ind w:left="851" w:hanging="425"/>
      </w:pPr>
      <w:r>
        <w:t xml:space="preserve">наименование </w:t>
      </w:r>
      <w:r w:rsidR="00BF5F04">
        <w:t>погран</w:t>
      </w:r>
      <w:r w:rsidR="008C62B1">
        <w:t>ичного</w:t>
      </w:r>
      <w:r w:rsidR="00BF5F04">
        <w:t xml:space="preserve"> переход</w:t>
      </w:r>
      <w:r>
        <w:t>а</w:t>
      </w:r>
      <w:r w:rsidR="00216153">
        <w:rPr>
          <w:lang w:val="en-US"/>
        </w:rPr>
        <w:t>;</w:t>
      </w:r>
    </w:p>
    <w:p w14:paraId="467F5A3C" w14:textId="1C35A74B" w:rsidR="00216153" w:rsidRDefault="00BF5F04" w:rsidP="00216153">
      <w:pPr>
        <w:pStyle w:val="a"/>
        <w:ind w:left="851" w:hanging="425"/>
      </w:pPr>
      <w:r>
        <w:t>дат</w:t>
      </w:r>
      <w:r w:rsidR="00DC6796">
        <w:t>а</w:t>
      </w:r>
      <w:r w:rsidR="00216153">
        <w:t xml:space="preserve"> и время</w:t>
      </w:r>
      <w:r>
        <w:t xml:space="preserve"> перехода</w:t>
      </w:r>
      <w:r w:rsidR="00216153">
        <w:rPr>
          <w:lang w:val="en-US"/>
        </w:rPr>
        <w:t>;</w:t>
      </w:r>
    </w:p>
    <w:p w14:paraId="6D54380A" w14:textId="635E6B89" w:rsidR="00BF5F04" w:rsidRPr="00216153" w:rsidRDefault="00BF5F04" w:rsidP="00216153">
      <w:pPr>
        <w:pStyle w:val="a"/>
        <w:ind w:left="851" w:hanging="425"/>
      </w:pPr>
      <w:r>
        <w:t xml:space="preserve">вес </w:t>
      </w:r>
      <w:r w:rsidR="00B16A24">
        <w:t>груза</w:t>
      </w:r>
      <w:r w:rsidR="00216153">
        <w:rPr>
          <w:lang w:val="en-US"/>
        </w:rPr>
        <w:t xml:space="preserve"> </w:t>
      </w:r>
      <w:r w:rsidR="00216153">
        <w:t>по документу</w:t>
      </w:r>
      <w:r w:rsidR="00216153">
        <w:rPr>
          <w:lang w:val="en-US"/>
        </w:rPr>
        <w:t>;</w:t>
      </w:r>
    </w:p>
    <w:p w14:paraId="38504554" w14:textId="34846B04" w:rsidR="00216153" w:rsidRPr="00095D79" w:rsidRDefault="00672BFA" w:rsidP="00216153">
      <w:pPr>
        <w:pStyle w:val="a"/>
        <w:ind w:left="851" w:hanging="425"/>
      </w:pPr>
      <w:r>
        <w:t xml:space="preserve">наименование </w:t>
      </w:r>
      <w:r w:rsidR="00216153">
        <w:t>грузополучател</w:t>
      </w:r>
      <w:r>
        <w:t>я</w:t>
      </w:r>
      <w:r w:rsidR="00216153">
        <w:rPr>
          <w:lang w:val="en-US"/>
        </w:rPr>
        <w:t>;</w:t>
      </w:r>
    </w:p>
    <w:p w14:paraId="1BDDCEDE" w14:textId="77777777" w:rsidR="001B5622" w:rsidRPr="00095D79" w:rsidRDefault="00AC6F05" w:rsidP="00BF3A41">
      <w:pPr>
        <w:pStyle w:val="21"/>
      </w:pPr>
      <w:r w:rsidRPr="00095D79">
        <w:t>Участники разработки</w:t>
      </w:r>
      <w:bookmarkEnd w:id="6"/>
    </w:p>
    <w:p w14:paraId="3F763CC7" w14:textId="77777777" w:rsidR="00672BFA" w:rsidRDefault="005F18B3" w:rsidP="003C2A77">
      <w:pPr>
        <w:pStyle w:val="a3"/>
      </w:pPr>
      <w:r>
        <w:t>Департамент по продажам</w:t>
      </w:r>
      <w:r w:rsidR="00B16A24" w:rsidRPr="005F18B3">
        <w:t xml:space="preserve">: </w:t>
      </w:r>
      <w:r w:rsidR="00BF5F04">
        <w:t>Касим Э.В.</w:t>
      </w:r>
      <w:r w:rsidR="00672BFA">
        <w:t xml:space="preserve">  </w:t>
      </w:r>
    </w:p>
    <w:p w14:paraId="496C7449" w14:textId="374DD1CB" w:rsidR="00BF5F04" w:rsidRPr="00095D79" w:rsidRDefault="005B4BFE" w:rsidP="003C2A77">
      <w:pPr>
        <w:pStyle w:val="a3"/>
      </w:pPr>
      <w:r>
        <w:t>ДАТП</w:t>
      </w:r>
      <w:r w:rsidRPr="005F18B3">
        <w:t xml:space="preserve">: </w:t>
      </w:r>
      <w:r w:rsidR="00BF5F04">
        <w:t>Левченко Э. А.</w:t>
      </w:r>
    </w:p>
    <w:p w14:paraId="22C00891" w14:textId="77777777" w:rsidR="005F5D59" w:rsidRPr="00095D79" w:rsidRDefault="005F5D59" w:rsidP="004B6AC9">
      <w:pPr>
        <w:pStyle w:val="1"/>
      </w:pPr>
      <w:bookmarkStart w:id="7" w:name="_Toc103941591"/>
      <w:bookmarkStart w:id="8" w:name="_Toc103943040"/>
      <w:bookmarkStart w:id="9" w:name="_Toc103943263"/>
      <w:bookmarkStart w:id="10" w:name="_Toc103943337"/>
      <w:bookmarkStart w:id="11" w:name="_Toc103943394"/>
      <w:bookmarkStart w:id="12" w:name="_Toc103943491"/>
      <w:bookmarkStart w:id="13" w:name="_Toc103943599"/>
      <w:bookmarkStart w:id="14" w:name="_Toc103943654"/>
      <w:bookmarkStart w:id="15" w:name="_Toc103944137"/>
      <w:bookmarkStart w:id="16" w:name="_Toc103944378"/>
      <w:bookmarkStart w:id="17" w:name="_Toc103944790"/>
      <w:bookmarkStart w:id="18" w:name="_Toc103944841"/>
      <w:bookmarkStart w:id="19" w:name="_Toc103944941"/>
      <w:bookmarkStart w:id="20" w:name="_Toc103945267"/>
      <w:bookmarkStart w:id="21" w:name="_Toc103945770"/>
      <w:bookmarkStart w:id="22" w:name="_Toc103947562"/>
      <w:bookmarkStart w:id="23" w:name="_Toc103947599"/>
      <w:bookmarkStart w:id="24" w:name="_Toc103947691"/>
      <w:bookmarkStart w:id="25" w:name="_Toc104207704"/>
      <w:bookmarkStart w:id="26" w:name="_Toc104207824"/>
      <w:bookmarkStart w:id="27" w:name="_Toc104207859"/>
      <w:bookmarkStart w:id="28" w:name="_Toc104207894"/>
      <w:bookmarkStart w:id="29" w:name="_Toc103941592"/>
      <w:bookmarkStart w:id="30" w:name="_Toc103943041"/>
      <w:bookmarkStart w:id="31" w:name="_Toc103943264"/>
      <w:bookmarkStart w:id="32" w:name="_Toc103943338"/>
      <w:bookmarkStart w:id="33" w:name="_Toc103943395"/>
      <w:bookmarkStart w:id="34" w:name="_Toc103943492"/>
      <w:bookmarkStart w:id="35" w:name="_Toc103943600"/>
      <w:bookmarkStart w:id="36" w:name="_Toc103943655"/>
      <w:bookmarkStart w:id="37" w:name="_Toc103944138"/>
      <w:bookmarkStart w:id="38" w:name="_Toc103944379"/>
      <w:bookmarkStart w:id="39" w:name="_Toc103944791"/>
      <w:bookmarkStart w:id="40" w:name="_Toc103944842"/>
      <w:bookmarkStart w:id="41" w:name="_Toc103944942"/>
      <w:bookmarkStart w:id="42" w:name="_Toc103945268"/>
      <w:bookmarkStart w:id="43" w:name="_Toc103945771"/>
      <w:bookmarkStart w:id="44" w:name="_Toc103947563"/>
      <w:bookmarkStart w:id="45" w:name="_Toc103947600"/>
      <w:bookmarkStart w:id="46" w:name="_Toc103947692"/>
      <w:bookmarkStart w:id="47" w:name="_Toc104207705"/>
      <w:bookmarkStart w:id="48" w:name="_Toc104207825"/>
      <w:bookmarkStart w:id="49" w:name="_Toc104207860"/>
      <w:bookmarkStart w:id="50" w:name="_Toc104207895"/>
      <w:bookmarkStart w:id="51" w:name="_Toc105572344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095D79">
        <w:lastRenderedPageBreak/>
        <w:t xml:space="preserve">Описание </w:t>
      </w:r>
      <w:r w:rsidR="00D53E71" w:rsidRPr="00095D79">
        <w:t>Бизнес-процесса</w:t>
      </w:r>
      <w:bookmarkEnd w:id="51"/>
    </w:p>
    <w:p w14:paraId="3C1558ED" w14:textId="77777777" w:rsidR="005F5D59" w:rsidRPr="00095D79" w:rsidRDefault="00D53E71" w:rsidP="00BF3A41">
      <w:pPr>
        <w:pStyle w:val="21"/>
      </w:pPr>
      <w:bookmarkStart w:id="52" w:name="_Toc105572345"/>
      <w:r w:rsidRPr="00095D79">
        <w:t>Текущ</w:t>
      </w:r>
      <w:r w:rsidR="00416960" w:rsidRPr="00095D79">
        <w:t>ий процесс</w:t>
      </w:r>
      <w:bookmarkEnd w:id="52"/>
    </w:p>
    <w:p w14:paraId="1A01430F" w14:textId="506FC8BD" w:rsidR="005E3DD8" w:rsidRPr="005B4BFE" w:rsidRDefault="005B4BFE" w:rsidP="00BE374E">
      <w:pPr>
        <w:pStyle w:val="a3"/>
        <w:rPr>
          <w:rFonts w:cs="Arial"/>
          <w:szCs w:val="24"/>
        </w:rPr>
      </w:pPr>
      <w:r>
        <w:t>На данный момент возможность получать информацию отсутствует.</w:t>
      </w:r>
    </w:p>
    <w:p w14:paraId="3D764A73" w14:textId="77777777" w:rsidR="005F5D59" w:rsidRPr="00095D79" w:rsidRDefault="00D53E71" w:rsidP="00BF3A41">
      <w:pPr>
        <w:pStyle w:val="21"/>
      </w:pPr>
      <w:bookmarkStart w:id="53" w:name="_Toc105572346"/>
      <w:r w:rsidRPr="00095D79">
        <w:t>Планируемые улучшения</w:t>
      </w:r>
      <w:bookmarkEnd w:id="53"/>
    </w:p>
    <w:p w14:paraId="7E12F9DC" w14:textId="3B134411" w:rsidR="005E3DD8" w:rsidRPr="00095D79" w:rsidRDefault="005B4BFE" w:rsidP="00BE374E">
      <w:pPr>
        <w:pStyle w:val="a3"/>
        <w:rPr>
          <w:rFonts w:cs="Arial"/>
          <w:szCs w:val="24"/>
        </w:rPr>
      </w:pPr>
      <w:r>
        <w:t>Разработать аналитический отчет с автоматическим поиском необходимой информации в базах данных информационно диспетчерской системы транспортного департамента.</w:t>
      </w:r>
    </w:p>
    <w:p w14:paraId="39087631" w14:textId="77777777" w:rsidR="005F5D59" w:rsidRPr="00095D79" w:rsidRDefault="00811AAF" w:rsidP="004B6AC9">
      <w:pPr>
        <w:pStyle w:val="1"/>
      </w:pPr>
      <w:bookmarkStart w:id="54" w:name="_Toc105572347"/>
      <w:r w:rsidRPr="00095D79">
        <w:t xml:space="preserve">Требования к </w:t>
      </w:r>
      <w:r w:rsidR="002F169B" w:rsidRPr="00095D79">
        <w:t xml:space="preserve">РАЗРАБОТКЕ </w:t>
      </w:r>
      <w:r w:rsidRPr="00095D79">
        <w:t>систем</w:t>
      </w:r>
      <w:r w:rsidR="002F169B" w:rsidRPr="00095D79">
        <w:t>ы</w:t>
      </w:r>
      <w:bookmarkEnd w:id="54"/>
    </w:p>
    <w:p w14:paraId="14AB06A7" w14:textId="77777777" w:rsidR="00EA17E7" w:rsidRPr="00095D79" w:rsidRDefault="00EA17E7" w:rsidP="00033925">
      <w:pPr>
        <w:pStyle w:val="a"/>
        <w:ind w:left="851" w:hanging="425"/>
      </w:pPr>
      <w:r w:rsidRPr="00095D79">
        <w:t>выполнять все возложенные на систему функции с заданными характеристиками и показателями качества;</w:t>
      </w:r>
    </w:p>
    <w:p w14:paraId="002AE7C6" w14:textId="77777777" w:rsidR="00EA17E7" w:rsidRPr="00095D79" w:rsidRDefault="00EA17E7" w:rsidP="00033925">
      <w:pPr>
        <w:pStyle w:val="a"/>
        <w:ind w:left="851" w:hanging="425"/>
      </w:pPr>
      <w:r w:rsidRPr="00095D79">
        <w:t>обладать требуемым уровнем надежности;</w:t>
      </w:r>
    </w:p>
    <w:p w14:paraId="090A45C3" w14:textId="77777777" w:rsidR="00EA17E7" w:rsidRPr="00095D79" w:rsidRDefault="00EA17E7" w:rsidP="00033925">
      <w:pPr>
        <w:pStyle w:val="a"/>
        <w:ind w:left="851" w:hanging="425"/>
      </w:pPr>
      <w:r w:rsidRPr="00095D79">
        <w:t>обеспечивать возможность взаимосвязанного функционирования с системами смежных уровней иерархии, другими системами;</w:t>
      </w:r>
    </w:p>
    <w:p w14:paraId="6A231178" w14:textId="77777777" w:rsidR="00EA17E7" w:rsidRPr="00095D79" w:rsidRDefault="00EA17E7" w:rsidP="00033925">
      <w:pPr>
        <w:pStyle w:val="a"/>
        <w:ind w:left="851" w:hanging="425"/>
      </w:pPr>
      <w:r w:rsidRPr="00095D79">
        <w:t>отвечать эргономическим требованиям, предъявляемым к подобным системам;</w:t>
      </w:r>
    </w:p>
    <w:p w14:paraId="5E6229AF" w14:textId="77777777" w:rsidR="00EA17E7" w:rsidRPr="00095D79" w:rsidRDefault="00EA17E7" w:rsidP="00033925">
      <w:pPr>
        <w:pStyle w:val="a"/>
        <w:ind w:left="851" w:hanging="425"/>
      </w:pPr>
      <w:r w:rsidRPr="00095D79">
        <w:t>допускать возможность модернизации и развития в пределах, предусмотренных в ФС;</w:t>
      </w:r>
    </w:p>
    <w:p w14:paraId="76E60E37" w14:textId="77777777" w:rsidR="00EA17E7" w:rsidRPr="00095D79" w:rsidRDefault="00EA17E7" w:rsidP="00033925">
      <w:pPr>
        <w:pStyle w:val="a"/>
        <w:ind w:left="851" w:hanging="425"/>
      </w:pPr>
      <w:r w:rsidRPr="00095D79">
        <w:t>нормально функционировать в условиях, указанных в ФС на систему;</w:t>
      </w:r>
    </w:p>
    <w:p w14:paraId="72BC468B" w14:textId="77777777" w:rsidR="00801A45" w:rsidRPr="00095D79" w:rsidRDefault="00811AAF" w:rsidP="00BF3A41">
      <w:pPr>
        <w:pStyle w:val="21"/>
      </w:pPr>
      <w:bookmarkStart w:id="55" w:name="_Toc105572348"/>
      <w:r w:rsidRPr="00095D79">
        <w:t>Требования к структуре и функциям системы</w:t>
      </w:r>
      <w:bookmarkEnd w:id="55"/>
    </w:p>
    <w:p w14:paraId="3BEB385C" w14:textId="18FBDBC9" w:rsidR="00A60B4C" w:rsidRPr="00095D79" w:rsidRDefault="00751183" w:rsidP="00033925">
      <w:pPr>
        <w:pStyle w:val="a"/>
        <w:ind w:left="851" w:hanging="425"/>
      </w:pPr>
      <w:r>
        <w:t>Даная аналитическая отчетность должна быть разработана на базе существующей информационно диспетчерской системы транспортного департамента.</w:t>
      </w:r>
      <w:r w:rsidR="00672BFA">
        <w:t xml:space="preserve"> </w:t>
      </w:r>
      <w:hyperlink r:id="rId13" w:history="1">
        <w:r w:rsidR="00672BFA">
          <w:rPr>
            <w:rStyle w:val="ab"/>
          </w:rPr>
          <w:t>Информационно диспетчерская система (mittalco.com)</w:t>
        </w:r>
      </w:hyperlink>
    </w:p>
    <w:p w14:paraId="6264DD60" w14:textId="5E18027F" w:rsidR="00A60B4C" w:rsidRPr="00095D79" w:rsidRDefault="00751183" w:rsidP="00033925">
      <w:pPr>
        <w:pStyle w:val="a"/>
        <w:ind w:left="851" w:hanging="425"/>
      </w:pPr>
      <w:r>
        <w:t>Данны</w:t>
      </w:r>
      <w:r w:rsidR="00033925">
        <w:t xml:space="preserve">е </w:t>
      </w:r>
      <w:r>
        <w:t>для аналитической отчетности берутся из базы данных информационно диспетчерской системы транспортного департамента</w:t>
      </w:r>
      <w:r w:rsidR="00672BFA" w:rsidRPr="00672BFA">
        <w:t xml:space="preserve"> (</w:t>
      </w:r>
      <w:r w:rsidR="00672BFA">
        <w:rPr>
          <w:lang w:val="en-US"/>
        </w:rPr>
        <w:t>Krr</w:t>
      </w:r>
      <w:r w:rsidR="00672BFA" w:rsidRPr="00672BFA">
        <w:t>-</w:t>
      </w:r>
      <w:r w:rsidR="00672BFA">
        <w:rPr>
          <w:lang w:val="en-US"/>
        </w:rPr>
        <w:t>SQL</w:t>
      </w:r>
      <w:r w:rsidR="00672BFA" w:rsidRPr="00672BFA">
        <w:t>-</w:t>
      </w:r>
      <w:r w:rsidR="00672BFA">
        <w:rPr>
          <w:lang w:val="en-US"/>
        </w:rPr>
        <w:t>PACLX</w:t>
      </w:r>
      <w:proofErr w:type="gramStart"/>
      <w:r w:rsidR="00672BFA" w:rsidRPr="00672BFA">
        <w:t>03:</w:t>
      </w:r>
      <w:r w:rsidR="00672BFA" w:rsidRPr="00672BFA">
        <w:t>KRR</w:t>
      </w:r>
      <w:proofErr w:type="gramEnd"/>
      <w:r w:rsidR="00672BFA" w:rsidRPr="00672BFA">
        <w:t>-PA-CNT-Railway</w:t>
      </w:r>
      <w:r w:rsidR="00672BFA" w:rsidRPr="00672BFA">
        <w:t>);</w:t>
      </w:r>
    </w:p>
    <w:p w14:paraId="528D8F01" w14:textId="77777777" w:rsidR="00801A45" w:rsidRPr="00095D79" w:rsidRDefault="0090584B" w:rsidP="00BF3A41">
      <w:pPr>
        <w:pStyle w:val="21"/>
      </w:pPr>
      <w:bookmarkStart w:id="56" w:name="_Toc105572349"/>
      <w:r w:rsidRPr="00095D79">
        <w:t>Описание входной и выходной информаци</w:t>
      </w:r>
      <w:r w:rsidR="00357877" w:rsidRPr="00095D79">
        <w:t>и</w:t>
      </w:r>
      <w:bookmarkEnd w:id="56"/>
    </w:p>
    <w:p w14:paraId="1BB3FF1E" w14:textId="77777777" w:rsidR="00B6248C" w:rsidRPr="00095D79" w:rsidRDefault="008245D7" w:rsidP="00A41406">
      <w:pPr>
        <w:pStyle w:val="a3"/>
        <w:rPr>
          <w:szCs w:val="24"/>
        </w:rPr>
      </w:pPr>
      <w:r w:rsidRPr="00095D79">
        <w:rPr>
          <w:szCs w:val="24"/>
        </w:rPr>
        <w:t>Входные данные:</w:t>
      </w:r>
    </w:p>
    <w:p w14:paraId="634EEEFF" w14:textId="05F69BFB" w:rsidR="00416960" w:rsidRPr="00095D79" w:rsidRDefault="003D5925" w:rsidP="0085073D">
      <w:pPr>
        <w:pStyle w:val="a3"/>
      </w:pPr>
      <w:r w:rsidRPr="00095D79">
        <w:t xml:space="preserve">- </w:t>
      </w:r>
      <w:r w:rsidR="00DC6796">
        <w:t>список вагонов, требующих получение оперативной</w:t>
      </w:r>
      <w:r w:rsidR="008C62B1">
        <w:t xml:space="preserve"> информации</w:t>
      </w:r>
      <w:r w:rsidRPr="00095D79">
        <w:t>;</w:t>
      </w:r>
    </w:p>
    <w:p w14:paraId="6633A951" w14:textId="77777777" w:rsidR="008245D7" w:rsidRPr="00095D79" w:rsidRDefault="008245D7" w:rsidP="00A41406">
      <w:pPr>
        <w:pStyle w:val="a3"/>
        <w:rPr>
          <w:rFonts w:cs="Arial"/>
          <w:szCs w:val="24"/>
        </w:rPr>
      </w:pPr>
      <w:r w:rsidRPr="00095D79">
        <w:rPr>
          <w:rFonts w:cs="Arial"/>
          <w:szCs w:val="24"/>
        </w:rPr>
        <w:t>Выходные данные</w:t>
      </w:r>
      <w:r w:rsidR="00FA5339" w:rsidRPr="00095D79">
        <w:rPr>
          <w:rFonts w:cs="Arial"/>
          <w:szCs w:val="24"/>
        </w:rPr>
        <w:t>:</w:t>
      </w:r>
    </w:p>
    <w:p w14:paraId="66F36BDB" w14:textId="0476F9EB" w:rsidR="003D5925" w:rsidRPr="00095D79" w:rsidRDefault="003D5925" w:rsidP="0085073D">
      <w:pPr>
        <w:pStyle w:val="a3"/>
      </w:pPr>
      <w:r w:rsidRPr="00095D79">
        <w:lastRenderedPageBreak/>
        <w:t xml:space="preserve">- </w:t>
      </w:r>
      <w:r w:rsidR="00DC6796">
        <w:t>информация о пограничном переходе, дате</w:t>
      </w:r>
      <w:r w:rsidR="00216153" w:rsidRPr="00216153">
        <w:t xml:space="preserve"> </w:t>
      </w:r>
      <w:r w:rsidR="00216153">
        <w:t>и времени</w:t>
      </w:r>
      <w:r w:rsidR="00DC6796">
        <w:t xml:space="preserve"> перехода, вес</w:t>
      </w:r>
      <w:r w:rsidR="008C62B1">
        <w:t xml:space="preserve"> вагона</w:t>
      </w:r>
      <w:r w:rsidR="00DC6796">
        <w:t>, наименование грузополучателя</w:t>
      </w:r>
      <w:r w:rsidRPr="00095D79">
        <w:t>;</w:t>
      </w:r>
    </w:p>
    <w:p w14:paraId="237D8BD3" w14:textId="77777777" w:rsidR="00801A45" w:rsidRPr="00095D79" w:rsidRDefault="00C560BD" w:rsidP="00BF3A41">
      <w:pPr>
        <w:pStyle w:val="21"/>
      </w:pPr>
      <w:bookmarkStart w:id="57" w:name="_Toc103943050"/>
      <w:bookmarkStart w:id="58" w:name="_Toc103943273"/>
      <w:bookmarkStart w:id="59" w:name="_Toc103943347"/>
      <w:bookmarkStart w:id="60" w:name="_Toc103943404"/>
      <w:bookmarkStart w:id="61" w:name="_Toc103943501"/>
      <w:bookmarkStart w:id="62" w:name="_Toc103943609"/>
      <w:bookmarkStart w:id="63" w:name="_Toc103943664"/>
      <w:bookmarkStart w:id="64" w:name="_Toc103944145"/>
      <w:bookmarkStart w:id="65" w:name="_Toc103944386"/>
      <w:bookmarkStart w:id="66" w:name="_Toc103944798"/>
      <w:bookmarkStart w:id="67" w:name="_Toc103944849"/>
      <w:bookmarkStart w:id="68" w:name="_Toc103944949"/>
      <w:bookmarkStart w:id="69" w:name="_Toc103945275"/>
      <w:bookmarkStart w:id="70" w:name="_Toc103945778"/>
      <w:bookmarkStart w:id="71" w:name="_Toc103947570"/>
      <w:bookmarkStart w:id="72" w:name="_Toc103947607"/>
      <w:bookmarkStart w:id="73" w:name="_Toc103947699"/>
      <w:bookmarkStart w:id="74" w:name="_Toc104207712"/>
      <w:bookmarkStart w:id="75" w:name="_Toc104207832"/>
      <w:bookmarkStart w:id="76" w:name="_Toc104207867"/>
      <w:bookmarkStart w:id="77" w:name="_Toc104207902"/>
      <w:bookmarkStart w:id="78" w:name="_Toc10557235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095D79">
        <w:t>Требования к функционированию системы</w:t>
      </w:r>
      <w:bookmarkEnd w:id="78"/>
    </w:p>
    <w:p w14:paraId="347C9372" w14:textId="1A408459" w:rsidR="00187535" w:rsidRDefault="00751183" w:rsidP="0085073D">
      <w:pPr>
        <w:pStyle w:val="a3"/>
        <w:rPr>
          <w:lang w:val="en-US"/>
        </w:rPr>
      </w:pPr>
      <w:r>
        <w:t>Система обеспечивает</w:t>
      </w:r>
      <w:r>
        <w:rPr>
          <w:lang w:val="en-US"/>
        </w:rPr>
        <w:t xml:space="preserve">: </w:t>
      </w:r>
    </w:p>
    <w:p w14:paraId="38221902" w14:textId="66AC7A1A" w:rsidR="00751183" w:rsidRDefault="00751183" w:rsidP="00033925">
      <w:pPr>
        <w:pStyle w:val="a"/>
        <w:ind w:left="851" w:hanging="425"/>
      </w:pPr>
      <w:r>
        <w:t>Ввод номеров вагонов с грузами, по которым необходимо получить информацию.</w:t>
      </w:r>
    </w:p>
    <w:p w14:paraId="01D51D34" w14:textId="0306EC32" w:rsidR="00751183" w:rsidRDefault="00751183" w:rsidP="00033925">
      <w:pPr>
        <w:pStyle w:val="a"/>
        <w:ind w:left="851" w:hanging="425"/>
      </w:pPr>
      <w:r>
        <w:t>Поиск информации в баз</w:t>
      </w:r>
      <w:r w:rsidR="00033925">
        <w:t>е</w:t>
      </w:r>
      <w:r>
        <w:t xml:space="preserve"> данных ИДС ТД по отправлен</w:t>
      </w:r>
      <w:r w:rsidR="005F18B3">
        <w:t>н</w:t>
      </w:r>
      <w:r>
        <w:t>ы</w:t>
      </w:r>
      <w:r w:rsidR="00033925">
        <w:t>м</w:t>
      </w:r>
      <w:r>
        <w:t xml:space="preserve"> вагонам с АМКР.</w:t>
      </w:r>
    </w:p>
    <w:p w14:paraId="7C0497D3" w14:textId="27D2897B" w:rsidR="00751183" w:rsidRDefault="00751183" w:rsidP="00033925">
      <w:pPr>
        <w:pStyle w:val="a"/>
        <w:ind w:left="851" w:hanging="425"/>
      </w:pPr>
      <w:r>
        <w:t xml:space="preserve">Вывод </w:t>
      </w:r>
      <w:r w:rsidR="006552F9">
        <w:t>консолидированных</w:t>
      </w:r>
      <w:r>
        <w:t xml:space="preserve"> данных в табличном виде с возможностью </w:t>
      </w:r>
      <w:r w:rsidR="006552F9">
        <w:t xml:space="preserve">экспорта в </w:t>
      </w:r>
      <w:r w:rsidR="006552F9" w:rsidRPr="00033925">
        <w:t>Excel</w:t>
      </w:r>
    </w:p>
    <w:p w14:paraId="2A3151FC" w14:textId="77777777" w:rsidR="00CF26FD" w:rsidRPr="00095D79" w:rsidRDefault="00CF26FD" w:rsidP="00BF3A41">
      <w:pPr>
        <w:pStyle w:val="21"/>
      </w:pPr>
      <w:bookmarkStart w:id="79" w:name="_Toc105572351"/>
      <w:r w:rsidRPr="00095D79">
        <w:t>Требования к обеспечению конфиденциальности информации</w:t>
      </w:r>
      <w:bookmarkEnd w:id="79"/>
    </w:p>
    <w:p w14:paraId="234DAA25" w14:textId="77777777" w:rsidR="006552F9" w:rsidRDefault="006552F9" w:rsidP="006552F9">
      <w:pPr>
        <w:pStyle w:val="a3"/>
      </w:pPr>
      <w:r w:rsidRPr="00CF3D22">
        <w:t>Обеспечить программную защиту от неквалифицированных действий пользователя и от поп</w:t>
      </w:r>
      <w:r>
        <w:t>ыток несанкционированного досту</w:t>
      </w:r>
      <w:r w:rsidRPr="00CF3D22">
        <w:t>па пользователей к внутрисистемной информации.</w:t>
      </w:r>
    </w:p>
    <w:p w14:paraId="7510AF23" w14:textId="77777777" w:rsidR="005F5D59" w:rsidRPr="00095D79" w:rsidRDefault="005F5D59" w:rsidP="004B6AC9">
      <w:pPr>
        <w:pStyle w:val="1"/>
      </w:pPr>
      <w:bookmarkStart w:id="80" w:name="_Toc105572352"/>
      <w:r w:rsidRPr="00095D79">
        <w:t>Обязанности и Соответствие</w:t>
      </w:r>
      <w:bookmarkEnd w:id="80"/>
    </w:p>
    <w:p w14:paraId="731FECCE" w14:textId="77777777" w:rsidR="005F5D59" w:rsidRPr="00095D79" w:rsidRDefault="005F5D59" w:rsidP="00BF3A41">
      <w:pPr>
        <w:pStyle w:val="21"/>
      </w:pPr>
      <w:bookmarkStart w:id="81" w:name="_Toc105572353"/>
      <w:r w:rsidRPr="00095D79">
        <w:t>Описание команды</w:t>
      </w:r>
      <w:bookmarkEnd w:id="81"/>
    </w:p>
    <w:p w14:paraId="2ACC8563" w14:textId="7B4362D2" w:rsidR="00E40171" w:rsidRDefault="006552F9" w:rsidP="002C315B">
      <w:pPr>
        <w:pStyle w:val="a3"/>
      </w:pPr>
      <w:r>
        <w:t>ДАТП</w:t>
      </w:r>
      <w:r w:rsidRPr="006552F9">
        <w:t>:</w:t>
      </w:r>
      <w:r>
        <w:t xml:space="preserve"> Левченко </w:t>
      </w:r>
      <w:proofErr w:type="gramStart"/>
      <w:r w:rsidR="00672BFA">
        <w:t>Э.А.</w:t>
      </w:r>
      <w:proofErr w:type="gramEnd"/>
      <w:r>
        <w:t xml:space="preserve"> – разработка системы</w:t>
      </w:r>
    </w:p>
    <w:p w14:paraId="766DB2A3" w14:textId="25A261B2" w:rsidR="006552F9" w:rsidRPr="006552F9" w:rsidRDefault="005F18B3" w:rsidP="002C315B">
      <w:pPr>
        <w:pStyle w:val="a3"/>
      </w:pPr>
      <w:r>
        <w:t>Департамент по продажам</w:t>
      </w:r>
      <w:r w:rsidR="006552F9" w:rsidRPr="006552F9">
        <w:t xml:space="preserve">: </w:t>
      </w:r>
      <w:r w:rsidR="006552F9">
        <w:t>Касим Э.В</w:t>
      </w:r>
      <w:r w:rsidR="006552F9" w:rsidRPr="006552F9">
        <w:t xml:space="preserve"> – </w:t>
      </w:r>
      <w:r w:rsidR="006552F9">
        <w:t>постановщик задачи.</w:t>
      </w:r>
    </w:p>
    <w:p w14:paraId="0325E5D5" w14:textId="77777777" w:rsidR="005F5D59" w:rsidRPr="00095D79" w:rsidRDefault="005F5D59" w:rsidP="00BF3A41">
      <w:pPr>
        <w:pStyle w:val="21"/>
      </w:pPr>
      <w:bookmarkStart w:id="82" w:name="_Toc105572354"/>
      <w:r w:rsidRPr="00095D79">
        <w:t>Роли и обязанности</w:t>
      </w:r>
      <w:bookmarkEnd w:id="82"/>
    </w:p>
    <w:p w14:paraId="7AF084FF" w14:textId="5AE011B3" w:rsidR="000439BA" w:rsidRDefault="000439BA" w:rsidP="002C315B">
      <w:pPr>
        <w:pStyle w:val="a3"/>
      </w:pPr>
      <w:r>
        <w:t>ДАТП</w:t>
      </w:r>
      <w:r w:rsidR="00216153">
        <w:rPr>
          <w:lang w:val="en-US"/>
        </w:rPr>
        <w:t xml:space="preserve"> - </w:t>
      </w:r>
      <w:r>
        <w:t>Разработка системы</w:t>
      </w:r>
    </w:p>
    <w:p w14:paraId="66DCFEBA" w14:textId="48715F07" w:rsidR="000439BA" w:rsidRPr="000439BA" w:rsidRDefault="00D95603" w:rsidP="002C315B">
      <w:pPr>
        <w:pStyle w:val="a3"/>
      </w:pPr>
      <w:r>
        <w:t>Департамент по продажам</w:t>
      </w:r>
      <w:r w:rsidR="00216153" w:rsidRPr="00216153">
        <w:t xml:space="preserve"> - </w:t>
      </w:r>
      <w:r w:rsidR="000439BA">
        <w:t>Постановка задачи и тестирование</w:t>
      </w:r>
    </w:p>
    <w:p w14:paraId="69F05BFA" w14:textId="77777777" w:rsidR="005F5D59" w:rsidRPr="00095D79" w:rsidRDefault="005D553B" w:rsidP="00BF3A41">
      <w:pPr>
        <w:pStyle w:val="21"/>
      </w:pPr>
      <w:bookmarkStart w:id="83" w:name="_Toc105572355"/>
      <w:r w:rsidRPr="00095D79">
        <w:t>Анализ рисков</w:t>
      </w:r>
      <w:bookmarkEnd w:id="83"/>
    </w:p>
    <w:tbl>
      <w:tblPr>
        <w:tblStyle w:val="-4"/>
        <w:tblW w:w="9889" w:type="dxa"/>
        <w:tblLayout w:type="fixed"/>
        <w:tblLook w:val="0420" w:firstRow="1" w:lastRow="0" w:firstColumn="0" w:lastColumn="0" w:noHBand="0" w:noVBand="1"/>
      </w:tblPr>
      <w:tblGrid>
        <w:gridCol w:w="2830"/>
        <w:gridCol w:w="1701"/>
        <w:gridCol w:w="1276"/>
        <w:gridCol w:w="1418"/>
        <w:gridCol w:w="2664"/>
      </w:tblGrid>
      <w:tr w:rsidR="0027182B" w:rsidRPr="00095D79" w14:paraId="318574CD" w14:textId="77777777" w:rsidTr="00017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78C8E1D4" w14:textId="77777777" w:rsidR="00A93B08" w:rsidRPr="00095D79" w:rsidRDefault="00A93B08" w:rsidP="0027182B">
            <w:r w:rsidRPr="00095D79">
              <w:t>Шаг 1: Выявление Рисков</w:t>
            </w:r>
          </w:p>
        </w:tc>
        <w:tc>
          <w:tcPr>
            <w:tcW w:w="4395" w:type="dxa"/>
            <w:gridSpan w:val="3"/>
          </w:tcPr>
          <w:p w14:paraId="4D8C7315" w14:textId="77777777" w:rsidR="00A93B08" w:rsidRPr="00095D79" w:rsidRDefault="00A93B08" w:rsidP="0027182B">
            <w:r w:rsidRPr="00095D79">
              <w:t>Шаг 2: Оценка рисков</w:t>
            </w:r>
          </w:p>
        </w:tc>
        <w:tc>
          <w:tcPr>
            <w:tcW w:w="2664" w:type="dxa"/>
          </w:tcPr>
          <w:p w14:paraId="2027CA37" w14:textId="77777777" w:rsidR="00A93B08" w:rsidRPr="00095D79" w:rsidRDefault="00A93B08" w:rsidP="0027182B">
            <w:r w:rsidRPr="00095D79">
              <w:t>Шаг 3: Управление рисками</w:t>
            </w:r>
          </w:p>
        </w:tc>
      </w:tr>
      <w:tr w:rsidR="00017C5B" w:rsidRPr="00095D79" w14:paraId="19776D0B" w14:textId="77777777" w:rsidTr="00017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7DEA7A0" w14:textId="77777777" w:rsidR="00A93B08" w:rsidRPr="00095D79" w:rsidRDefault="00A93B08" w:rsidP="0027182B">
            <w:r w:rsidRPr="00095D79">
              <w:t>Перечень возможных рисков</w:t>
            </w:r>
          </w:p>
        </w:tc>
        <w:tc>
          <w:tcPr>
            <w:tcW w:w="1701" w:type="dxa"/>
          </w:tcPr>
          <w:p w14:paraId="63D18615" w14:textId="77777777" w:rsidR="00A93B08" w:rsidRPr="00095D79" w:rsidRDefault="00A93B08" w:rsidP="0027182B">
            <w:r w:rsidRPr="00095D79">
              <w:t>Вероятность (В/С/Н)</w:t>
            </w:r>
          </w:p>
        </w:tc>
        <w:tc>
          <w:tcPr>
            <w:tcW w:w="1276" w:type="dxa"/>
          </w:tcPr>
          <w:p w14:paraId="7811AF1D" w14:textId="77777777" w:rsidR="00A93B08" w:rsidRPr="00095D79" w:rsidRDefault="00A93B08" w:rsidP="0027182B">
            <w:r w:rsidRPr="00095D79">
              <w:t>Степень тяжести</w:t>
            </w:r>
          </w:p>
          <w:p w14:paraId="5977E36B" w14:textId="77777777" w:rsidR="00A93B08" w:rsidRPr="00095D79" w:rsidRDefault="00A93B08" w:rsidP="0027182B">
            <w:r w:rsidRPr="00095D79">
              <w:t>(В/С/Н)</w:t>
            </w:r>
          </w:p>
        </w:tc>
        <w:tc>
          <w:tcPr>
            <w:tcW w:w="1418" w:type="dxa"/>
          </w:tcPr>
          <w:p w14:paraId="675C71AF" w14:textId="77777777" w:rsidR="00A93B08" w:rsidRPr="00095D79" w:rsidRDefault="00A93B08" w:rsidP="0027182B">
            <w:r w:rsidRPr="00095D79">
              <w:t>Рейтинг риска</w:t>
            </w:r>
          </w:p>
          <w:p w14:paraId="60824367" w14:textId="77777777" w:rsidR="00A93B08" w:rsidRPr="00095D79" w:rsidRDefault="00A93B08" w:rsidP="0027182B">
            <w:r w:rsidRPr="00095D79">
              <w:t>(столбец С из 3а)</w:t>
            </w:r>
          </w:p>
        </w:tc>
        <w:tc>
          <w:tcPr>
            <w:tcW w:w="2664" w:type="dxa"/>
          </w:tcPr>
          <w:p w14:paraId="0060B7CA" w14:textId="77777777" w:rsidR="00A93B08" w:rsidRPr="00095D79" w:rsidRDefault="00A93B08" w:rsidP="0027182B">
            <w:r w:rsidRPr="00095D79">
              <w:t>Меры воздействия/предупреждения</w:t>
            </w:r>
          </w:p>
        </w:tc>
      </w:tr>
      <w:tr w:rsidR="00017C5B" w:rsidRPr="00095D79" w14:paraId="22A9B0F9" w14:textId="77777777" w:rsidTr="00672BFA">
        <w:trPr>
          <w:trHeight w:val="799"/>
        </w:trPr>
        <w:tc>
          <w:tcPr>
            <w:tcW w:w="2830" w:type="dxa"/>
          </w:tcPr>
          <w:p w14:paraId="159EFC5E" w14:textId="4B0A7560" w:rsidR="00A93B08" w:rsidRPr="00095D79" w:rsidRDefault="00672BFA" w:rsidP="0027182B">
            <w:r>
              <w:t>Сбой системы</w:t>
            </w:r>
          </w:p>
          <w:p w14:paraId="0F445AEE" w14:textId="77777777" w:rsidR="00A93B08" w:rsidRPr="00095D79" w:rsidRDefault="00A93B08" w:rsidP="0027182B"/>
        </w:tc>
        <w:tc>
          <w:tcPr>
            <w:tcW w:w="1701" w:type="dxa"/>
          </w:tcPr>
          <w:p w14:paraId="4C610BA6" w14:textId="77777777" w:rsidR="00A93B08" w:rsidRPr="00095D79" w:rsidRDefault="00A93B08" w:rsidP="0027182B">
            <w:r w:rsidRPr="00095D79">
              <w:t>1</w:t>
            </w:r>
          </w:p>
          <w:p w14:paraId="4208AB43" w14:textId="77777777" w:rsidR="00A93B08" w:rsidRPr="00095D79" w:rsidRDefault="00A93B08" w:rsidP="0027182B"/>
        </w:tc>
        <w:tc>
          <w:tcPr>
            <w:tcW w:w="1276" w:type="dxa"/>
          </w:tcPr>
          <w:p w14:paraId="619F1216" w14:textId="03E7E841" w:rsidR="00A93B08" w:rsidRPr="00095D79" w:rsidRDefault="000439BA" w:rsidP="0027182B">
            <w:r>
              <w:t>1</w:t>
            </w:r>
          </w:p>
          <w:p w14:paraId="2E85D3A6" w14:textId="77777777" w:rsidR="00A93B08" w:rsidRPr="00095D79" w:rsidRDefault="00A93B08" w:rsidP="0027182B"/>
        </w:tc>
        <w:tc>
          <w:tcPr>
            <w:tcW w:w="1418" w:type="dxa"/>
          </w:tcPr>
          <w:p w14:paraId="5F15523B" w14:textId="77777777" w:rsidR="00A93B08" w:rsidRPr="00095D79" w:rsidRDefault="00A93B08" w:rsidP="0027182B">
            <w:r w:rsidRPr="00095D79">
              <w:t>Низкий</w:t>
            </w:r>
          </w:p>
          <w:p w14:paraId="500093D9" w14:textId="77777777" w:rsidR="00A93B08" w:rsidRPr="00095D79" w:rsidRDefault="00A93B08" w:rsidP="0027182B"/>
        </w:tc>
        <w:tc>
          <w:tcPr>
            <w:tcW w:w="2664" w:type="dxa"/>
          </w:tcPr>
          <w:p w14:paraId="4134D3AF" w14:textId="236C3AC9" w:rsidR="00A93B08" w:rsidRPr="00095D79" w:rsidRDefault="00A93B08" w:rsidP="0027182B"/>
        </w:tc>
      </w:tr>
    </w:tbl>
    <w:p w14:paraId="62F71679" w14:textId="77777777" w:rsidR="00A93B08" w:rsidRPr="00095D79" w:rsidRDefault="00A93B08" w:rsidP="00A93B08">
      <w:pPr>
        <w:ind w:left="-90"/>
        <w:rPr>
          <w:rFonts w:cs="Arial"/>
          <w:sz w:val="16"/>
          <w:szCs w:val="16"/>
        </w:rPr>
      </w:pPr>
    </w:p>
    <w:p w14:paraId="3C260DE1" w14:textId="77777777" w:rsidR="00A93B08" w:rsidRPr="00095D79" w:rsidRDefault="00A93B08" w:rsidP="00823161">
      <w:pPr>
        <w:pStyle w:val="a3"/>
      </w:pPr>
      <w:r w:rsidRPr="00095D79">
        <w:lastRenderedPageBreak/>
        <w:t>Расчет Матрицы Риска</w:t>
      </w:r>
    </w:p>
    <w:tbl>
      <w:tblPr>
        <w:tblStyle w:val="-4"/>
        <w:tblW w:w="9889" w:type="dxa"/>
        <w:tblLook w:val="0420" w:firstRow="1" w:lastRow="0" w:firstColumn="0" w:lastColumn="0" w:noHBand="0" w:noVBand="1"/>
      </w:tblPr>
      <w:tblGrid>
        <w:gridCol w:w="4078"/>
        <w:gridCol w:w="1701"/>
        <w:gridCol w:w="4110"/>
      </w:tblGrid>
      <w:tr w:rsidR="00A93B08" w:rsidRPr="00095D79" w14:paraId="32B7C923" w14:textId="77777777" w:rsidTr="00110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8" w:type="dxa"/>
          </w:tcPr>
          <w:p w14:paraId="1AEF3620" w14:textId="77777777" w:rsidR="00A93B08" w:rsidRPr="00095D79" w:rsidRDefault="00A93B08" w:rsidP="008B3956">
            <w:pPr>
              <w:jc w:val="center"/>
              <w:rPr>
                <w:rFonts w:cs="Arial"/>
              </w:rPr>
            </w:pPr>
            <w:r w:rsidRPr="00095D79">
              <w:rPr>
                <w:rFonts w:cs="Arial"/>
              </w:rPr>
              <w:t>A) Вероятность (В/С/Н)</w:t>
            </w:r>
          </w:p>
        </w:tc>
        <w:tc>
          <w:tcPr>
            <w:tcW w:w="1701" w:type="dxa"/>
          </w:tcPr>
          <w:p w14:paraId="65FC24BE" w14:textId="77777777" w:rsidR="00A93B08" w:rsidRPr="00095D79" w:rsidRDefault="00A93B08" w:rsidP="008B3956">
            <w:pPr>
              <w:jc w:val="center"/>
              <w:rPr>
                <w:rFonts w:cs="Arial"/>
              </w:rPr>
            </w:pPr>
            <w:r w:rsidRPr="00095D79">
              <w:rPr>
                <w:rFonts w:cs="Arial"/>
              </w:rPr>
              <w:t>B) Тяжесть (В/С/Н)</w:t>
            </w:r>
          </w:p>
        </w:tc>
        <w:tc>
          <w:tcPr>
            <w:tcW w:w="4110" w:type="dxa"/>
          </w:tcPr>
          <w:p w14:paraId="151A72EE" w14:textId="77777777" w:rsidR="00A93B08" w:rsidRPr="00095D79" w:rsidRDefault="00A93B08" w:rsidP="008B3956">
            <w:pPr>
              <w:jc w:val="center"/>
              <w:rPr>
                <w:rFonts w:cs="Arial"/>
              </w:rPr>
            </w:pPr>
            <w:r w:rsidRPr="00095D79">
              <w:rPr>
                <w:rFonts w:cs="Arial"/>
              </w:rPr>
              <w:t>C) Рейтинг риска (А + В)</w:t>
            </w:r>
          </w:p>
        </w:tc>
      </w:tr>
      <w:tr w:rsidR="00A93B08" w:rsidRPr="00095D79" w14:paraId="23D87CB2" w14:textId="77777777" w:rsidTr="0011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14:paraId="4FAC11CA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 xml:space="preserve">Низкая = 1, </w:t>
            </w:r>
          </w:p>
          <w:p w14:paraId="17335691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>Это может произойти редко</w:t>
            </w:r>
          </w:p>
        </w:tc>
        <w:tc>
          <w:tcPr>
            <w:tcW w:w="1701" w:type="dxa"/>
          </w:tcPr>
          <w:p w14:paraId="278CA689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>Низкая = 1</w:t>
            </w:r>
          </w:p>
        </w:tc>
        <w:tc>
          <w:tcPr>
            <w:tcW w:w="4110" w:type="dxa"/>
          </w:tcPr>
          <w:p w14:paraId="59DD8F8A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 xml:space="preserve">При сумме </w:t>
            </w:r>
            <w:proofErr w:type="gramStart"/>
            <w:r w:rsidRPr="00095D79">
              <w:rPr>
                <w:rFonts w:cs="Arial"/>
              </w:rPr>
              <w:t>1-2</w:t>
            </w:r>
            <w:proofErr w:type="gramEnd"/>
            <w:r w:rsidRPr="00095D79">
              <w:rPr>
                <w:rFonts w:cs="Arial"/>
              </w:rPr>
              <w:t xml:space="preserve"> = Л (легкий риск)</w:t>
            </w:r>
          </w:p>
        </w:tc>
      </w:tr>
      <w:tr w:rsidR="00A93B08" w:rsidRPr="00095D79" w14:paraId="5682AC85" w14:textId="77777777" w:rsidTr="00110F07">
        <w:tc>
          <w:tcPr>
            <w:tcW w:w="4078" w:type="dxa"/>
          </w:tcPr>
          <w:p w14:paraId="43349128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 xml:space="preserve">Средняя = 2, </w:t>
            </w:r>
          </w:p>
          <w:p w14:paraId="52B172DD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>Это может иногда произойти</w:t>
            </w:r>
          </w:p>
        </w:tc>
        <w:tc>
          <w:tcPr>
            <w:tcW w:w="1701" w:type="dxa"/>
          </w:tcPr>
          <w:p w14:paraId="7C905F20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>Средняя = 2</w:t>
            </w:r>
          </w:p>
        </w:tc>
        <w:tc>
          <w:tcPr>
            <w:tcW w:w="4110" w:type="dxa"/>
          </w:tcPr>
          <w:p w14:paraId="499E3C78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 xml:space="preserve">При сумме </w:t>
            </w:r>
            <w:proofErr w:type="gramStart"/>
            <w:r w:rsidRPr="00095D79">
              <w:rPr>
                <w:rFonts w:cs="Arial"/>
              </w:rPr>
              <w:t>3-4</w:t>
            </w:r>
            <w:proofErr w:type="gramEnd"/>
            <w:r w:rsidRPr="00095D79">
              <w:rPr>
                <w:rFonts w:cs="Arial"/>
              </w:rPr>
              <w:t xml:space="preserve"> = С (средний риск)</w:t>
            </w:r>
          </w:p>
        </w:tc>
      </w:tr>
      <w:tr w:rsidR="00A93B08" w:rsidRPr="00095D79" w14:paraId="14B004D0" w14:textId="77777777" w:rsidTr="0011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8" w:type="dxa"/>
          </w:tcPr>
          <w:p w14:paraId="6E215DDA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 xml:space="preserve">Высокая = 3, </w:t>
            </w:r>
          </w:p>
          <w:p w14:paraId="111A77D9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>Это может случиться часто</w:t>
            </w:r>
          </w:p>
        </w:tc>
        <w:tc>
          <w:tcPr>
            <w:tcW w:w="1701" w:type="dxa"/>
          </w:tcPr>
          <w:p w14:paraId="3F7478DA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>Высокая = 3</w:t>
            </w:r>
          </w:p>
        </w:tc>
        <w:tc>
          <w:tcPr>
            <w:tcW w:w="4110" w:type="dxa"/>
          </w:tcPr>
          <w:p w14:paraId="724D25CC" w14:textId="77777777" w:rsidR="00A93B08" w:rsidRPr="00095D79" w:rsidRDefault="00A93B08" w:rsidP="008B3956">
            <w:pPr>
              <w:rPr>
                <w:rFonts w:cs="Arial"/>
              </w:rPr>
            </w:pPr>
            <w:r w:rsidRPr="00095D79">
              <w:rPr>
                <w:rFonts w:cs="Arial"/>
              </w:rPr>
              <w:t xml:space="preserve">При сумме </w:t>
            </w:r>
            <w:proofErr w:type="gramStart"/>
            <w:r w:rsidRPr="00095D79">
              <w:rPr>
                <w:rFonts w:cs="Arial"/>
              </w:rPr>
              <w:t>5-6</w:t>
            </w:r>
            <w:proofErr w:type="gramEnd"/>
            <w:r w:rsidRPr="00095D79">
              <w:rPr>
                <w:rFonts w:cs="Arial"/>
              </w:rPr>
              <w:t xml:space="preserve"> = Т (тяжелый риск)</w:t>
            </w:r>
          </w:p>
        </w:tc>
      </w:tr>
    </w:tbl>
    <w:p w14:paraId="2CAC5C5F" w14:textId="77777777" w:rsidR="00357877" w:rsidRPr="00095D79" w:rsidRDefault="00357877" w:rsidP="004B6AC9">
      <w:pPr>
        <w:pStyle w:val="1"/>
      </w:pPr>
      <w:bookmarkStart w:id="84" w:name="_Toc103943616"/>
      <w:bookmarkStart w:id="85" w:name="_Toc103943671"/>
      <w:bookmarkStart w:id="86" w:name="_Toc103944152"/>
      <w:bookmarkStart w:id="87" w:name="_Toc103944393"/>
      <w:bookmarkStart w:id="88" w:name="_Toc103944805"/>
      <w:bookmarkStart w:id="89" w:name="_Toc103944856"/>
      <w:bookmarkStart w:id="90" w:name="_Toc105572356"/>
      <w:bookmarkEnd w:id="84"/>
      <w:bookmarkEnd w:id="85"/>
      <w:bookmarkEnd w:id="86"/>
      <w:bookmarkEnd w:id="87"/>
      <w:bookmarkEnd w:id="88"/>
      <w:bookmarkEnd w:id="89"/>
      <w:r w:rsidRPr="00095D79">
        <w:t>ЛИСТ СОГЛАСОВАНИЯ</w:t>
      </w:r>
      <w:bookmarkEnd w:id="90"/>
    </w:p>
    <w:tbl>
      <w:tblPr>
        <w:tblStyle w:val="-4"/>
        <w:tblW w:w="9209" w:type="dxa"/>
        <w:tblLayout w:type="fixed"/>
        <w:tblLook w:val="0620" w:firstRow="1" w:lastRow="0" w:firstColumn="0" w:lastColumn="0" w:noHBand="1" w:noVBand="1"/>
      </w:tblPr>
      <w:tblGrid>
        <w:gridCol w:w="2405"/>
        <w:gridCol w:w="1985"/>
        <w:gridCol w:w="2835"/>
        <w:gridCol w:w="1984"/>
      </w:tblGrid>
      <w:tr w:rsidR="007D6439" w:rsidRPr="00095D79" w14:paraId="2DB74575" w14:textId="77777777" w:rsidTr="007D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6B607A1B" w14:textId="77777777" w:rsidR="007D6439" w:rsidRPr="00095D79" w:rsidRDefault="007D6439" w:rsidP="00785101">
            <w:r w:rsidRPr="00095D79">
              <w:t>Должность и роль в разработке</w:t>
            </w:r>
          </w:p>
        </w:tc>
        <w:tc>
          <w:tcPr>
            <w:tcW w:w="1985" w:type="dxa"/>
          </w:tcPr>
          <w:p w14:paraId="6F395697" w14:textId="77777777" w:rsidR="007D6439" w:rsidRPr="00095D79" w:rsidRDefault="007D6439" w:rsidP="00785101">
            <w:r w:rsidRPr="00095D79">
              <w:t>ФИО</w:t>
            </w:r>
          </w:p>
        </w:tc>
        <w:tc>
          <w:tcPr>
            <w:tcW w:w="2835" w:type="dxa"/>
          </w:tcPr>
          <w:p w14:paraId="05BBD792" w14:textId="77777777" w:rsidR="007D6439" w:rsidRPr="00095D79" w:rsidRDefault="007D6439" w:rsidP="00785101">
            <w:r w:rsidRPr="00095D79">
              <w:t>Подпись</w:t>
            </w:r>
          </w:p>
        </w:tc>
        <w:tc>
          <w:tcPr>
            <w:tcW w:w="1984" w:type="dxa"/>
          </w:tcPr>
          <w:p w14:paraId="1249A122" w14:textId="77777777" w:rsidR="007D6439" w:rsidRPr="00095D79" w:rsidRDefault="007D6439" w:rsidP="00785101">
            <w:r w:rsidRPr="00095D79">
              <w:t>Дата</w:t>
            </w:r>
          </w:p>
        </w:tc>
      </w:tr>
      <w:tr w:rsidR="007D6439" w:rsidRPr="00095D79" w14:paraId="63A44E7B" w14:textId="77777777" w:rsidTr="007D6439">
        <w:trPr>
          <w:trHeight w:val="1767"/>
        </w:trPr>
        <w:tc>
          <w:tcPr>
            <w:tcW w:w="2405" w:type="dxa"/>
          </w:tcPr>
          <w:p w14:paraId="6AF06481" w14:textId="77777777" w:rsidR="007D6439" w:rsidRPr="00095D79" w:rsidRDefault="007D6439" w:rsidP="00785101">
            <w:r w:rsidRPr="00095D79">
              <w:t>Разработчик ФС</w:t>
            </w:r>
          </w:p>
        </w:tc>
        <w:tc>
          <w:tcPr>
            <w:tcW w:w="1985" w:type="dxa"/>
          </w:tcPr>
          <w:p w14:paraId="234CA240" w14:textId="6E7609EB" w:rsidR="007D6439" w:rsidRPr="00095D79" w:rsidRDefault="00DC6796" w:rsidP="00785101">
            <w:r>
              <w:t>Касим Э.В.</w:t>
            </w:r>
          </w:p>
        </w:tc>
        <w:tc>
          <w:tcPr>
            <w:tcW w:w="2835" w:type="dxa"/>
          </w:tcPr>
          <w:p w14:paraId="4DF92E9E" w14:textId="77777777" w:rsidR="007D6439" w:rsidRPr="00095D79" w:rsidRDefault="00216153" w:rsidP="00785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6DFEAFD7">
                <v:shape id="_x0000_i1026" type="#_x0000_t75" alt="Строка подписи Microsoft Office..." style="width:162pt;height:81.75pt">
                  <v:imagedata r:id="rId14" o:title=""/>
                  <o:lock v:ext="edit" ungrouping="t" rotation="t" cropping="t" verticies="t" text="t" grouping="t"/>
                  <o:signatureline v:ext="edit" id="{7BC313AF-3C59-4034-9966-3258FD75E68A}" provid="{00000000-0000-0000-0000-000000000000}" o:suggestedsigner="Э. В. Касим" o:suggestedsigner2="Менеджер по поддержке продаж (Европа)" o:suggestedsigneremail="Elvira.Kasim@arcelormittal.com" issignatureline="t"/>
                </v:shape>
              </w:pict>
            </w:r>
          </w:p>
        </w:tc>
        <w:sdt>
          <w:sdtPr>
            <w:id w:val="-2665350"/>
            <w:placeholder>
              <w:docPart w:val="D65E96360EC54E4BAAF8694F148E0C6B"/>
            </w:placeholder>
            <w:showingPlcHdr/>
            <w:date>
              <w:dateFormat w:val="dd/MM/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984" w:type="dxa"/>
              </w:tcPr>
              <w:p w14:paraId="6B7E342B" w14:textId="77777777" w:rsidR="007D6439" w:rsidRPr="00095D79" w:rsidRDefault="007D6439" w:rsidP="00785101">
                <w:r w:rsidRPr="00095D79">
                  <w:rPr>
                    <w:rStyle w:val="af5"/>
                  </w:rPr>
                  <w:t>dd/MM/yyyy</w:t>
                </w:r>
              </w:p>
            </w:tc>
          </w:sdtContent>
        </w:sdt>
      </w:tr>
      <w:tr w:rsidR="007D6439" w:rsidRPr="00095D79" w14:paraId="55B40D20" w14:textId="77777777" w:rsidTr="007D6439">
        <w:trPr>
          <w:trHeight w:val="396"/>
        </w:trPr>
        <w:tc>
          <w:tcPr>
            <w:tcW w:w="9209" w:type="dxa"/>
            <w:gridSpan w:val="4"/>
          </w:tcPr>
          <w:p w14:paraId="31639E13" w14:textId="77777777" w:rsidR="007D6439" w:rsidRPr="00095D79" w:rsidRDefault="007D6439" w:rsidP="00785101">
            <w:r>
              <w:rPr>
                <w:lang w:val="uk-UA"/>
              </w:rPr>
              <w:t>СОГЛАСОВАНО</w:t>
            </w:r>
          </w:p>
        </w:tc>
      </w:tr>
      <w:tr w:rsidR="007D6439" w:rsidRPr="00095D79" w14:paraId="0D0B960F" w14:textId="77777777" w:rsidTr="007D6439">
        <w:trPr>
          <w:trHeight w:val="1767"/>
        </w:trPr>
        <w:tc>
          <w:tcPr>
            <w:tcW w:w="2405" w:type="dxa"/>
          </w:tcPr>
          <w:p w14:paraId="776876BD" w14:textId="77777777" w:rsidR="007D6439" w:rsidRPr="00095D79" w:rsidRDefault="007D6439" w:rsidP="00785101">
            <w:r w:rsidRPr="00095D79">
              <w:t>Руководитель разработки</w:t>
            </w:r>
          </w:p>
        </w:tc>
        <w:tc>
          <w:tcPr>
            <w:tcW w:w="1985" w:type="dxa"/>
          </w:tcPr>
          <w:p w14:paraId="7DA022FF" w14:textId="6CEE9BC1" w:rsidR="007D6439" w:rsidRPr="00095D79" w:rsidRDefault="00DC6796" w:rsidP="00785101">
            <w:r>
              <w:t xml:space="preserve">Левченко </w:t>
            </w:r>
            <w:proofErr w:type="gramStart"/>
            <w:r>
              <w:t>Э.А.</w:t>
            </w:r>
            <w:proofErr w:type="gramEnd"/>
          </w:p>
        </w:tc>
        <w:tc>
          <w:tcPr>
            <w:tcW w:w="2835" w:type="dxa"/>
          </w:tcPr>
          <w:p w14:paraId="036B9809" w14:textId="77777777" w:rsidR="007D6439" w:rsidRPr="00095D79" w:rsidRDefault="00216153" w:rsidP="00785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5EACB9FF">
                <v:shape id="_x0000_i1027" type="#_x0000_t75" alt="Строка подписи Microsoft Office..." style="width:162pt;height:81.75pt">
                  <v:imagedata r:id="rId15" o:title=""/>
                  <o:lock v:ext="edit" ungrouping="t" rotation="t" cropping="t" verticies="t" text="t" grouping="t"/>
                  <o:signatureline v:ext="edit" id="{ECDDA7BA-C24C-4414-ADC6-880F5E253A6F}" provid="{00000000-0000-0000-0000-000000000000}" o:suggestedsigner="Э.А. Левченко" o:suggestedsigner2="Руководитель проектов и программ" o:suggestedsigneremail="Eduard.Levchenko@arcelormittal.com" issignatureline="t"/>
                </v:shape>
              </w:pict>
            </w:r>
          </w:p>
        </w:tc>
        <w:sdt>
          <w:sdtPr>
            <w:id w:val="-1269148964"/>
            <w:placeholder>
              <w:docPart w:val="3F737305C7904C2B8F5726AEC24C80E0"/>
            </w:placeholder>
            <w:showingPlcHdr/>
            <w:date>
              <w:dateFormat w:val="dd/MM/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984" w:type="dxa"/>
              </w:tcPr>
              <w:p w14:paraId="51B44D70" w14:textId="77777777" w:rsidR="007D6439" w:rsidRPr="00095D79" w:rsidRDefault="007D6439" w:rsidP="00785101">
                <w:r w:rsidRPr="00095D79">
                  <w:rPr>
                    <w:rStyle w:val="af5"/>
                  </w:rPr>
                  <w:t>dd/MM/yyyy</w:t>
                </w:r>
              </w:p>
            </w:tc>
          </w:sdtContent>
        </w:sdt>
      </w:tr>
      <w:tr w:rsidR="007D6439" w:rsidRPr="00095D79" w14:paraId="4EEB00D0" w14:textId="77777777" w:rsidTr="007D6439">
        <w:trPr>
          <w:trHeight w:val="1767"/>
        </w:trPr>
        <w:tc>
          <w:tcPr>
            <w:tcW w:w="2405" w:type="dxa"/>
          </w:tcPr>
          <w:p w14:paraId="10888529" w14:textId="77777777" w:rsidR="007D6439" w:rsidRPr="00095D79" w:rsidRDefault="007D6439" w:rsidP="00785101">
            <w:r w:rsidRPr="00095D79">
              <w:t>Ответственный тестировщик</w:t>
            </w:r>
          </w:p>
        </w:tc>
        <w:tc>
          <w:tcPr>
            <w:tcW w:w="1985" w:type="dxa"/>
          </w:tcPr>
          <w:p w14:paraId="606922DA" w14:textId="0EF0BA8D" w:rsidR="007D6439" w:rsidRPr="00095D79" w:rsidRDefault="000439BA" w:rsidP="00785101">
            <w:r>
              <w:t>Касим Э.В.</w:t>
            </w:r>
          </w:p>
        </w:tc>
        <w:tc>
          <w:tcPr>
            <w:tcW w:w="2835" w:type="dxa"/>
          </w:tcPr>
          <w:p w14:paraId="3C6ADE6F" w14:textId="77777777" w:rsidR="007D6439" w:rsidRPr="00095D79" w:rsidRDefault="00216153" w:rsidP="007851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2368653F">
                <v:shape id="_x0000_i1028" type="#_x0000_t75" alt="Строка подписи Microsoft Office..." style="width:162pt;height:81.75pt">
                  <v:imagedata r:id="rId16" o:title=""/>
                  <o:lock v:ext="edit" ungrouping="t" rotation="t" cropping="t" verticies="t" text="t" grouping="t"/>
                  <o:signatureline v:ext="edit" id="{9860C987-02FD-49BD-8835-B4C15F5FBAAE}" provid="{00000000-0000-0000-0000-000000000000}" o:suggestedsigner="Э. В. Касим" o:suggestedsigner2="Менеджер по поддержке продаж (Европа)" o:suggestedsigneremail="Elvira.Kasim@arcelormittal.com" issignatureline="t"/>
                </v:shape>
              </w:pict>
            </w:r>
          </w:p>
        </w:tc>
        <w:sdt>
          <w:sdtPr>
            <w:id w:val="494155764"/>
            <w:placeholder>
              <w:docPart w:val="32DCA01540CE4F33B9293C340187B799"/>
            </w:placeholder>
            <w:showingPlcHdr/>
            <w:date>
              <w:dateFormat w:val="dd/MM/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984" w:type="dxa"/>
              </w:tcPr>
              <w:p w14:paraId="6AE42EF9" w14:textId="77777777" w:rsidR="007D6439" w:rsidRPr="00095D79" w:rsidRDefault="007D6439" w:rsidP="00785101">
                <w:r w:rsidRPr="00095D79">
                  <w:rPr>
                    <w:rStyle w:val="af5"/>
                  </w:rPr>
                  <w:t>dd/MM/yyyy</w:t>
                </w:r>
              </w:p>
            </w:tc>
          </w:sdtContent>
        </w:sdt>
      </w:tr>
      <w:tr w:rsidR="007D6439" w:rsidRPr="00095D79" w14:paraId="6D2E8FFF" w14:textId="77777777" w:rsidTr="007D6439">
        <w:trPr>
          <w:trHeight w:val="1767"/>
        </w:trPr>
        <w:tc>
          <w:tcPr>
            <w:tcW w:w="2405" w:type="dxa"/>
          </w:tcPr>
          <w:p w14:paraId="288B1D3B" w14:textId="77777777" w:rsidR="007D6439" w:rsidRPr="00095D79" w:rsidRDefault="007D6439" w:rsidP="00785101">
            <w:r>
              <w:t>Ответственный от бизнеса</w:t>
            </w:r>
          </w:p>
        </w:tc>
        <w:tc>
          <w:tcPr>
            <w:tcW w:w="1985" w:type="dxa"/>
          </w:tcPr>
          <w:p w14:paraId="7BED28F6" w14:textId="3250B7DE" w:rsidR="007D6439" w:rsidRPr="00F133F7" w:rsidRDefault="00F133F7" w:rsidP="00785101">
            <w:proofErr w:type="spellStart"/>
            <w:r>
              <w:t>Бауло</w:t>
            </w:r>
            <w:proofErr w:type="spellEnd"/>
            <w:r>
              <w:t xml:space="preserve"> С.С.</w:t>
            </w:r>
          </w:p>
        </w:tc>
        <w:tc>
          <w:tcPr>
            <w:tcW w:w="2835" w:type="dxa"/>
          </w:tcPr>
          <w:p w14:paraId="54495EFA" w14:textId="77777777" w:rsidR="007D6439" w:rsidRPr="00095D79" w:rsidRDefault="00216153" w:rsidP="00785101">
            <w:r>
              <w:rPr>
                <w:sz w:val="28"/>
                <w:szCs w:val="28"/>
              </w:rPr>
              <w:pict w14:anchorId="7700F428">
                <v:shape id="_x0000_i1029" type="#_x0000_t75" alt="Строка подписи Microsoft Office..." style="width:162pt;height:81.75pt">
                  <v:imagedata r:id="rId17" o:title=""/>
                  <o:lock v:ext="edit" ungrouping="t" rotation="t" cropping="t" verticies="t" text="t" grouping="t"/>
                  <o:signatureline v:ext="edit" id="{7B021096-A2D2-4F0C-86E1-39AFD195F8B8}" provid="{00000000-0000-0000-0000-000000000000}" o:suggestedsigner="С.С. Бауло" o:suggestedsigner2="Региональный менеджер по продажам" o:suggestedsigneremail="Svetlana.Baulo@arcelormittal.com" issignatureline="t"/>
                </v:shape>
              </w:pict>
            </w:r>
          </w:p>
        </w:tc>
        <w:sdt>
          <w:sdtPr>
            <w:id w:val="711859789"/>
            <w:placeholder>
              <w:docPart w:val="E2033EC800C342C3A6D06DFC1833055E"/>
            </w:placeholder>
            <w:showingPlcHdr/>
            <w:date>
              <w:dateFormat w:val="dd/MM/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1984" w:type="dxa"/>
              </w:tcPr>
              <w:p w14:paraId="1DCD6F2B" w14:textId="77777777" w:rsidR="007D6439" w:rsidRPr="00095D79" w:rsidRDefault="007D6439" w:rsidP="00785101">
                <w:r w:rsidRPr="00095D79">
                  <w:rPr>
                    <w:rStyle w:val="af5"/>
                  </w:rPr>
                  <w:t>dd/MM/yyyy</w:t>
                </w:r>
              </w:p>
            </w:tc>
          </w:sdtContent>
        </w:sdt>
      </w:tr>
    </w:tbl>
    <w:p w14:paraId="2E571F80" w14:textId="58E4D2E1" w:rsidR="005F5D59" w:rsidRPr="00095D79" w:rsidRDefault="005F5D59" w:rsidP="00DD7038">
      <w:pPr>
        <w:spacing w:line="240" w:lineRule="auto"/>
        <w:rPr>
          <w:rFonts w:cs="Arial"/>
        </w:rPr>
      </w:pPr>
    </w:p>
    <w:sectPr w:rsidR="005F5D59" w:rsidRPr="00095D79" w:rsidSect="00EA7191">
      <w:headerReference w:type="default" r:id="rId18"/>
      <w:footerReference w:type="default" r:id="rId19"/>
      <w:headerReference w:type="first" r:id="rId20"/>
      <w:pgSz w:w="11906" w:h="16838" w:code="9"/>
      <w:pgMar w:top="1134" w:right="567" w:bottom="1134" w:left="1418" w:header="709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4C758" w14:textId="77777777" w:rsidR="008178BC" w:rsidRDefault="008178BC" w:rsidP="005F5D59">
      <w:pPr>
        <w:spacing w:after="0" w:line="240" w:lineRule="auto"/>
      </w:pPr>
      <w:r>
        <w:separator/>
      </w:r>
    </w:p>
  </w:endnote>
  <w:endnote w:type="continuationSeparator" w:id="0">
    <w:p w14:paraId="131B57A8" w14:textId="77777777" w:rsidR="008178BC" w:rsidRDefault="008178BC" w:rsidP="005F5D59">
      <w:pPr>
        <w:spacing w:after="0" w:line="240" w:lineRule="auto"/>
      </w:pPr>
      <w:r>
        <w:continuationSeparator/>
      </w:r>
    </w:p>
  </w:endnote>
  <w:endnote w:type="continuationNotice" w:id="1">
    <w:p w14:paraId="32925C58" w14:textId="77777777" w:rsidR="008178BC" w:rsidRDefault="008178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FF6600"/>
        <w:insideH w:val="single" w:sz="4" w:space="0" w:color="B3B3B5" w:themeColor="text1" w:themeTint="80"/>
      </w:tblBorders>
      <w:tblLook w:val="0000" w:firstRow="0" w:lastRow="0" w:firstColumn="0" w:lastColumn="0" w:noHBand="0" w:noVBand="0"/>
    </w:tblPr>
    <w:tblGrid>
      <w:gridCol w:w="9234"/>
      <w:gridCol w:w="687"/>
    </w:tblGrid>
    <w:tr w:rsidR="001D2CC8" w:rsidRPr="005F5D59" w14:paraId="6F773E2E" w14:textId="77777777" w:rsidTr="00EA7191">
      <w:trPr>
        <w:trHeight w:val="334"/>
      </w:trPr>
      <w:tc>
        <w:tcPr>
          <w:tcW w:w="4654" w:type="pct"/>
          <w:vAlign w:val="center"/>
        </w:tcPr>
        <w:p w14:paraId="1251C16A" w14:textId="77777777" w:rsidR="001D2CC8" w:rsidRPr="005339C5" w:rsidRDefault="001D2CC8" w:rsidP="005339C5">
          <w:pPr>
            <w:pStyle w:val="af1"/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</w:rPr>
          </w:pPr>
          <w:r w:rsidRPr="00663810"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  <w:lang w:val="en-US"/>
            </w:rPr>
            <w:t xml:space="preserve">Copyright © ArcelorMittal - </w:t>
          </w:r>
          <w:r w:rsidRPr="005339C5"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</w:rPr>
            <w:t>Все</w:t>
          </w:r>
          <w:r w:rsidRPr="00663810"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  <w:lang w:val="en-US"/>
            </w:rPr>
            <w:t xml:space="preserve"> </w:t>
          </w:r>
          <w:r w:rsidRPr="005339C5"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</w:rPr>
            <w:t>права</w:t>
          </w:r>
          <w:r w:rsidRPr="00663810"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  <w:lang w:val="en-US"/>
            </w:rPr>
            <w:t xml:space="preserve"> </w:t>
          </w:r>
          <w:r w:rsidRPr="005339C5"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</w:rPr>
            <w:t>защищены</w:t>
          </w:r>
          <w:r w:rsidRPr="00663810"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  <w:lang w:val="en-US"/>
            </w:rPr>
            <w:t xml:space="preserve">. </w:t>
          </w:r>
          <w:r w:rsidRPr="005339C5"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</w:rPr>
            <w:t>Данная информация является конфиденциальной, раскрытие третьим сторонам без письменного разрешения запрещено.</w:t>
          </w:r>
        </w:p>
      </w:tc>
      <w:tc>
        <w:tcPr>
          <w:tcW w:w="346" w:type="pct"/>
          <w:vAlign w:val="center"/>
        </w:tcPr>
        <w:p w14:paraId="6575B395" w14:textId="77777777" w:rsidR="001D2CC8" w:rsidRPr="00CB659F" w:rsidRDefault="00522171" w:rsidP="00D231A8">
          <w:pPr>
            <w:pStyle w:val="af1"/>
            <w:jc w:val="both"/>
            <w:rPr>
              <w:rStyle w:val="af4"/>
            </w:rPr>
          </w:pPr>
          <w:r w:rsidRPr="00522171">
            <w:rPr>
              <w:rStyle w:val="af4"/>
              <w:rFonts w:asciiTheme="minorHAnsi" w:hAnsiTheme="minorHAnsi"/>
              <w:b/>
              <w:bCs/>
              <w:i/>
              <w:iCs w:val="0"/>
              <w:color w:val="808080" w:themeColor="background1" w:themeShade="80"/>
              <w:szCs w:val="20"/>
            </w:rPr>
            <w:fldChar w:fldCharType="begin"/>
          </w:r>
          <w:r w:rsidRPr="00522171">
            <w:rPr>
              <w:rStyle w:val="af4"/>
              <w:rFonts w:asciiTheme="minorHAnsi" w:hAnsiTheme="minorHAnsi"/>
              <w:b/>
              <w:bCs/>
              <w:i/>
              <w:iCs w:val="0"/>
              <w:color w:val="808080" w:themeColor="background1" w:themeShade="80"/>
              <w:szCs w:val="20"/>
            </w:rPr>
            <w:instrText>PAGE  \* Arabic  \* MERGEFORMAT</w:instrText>
          </w:r>
          <w:r w:rsidRPr="00522171">
            <w:rPr>
              <w:rStyle w:val="af4"/>
              <w:rFonts w:asciiTheme="minorHAnsi" w:hAnsiTheme="minorHAnsi"/>
              <w:b/>
              <w:bCs/>
              <w:i/>
              <w:iCs w:val="0"/>
              <w:color w:val="808080" w:themeColor="background1" w:themeShade="80"/>
              <w:szCs w:val="20"/>
            </w:rPr>
            <w:fldChar w:fldCharType="separate"/>
          </w:r>
          <w:r w:rsidR="003D153D">
            <w:rPr>
              <w:rStyle w:val="af4"/>
              <w:rFonts w:asciiTheme="minorHAnsi" w:hAnsiTheme="minorHAnsi"/>
              <w:b/>
              <w:bCs/>
              <w:i/>
              <w:iCs w:val="0"/>
              <w:noProof/>
              <w:color w:val="808080" w:themeColor="background1" w:themeShade="80"/>
              <w:szCs w:val="20"/>
            </w:rPr>
            <w:t>2</w:t>
          </w:r>
          <w:r w:rsidRPr="00522171">
            <w:rPr>
              <w:rStyle w:val="af4"/>
              <w:rFonts w:asciiTheme="minorHAnsi" w:hAnsiTheme="minorHAnsi"/>
              <w:b/>
              <w:bCs/>
              <w:i/>
              <w:iCs w:val="0"/>
              <w:color w:val="808080" w:themeColor="background1" w:themeShade="80"/>
              <w:szCs w:val="20"/>
            </w:rPr>
            <w:fldChar w:fldCharType="end"/>
          </w:r>
          <w:r w:rsidRPr="00522171">
            <w:rPr>
              <w:rStyle w:val="af4"/>
              <w:rFonts w:asciiTheme="minorHAnsi" w:hAnsiTheme="minorHAnsi"/>
              <w:i/>
              <w:iCs w:val="0"/>
              <w:color w:val="808080" w:themeColor="background1" w:themeShade="80"/>
              <w:szCs w:val="20"/>
            </w:rPr>
            <w:t xml:space="preserve"> из </w:t>
          </w:r>
          <w:r w:rsidRPr="00522171">
            <w:rPr>
              <w:rStyle w:val="af4"/>
              <w:rFonts w:asciiTheme="minorHAnsi" w:hAnsiTheme="minorHAnsi"/>
              <w:b/>
              <w:bCs/>
              <w:i/>
              <w:iCs w:val="0"/>
              <w:color w:val="808080" w:themeColor="background1" w:themeShade="80"/>
              <w:szCs w:val="20"/>
            </w:rPr>
            <w:fldChar w:fldCharType="begin"/>
          </w:r>
          <w:r w:rsidRPr="00522171">
            <w:rPr>
              <w:rStyle w:val="af4"/>
              <w:rFonts w:asciiTheme="minorHAnsi" w:hAnsiTheme="minorHAnsi"/>
              <w:b/>
              <w:bCs/>
              <w:i/>
              <w:iCs w:val="0"/>
              <w:color w:val="808080" w:themeColor="background1" w:themeShade="80"/>
              <w:szCs w:val="20"/>
            </w:rPr>
            <w:instrText>NUMPAGES  \* Arabic  \* MERGEFORMAT</w:instrText>
          </w:r>
          <w:r w:rsidRPr="00522171">
            <w:rPr>
              <w:rStyle w:val="af4"/>
              <w:rFonts w:asciiTheme="minorHAnsi" w:hAnsiTheme="minorHAnsi"/>
              <w:b/>
              <w:bCs/>
              <w:i/>
              <w:iCs w:val="0"/>
              <w:color w:val="808080" w:themeColor="background1" w:themeShade="80"/>
              <w:szCs w:val="20"/>
            </w:rPr>
            <w:fldChar w:fldCharType="separate"/>
          </w:r>
          <w:r w:rsidR="003D153D">
            <w:rPr>
              <w:rStyle w:val="af4"/>
              <w:rFonts w:asciiTheme="minorHAnsi" w:hAnsiTheme="minorHAnsi"/>
              <w:b/>
              <w:bCs/>
              <w:i/>
              <w:iCs w:val="0"/>
              <w:noProof/>
              <w:color w:val="808080" w:themeColor="background1" w:themeShade="80"/>
              <w:szCs w:val="20"/>
            </w:rPr>
            <w:t>10</w:t>
          </w:r>
          <w:r w:rsidRPr="00522171">
            <w:rPr>
              <w:rStyle w:val="af4"/>
              <w:rFonts w:asciiTheme="minorHAnsi" w:hAnsiTheme="minorHAnsi"/>
              <w:b/>
              <w:bCs/>
              <w:i/>
              <w:iCs w:val="0"/>
              <w:color w:val="808080" w:themeColor="background1" w:themeShade="80"/>
              <w:szCs w:val="20"/>
            </w:rPr>
            <w:fldChar w:fldCharType="end"/>
          </w:r>
        </w:p>
      </w:tc>
    </w:tr>
  </w:tbl>
  <w:p w14:paraId="4C996FDC" w14:textId="77777777" w:rsidR="001D2CC8" w:rsidRDefault="001D2CC8" w:rsidP="002810D5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66BC8" w14:textId="77777777" w:rsidR="008178BC" w:rsidRDefault="008178BC" w:rsidP="005F5D59">
      <w:pPr>
        <w:spacing w:after="0" w:line="240" w:lineRule="auto"/>
      </w:pPr>
      <w:r>
        <w:separator/>
      </w:r>
    </w:p>
  </w:footnote>
  <w:footnote w:type="continuationSeparator" w:id="0">
    <w:p w14:paraId="4491F3E3" w14:textId="77777777" w:rsidR="008178BC" w:rsidRDefault="008178BC" w:rsidP="005F5D59">
      <w:pPr>
        <w:spacing w:after="0" w:line="240" w:lineRule="auto"/>
      </w:pPr>
      <w:r>
        <w:continuationSeparator/>
      </w:r>
    </w:p>
  </w:footnote>
  <w:footnote w:type="continuationNotice" w:id="1">
    <w:p w14:paraId="5423323B" w14:textId="77777777" w:rsidR="008178BC" w:rsidRDefault="008178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3"/>
      <w:tblW w:w="5000" w:type="pct"/>
      <w:tblBorders>
        <w:top w:val="single" w:sz="4" w:space="0" w:color="808080" w:themeColor="background1" w:themeShade="80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245"/>
      <w:gridCol w:w="4820"/>
      <w:gridCol w:w="2856"/>
    </w:tblGrid>
    <w:tr w:rsidR="001D2CC8" w:rsidRPr="00D7789C" w14:paraId="2C68BC71" w14:textId="77777777" w:rsidTr="002675D7">
      <w:tc>
        <w:tcPr>
          <w:tcW w:w="1165" w:type="pct"/>
          <w:tcBorders>
            <w:top w:val="nil"/>
            <w:bottom w:val="nil"/>
            <w:right w:val="nil"/>
          </w:tcBorders>
        </w:tcPr>
        <w:p w14:paraId="1A5D7410" w14:textId="77777777" w:rsidR="001D2CC8" w:rsidRPr="00D7789C" w:rsidRDefault="001D2CC8" w:rsidP="001067B3">
          <w:pPr>
            <w:pStyle w:val="af"/>
            <w:rPr>
              <w:color w:val="696A6C"/>
            </w:rPr>
          </w:pPr>
          <w:r w:rsidRPr="00D7789C">
            <w:rPr>
              <w:color w:val="696A6C"/>
            </w:rPr>
            <w:t>Название</w:t>
          </w:r>
          <w:r>
            <w:rPr>
              <w:color w:val="696A6C"/>
            </w:rPr>
            <w:t xml:space="preserve"> документа</w:t>
          </w:r>
        </w:p>
      </w:tc>
      <w:sdt>
        <w:sdtPr>
          <w:rPr>
            <w:color w:val="696A6C"/>
          </w:rPr>
          <w:alias w:val="Название"/>
          <w:tag w:val=""/>
          <w:id w:val="1784690222"/>
          <w:placeholder>
            <w:docPart w:val="D65E96360EC54E4BAAF8694F148E0C6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689" w:type="pct"/>
              <w:tcBorders>
                <w:top w:val="nil"/>
                <w:left w:val="nil"/>
                <w:bottom w:val="nil"/>
                <w:right w:val="nil"/>
              </w:tcBorders>
            </w:tcPr>
            <w:p w14:paraId="0E3A55A5" w14:textId="0C645BD6" w:rsidR="001D2CC8" w:rsidRPr="00740406" w:rsidRDefault="00763F0C" w:rsidP="001067B3">
              <w:pPr>
                <w:pStyle w:val="af"/>
                <w:rPr>
                  <w:color w:val="696A6C"/>
                  <w:highlight w:val="yellow"/>
                </w:rPr>
              </w:pPr>
              <w:r>
                <w:rPr>
                  <w:color w:val="696A6C"/>
                </w:rPr>
                <w:t>Системе контроля движения грузов отгруженных АМКР для внешних потребителей продукции в странах Европы.</w:t>
              </w:r>
            </w:p>
          </w:tc>
        </w:sdtContent>
      </w:sdt>
      <w:tc>
        <w:tcPr>
          <w:tcW w:w="1146" w:type="pct"/>
          <w:vMerge w:val="restart"/>
          <w:tcBorders>
            <w:top w:val="nil"/>
            <w:left w:val="nil"/>
            <w:bottom w:val="single" w:sz="4" w:space="0" w:color="F05A22" w:themeColor="accent1"/>
          </w:tcBorders>
        </w:tcPr>
        <w:p w14:paraId="6EF44785" w14:textId="77777777" w:rsidR="001D2CC8" w:rsidRPr="00D7789C" w:rsidRDefault="006F63B2" w:rsidP="00230038">
          <w:pPr>
            <w:pStyle w:val="af"/>
            <w:jc w:val="right"/>
            <w:rPr>
              <w:color w:val="696A6C"/>
            </w:rPr>
          </w:pPr>
          <w:r w:rsidRPr="004D1F04">
            <w:rPr>
              <w:noProof/>
              <w:color w:val="696A6C"/>
              <w:lang w:eastAsia="ru-RU"/>
            </w:rPr>
            <w:drawing>
              <wp:inline distT="0" distB="0" distL="0" distR="0" wp14:anchorId="0294F019" wp14:editId="26CBA69B">
                <wp:extent cx="1673604" cy="60007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134" cy="601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2CC8" w:rsidRPr="006E668B" w14:paraId="78B1B713" w14:textId="77777777" w:rsidTr="002675D7">
      <w:tc>
        <w:tcPr>
          <w:tcW w:w="1165" w:type="pct"/>
          <w:tcBorders>
            <w:top w:val="nil"/>
            <w:bottom w:val="nil"/>
            <w:right w:val="nil"/>
          </w:tcBorders>
        </w:tcPr>
        <w:p w14:paraId="49121018" w14:textId="77777777" w:rsidR="001D2CC8" w:rsidRPr="00D7789C" w:rsidRDefault="001D2CC8" w:rsidP="001067B3">
          <w:pPr>
            <w:pStyle w:val="af"/>
            <w:rPr>
              <w:color w:val="696A6C"/>
            </w:rPr>
          </w:pPr>
          <w:r w:rsidRPr="00D7789C">
            <w:rPr>
              <w:color w:val="696A6C"/>
            </w:rPr>
            <w:t>Имя файла</w:t>
          </w:r>
        </w:p>
      </w:tc>
      <w:tc>
        <w:tcPr>
          <w:tcW w:w="2689" w:type="pct"/>
          <w:tcBorders>
            <w:top w:val="nil"/>
            <w:left w:val="nil"/>
            <w:bottom w:val="nil"/>
            <w:right w:val="nil"/>
          </w:tcBorders>
        </w:tcPr>
        <w:p w14:paraId="550048C7" w14:textId="77777777" w:rsidR="001D2CC8" w:rsidRPr="00573FCA" w:rsidRDefault="00544D8F" w:rsidP="001067B3">
          <w:pPr>
            <w:pStyle w:val="af"/>
            <w:rPr>
              <w:color w:val="696A6C"/>
              <w:lang w:val="en-US"/>
            </w:rPr>
          </w:pPr>
          <w:r>
            <w:rPr>
              <w:color w:val="696A6C"/>
              <w:lang w:val="en-US"/>
            </w:rPr>
            <w:fldChar w:fldCharType="begin"/>
          </w:r>
          <w:r>
            <w:rPr>
              <w:color w:val="696A6C"/>
              <w:lang w:val="en-US"/>
            </w:rPr>
            <w:instrText xml:space="preserve"> FILENAME   \* MERGEFORMAT </w:instrText>
          </w:r>
          <w:r>
            <w:rPr>
              <w:color w:val="696A6C"/>
              <w:lang w:val="en-US"/>
            </w:rPr>
            <w:fldChar w:fldCharType="separate"/>
          </w:r>
          <w:r w:rsidR="008C3F6A">
            <w:rPr>
              <w:noProof/>
              <w:color w:val="696A6C"/>
              <w:lang w:val="en-US"/>
            </w:rPr>
            <w:t>Документ1</w:t>
          </w:r>
          <w:r>
            <w:rPr>
              <w:color w:val="696A6C"/>
              <w:lang w:val="en-US"/>
            </w:rPr>
            <w:fldChar w:fldCharType="end"/>
          </w:r>
        </w:p>
      </w:tc>
      <w:tc>
        <w:tcPr>
          <w:tcW w:w="1146" w:type="pct"/>
          <w:vMerge/>
          <w:tcBorders>
            <w:left w:val="nil"/>
            <w:bottom w:val="single" w:sz="4" w:space="0" w:color="F05A22" w:themeColor="accent1"/>
          </w:tcBorders>
        </w:tcPr>
        <w:p w14:paraId="06F4CEE4" w14:textId="77777777" w:rsidR="001D2CC8" w:rsidRPr="00D7789C" w:rsidRDefault="001D2CC8" w:rsidP="001067B3">
          <w:pPr>
            <w:pStyle w:val="af"/>
            <w:rPr>
              <w:color w:val="696A6C"/>
              <w:lang w:val="en-US"/>
            </w:rPr>
          </w:pPr>
        </w:p>
      </w:tc>
    </w:tr>
    <w:tr w:rsidR="001D2CC8" w:rsidRPr="00D7789C" w14:paraId="0D396EED" w14:textId="77777777" w:rsidTr="002675D7">
      <w:tc>
        <w:tcPr>
          <w:tcW w:w="1165" w:type="pct"/>
          <w:tcBorders>
            <w:top w:val="nil"/>
            <w:bottom w:val="nil"/>
            <w:right w:val="nil"/>
          </w:tcBorders>
        </w:tcPr>
        <w:p w14:paraId="54C94139" w14:textId="77777777" w:rsidR="001D2CC8" w:rsidRPr="00D7789C" w:rsidRDefault="001D2CC8" w:rsidP="001067B3">
          <w:pPr>
            <w:pStyle w:val="af"/>
            <w:rPr>
              <w:i/>
              <w:iCs/>
              <w:color w:val="696A6C"/>
            </w:rPr>
          </w:pPr>
          <w:r w:rsidRPr="00D7789C">
            <w:rPr>
              <w:color w:val="696A6C"/>
            </w:rPr>
            <w:t>Дата издания</w:t>
          </w:r>
        </w:p>
      </w:tc>
      <w:tc>
        <w:tcPr>
          <w:tcW w:w="2689" w:type="pct"/>
          <w:tcBorders>
            <w:top w:val="nil"/>
            <w:left w:val="nil"/>
            <w:bottom w:val="nil"/>
            <w:right w:val="nil"/>
          </w:tcBorders>
        </w:tcPr>
        <w:sdt>
          <w:sdtPr>
            <w:alias w:val="Дата публикации"/>
            <w:tag w:val=""/>
            <w:id w:val="-984780543"/>
            <w:placeholder>
              <w:docPart w:val="3F737305C7904C2B8F5726AEC24C80E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2-05-20T00:00:00Z">
              <w:dateFormat w:val="dd/MM/yyyy"/>
              <w:lid w:val="ru-RU"/>
              <w:storeMappedDataAs w:val="dateTime"/>
              <w:calendar w:val="gregorian"/>
            </w:date>
          </w:sdtPr>
          <w:sdtEndPr/>
          <w:sdtContent>
            <w:p w14:paraId="47D80225" w14:textId="77777777" w:rsidR="001D2CC8" w:rsidRPr="00740406" w:rsidRDefault="006E7A9C" w:rsidP="00B6216C">
              <w:pPr>
                <w:pStyle w:val="af"/>
                <w:rPr>
                  <w:highlight w:val="yellow"/>
                </w:rPr>
              </w:pPr>
              <w:r>
                <w:t>20/05/2022</w:t>
              </w:r>
            </w:p>
          </w:sdtContent>
        </w:sdt>
      </w:tc>
      <w:tc>
        <w:tcPr>
          <w:tcW w:w="1146" w:type="pct"/>
          <w:vMerge/>
          <w:tcBorders>
            <w:top w:val="single" w:sz="4" w:space="0" w:color="FF6600"/>
            <w:left w:val="nil"/>
            <w:bottom w:val="single" w:sz="4" w:space="0" w:color="F05A22" w:themeColor="accent1"/>
          </w:tcBorders>
        </w:tcPr>
        <w:p w14:paraId="44D7287F" w14:textId="77777777" w:rsidR="001D2CC8" w:rsidRPr="00D7789C" w:rsidRDefault="001D2CC8" w:rsidP="001067B3">
          <w:pPr>
            <w:pStyle w:val="af"/>
            <w:rPr>
              <w:color w:val="696A6C"/>
            </w:rPr>
          </w:pPr>
        </w:p>
      </w:tc>
    </w:tr>
    <w:tr w:rsidR="001D2CC8" w:rsidRPr="00D7789C" w14:paraId="6791D019" w14:textId="77777777" w:rsidTr="002675D7">
      <w:tc>
        <w:tcPr>
          <w:tcW w:w="1165" w:type="pct"/>
          <w:tcBorders>
            <w:top w:val="nil"/>
            <w:bottom w:val="single" w:sz="4" w:space="0" w:color="F05A22" w:themeColor="accent1"/>
            <w:right w:val="nil"/>
          </w:tcBorders>
        </w:tcPr>
        <w:p w14:paraId="6F6124F4" w14:textId="77777777" w:rsidR="001D2CC8" w:rsidRPr="00D7789C" w:rsidRDefault="001D2CC8" w:rsidP="001067B3">
          <w:pPr>
            <w:pStyle w:val="af"/>
            <w:rPr>
              <w:color w:val="696A6C"/>
            </w:rPr>
          </w:pPr>
          <w:r w:rsidRPr="00D7789C">
            <w:rPr>
              <w:color w:val="696A6C"/>
            </w:rPr>
            <w:t>Конфиденциальность</w:t>
          </w:r>
        </w:p>
      </w:tc>
      <w:sdt>
        <w:sdtPr>
          <w:rPr>
            <w:color w:val="696A6C"/>
          </w:rPr>
          <w:alias w:val="Confidentiality"/>
          <w:tag w:val="Confidentiality"/>
          <w:id w:val="-1861347979"/>
          <w:lock w:val="sdtLocked"/>
          <w:placeholder>
            <w:docPart w:val="F6254E11A56A4F9CBAD9E1E4787180C3"/>
          </w:placeholder>
          <w:dropDownList>
            <w:listItem w:value="Выберите элемент."/>
            <w:listItem w:displayText="Internal - Внутренний" w:value="Internal - Внутренний"/>
            <w:listItem w:displayText="External - Внешний" w:value="External - Внешний"/>
          </w:dropDownList>
        </w:sdtPr>
        <w:sdtEndPr/>
        <w:sdtContent>
          <w:tc>
            <w:tcPr>
              <w:tcW w:w="2689" w:type="pct"/>
              <w:tcBorders>
                <w:top w:val="nil"/>
                <w:left w:val="nil"/>
                <w:bottom w:val="single" w:sz="4" w:space="0" w:color="F05A22" w:themeColor="accent1"/>
                <w:right w:val="nil"/>
              </w:tcBorders>
            </w:tcPr>
            <w:p w14:paraId="7CD3A0F1" w14:textId="77777777" w:rsidR="001D2CC8" w:rsidRPr="00740406" w:rsidRDefault="001D2CC8" w:rsidP="001067B3">
              <w:pPr>
                <w:pStyle w:val="af"/>
                <w:rPr>
                  <w:color w:val="696A6C"/>
                </w:rPr>
              </w:pPr>
              <w:r w:rsidRPr="00740406">
                <w:rPr>
                  <w:color w:val="696A6C"/>
                </w:rPr>
                <w:t>Internal - Внутренний</w:t>
              </w:r>
            </w:p>
          </w:tc>
        </w:sdtContent>
      </w:sdt>
      <w:tc>
        <w:tcPr>
          <w:tcW w:w="1146" w:type="pct"/>
          <w:vMerge/>
          <w:tcBorders>
            <w:left w:val="nil"/>
            <w:bottom w:val="single" w:sz="4" w:space="0" w:color="F05A22" w:themeColor="accent1"/>
          </w:tcBorders>
        </w:tcPr>
        <w:p w14:paraId="5DD24AF0" w14:textId="77777777" w:rsidR="001D2CC8" w:rsidRPr="00D7789C" w:rsidRDefault="001D2CC8" w:rsidP="001067B3">
          <w:pPr>
            <w:pStyle w:val="af"/>
            <w:rPr>
              <w:color w:val="696A6C"/>
            </w:rPr>
          </w:pPr>
        </w:p>
      </w:tc>
    </w:tr>
  </w:tbl>
  <w:p w14:paraId="5FE93309" w14:textId="77777777" w:rsidR="001D2CC8" w:rsidRPr="00E81F43" w:rsidRDefault="001D2CC8" w:rsidP="002810D5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6D42" w14:textId="77777777" w:rsidR="00416960" w:rsidRDefault="00416960" w:rsidP="00416960">
    <w:pPr>
      <w:pStyle w:val="af"/>
      <w:jc w:val="center"/>
      <w:rPr>
        <w:rFonts w:asciiTheme="majorHAnsi" w:hAnsiTheme="majorHAnsi" w:cstheme="majorHAnsi"/>
        <w:b/>
        <w:bCs/>
        <w:sz w:val="28"/>
        <w:szCs w:val="28"/>
      </w:rPr>
    </w:pPr>
    <w:r w:rsidRPr="009374A3">
      <w:rPr>
        <w:rFonts w:asciiTheme="majorHAnsi" w:hAnsiTheme="majorHAnsi" w:cstheme="majorHAnsi"/>
        <w:b/>
        <w:bCs/>
        <w:sz w:val="28"/>
        <w:szCs w:val="28"/>
      </w:rPr>
      <w:t>ПУБЛИЧНОЕ АКЦИОНЕРНОЕ ОБЩЕСТВО «АРСЕЛОРМИТТАЛ КРИВОЙ РОГ»</w:t>
    </w:r>
  </w:p>
  <w:p w14:paraId="0F843972" w14:textId="77777777" w:rsidR="00416960" w:rsidRPr="00EA7191" w:rsidRDefault="006A4EA6" w:rsidP="00416960">
    <w:pPr>
      <w:pStyle w:val="af"/>
      <w:jc w:val="center"/>
      <w:rPr>
        <w:rFonts w:asciiTheme="majorHAnsi" w:hAnsiTheme="majorHAnsi" w:cstheme="majorHAnsi"/>
        <w:b/>
        <w:bCs/>
        <w:sz w:val="28"/>
        <w:szCs w:val="28"/>
        <w:lang w:val="uk-UA"/>
      </w:rPr>
    </w:pPr>
    <w:r w:rsidRPr="00B9655F">
      <w:rPr>
        <w:rFonts w:asciiTheme="majorHAnsi" w:hAnsiTheme="majorHAnsi" w:cstheme="majorHAnsi"/>
        <w:b/>
        <w:bCs/>
        <w:sz w:val="28"/>
        <w:szCs w:val="28"/>
      </w:rPr>
      <w:t>Д</w:t>
    </w:r>
    <w:r w:rsidR="00B9655F" w:rsidRPr="00EA7191">
      <w:rPr>
        <w:rFonts w:asciiTheme="majorHAnsi" w:hAnsiTheme="majorHAnsi" w:cstheme="majorHAnsi"/>
        <w:b/>
        <w:bCs/>
        <w:sz w:val="28"/>
        <w:szCs w:val="28"/>
        <w:lang w:val="uk-UA"/>
      </w:rPr>
      <w:t xml:space="preserve">ЕПАРТАМЕНТ </w:t>
    </w:r>
    <w:r w:rsidRPr="00B9655F">
      <w:rPr>
        <w:rFonts w:asciiTheme="majorHAnsi" w:hAnsiTheme="majorHAnsi" w:cstheme="majorHAnsi"/>
        <w:b/>
        <w:bCs/>
        <w:sz w:val="28"/>
        <w:szCs w:val="28"/>
      </w:rPr>
      <w:t>А</w:t>
    </w:r>
    <w:r w:rsidR="00B9655F" w:rsidRPr="00EA7191">
      <w:rPr>
        <w:rFonts w:asciiTheme="majorHAnsi" w:hAnsiTheme="majorHAnsi" w:cstheme="majorHAnsi"/>
        <w:b/>
        <w:bCs/>
        <w:sz w:val="28"/>
        <w:szCs w:val="28"/>
        <w:lang w:val="uk-UA"/>
      </w:rPr>
      <w:t xml:space="preserve">ВТОМАТИЗАЦИИ </w:t>
    </w:r>
    <w:r w:rsidRPr="00B9655F">
      <w:rPr>
        <w:rFonts w:asciiTheme="majorHAnsi" w:hAnsiTheme="majorHAnsi" w:cstheme="majorHAnsi"/>
        <w:b/>
        <w:bCs/>
        <w:sz w:val="28"/>
        <w:szCs w:val="28"/>
      </w:rPr>
      <w:t>Т</w:t>
    </w:r>
    <w:r w:rsidR="00B9655F" w:rsidRPr="00EA7191">
      <w:rPr>
        <w:rFonts w:asciiTheme="majorHAnsi" w:hAnsiTheme="majorHAnsi" w:cstheme="majorHAnsi"/>
        <w:b/>
        <w:bCs/>
        <w:sz w:val="28"/>
        <w:szCs w:val="28"/>
        <w:lang w:val="uk-UA"/>
      </w:rPr>
      <w:t xml:space="preserve">ЕХНОЛОГИЧЕСКИХ </w:t>
    </w:r>
    <w:r w:rsidRPr="00B9655F">
      <w:rPr>
        <w:rFonts w:asciiTheme="majorHAnsi" w:hAnsiTheme="majorHAnsi" w:cstheme="majorHAnsi"/>
        <w:b/>
        <w:bCs/>
        <w:sz w:val="28"/>
        <w:szCs w:val="28"/>
      </w:rPr>
      <w:t>П</w:t>
    </w:r>
    <w:r w:rsidR="00B9655F" w:rsidRPr="00B9655F">
      <w:rPr>
        <w:rFonts w:asciiTheme="majorHAnsi" w:hAnsiTheme="majorHAnsi" w:cstheme="majorHAnsi"/>
        <w:b/>
        <w:bCs/>
        <w:sz w:val="28"/>
        <w:szCs w:val="28"/>
        <w:lang w:val="uk-UA"/>
      </w:rPr>
      <w:t>РОЦЕССОВ</w:t>
    </w:r>
  </w:p>
  <w:p w14:paraId="5E9C944B" w14:textId="77777777" w:rsidR="00416960" w:rsidRDefault="00416960" w:rsidP="00416960">
    <w:pPr>
      <w:pStyle w:val="af"/>
      <w:jc w:val="center"/>
      <w:rPr>
        <w:rFonts w:asciiTheme="majorHAnsi" w:hAnsiTheme="majorHAnsi" w:cstheme="majorHAnsi"/>
        <w:b/>
        <w:bCs/>
        <w:sz w:val="28"/>
        <w:szCs w:val="28"/>
      </w:rPr>
    </w:pPr>
  </w:p>
  <w:tbl>
    <w:tblPr>
      <w:tblStyle w:val="af3"/>
      <w:tblW w:w="5000" w:type="pct"/>
      <w:tblBorders>
        <w:top w:val="single" w:sz="4" w:space="0" w:color="808080" w:themeColor="background1" w:themeShade="80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245"/>
      <w:gridCol w:w="4820"/>
      <w:gridCol w:w="2856"/>
    </w:tblGrid>
    <w:tr w:rsidR="00416960" w:rsidRPr="00D7789C" w14:paraId="159D8B6C" w14:textId="77777777" w:rsidTr="00FA6FD5">
      <w:tc>
        <w:tcPr>
          <w:tcW w:w="1107" w:type="pct"/>
          <w:tcBorders>
            <w:top w:val="nil"/>
            <w:bottom w:val="nil"/>
            <w:right w:val="nil"/>
          </w:tcBorders>
        </w:tcPr>
        <w:p w14:paraId="37F1F5D6" w14:textId="77777777" w:rsidR="00416960" w:rsidRPr="00D7789C" w:rsidRDefault="00416960" w:rsidP="00416960">
          <w:pPr>
            <w:pStyle w:val="af"/>
            <w:rPr>
              <w:color w:val="696A6C"/>
            </w:rPr>
          </w:pPr>
          <w:r w:rsidRPr="00D7789C">
            <w:rPr>
              <w:color w:val="696A6C"/>
            </w:rPr>
            <w:t>Название</w:t>
          </w:r>
          <w:r>
            <w:rPr>
              <w:color w:val="696A6C"/>
            </w:rPr>
            <w:t xml:space="preserve"> документа</w:t>
          </w:r>
        </w:p>
      </w:tc>
      <w:sdt>
        <w:sdtPr>
          <w:rPr>
            <w:color w:val="696A6C"/>
          </w:rPr>
          <w:alias w:val="Название"/>
          <w:tag w:val=""/>
          <w:id w:val="1619265265"/>
          <w:placeholder>
            <w:docPart w:val="E37D4FAA8E9446448C0A555410E642D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2484" w:type="pct"/>
              <w:tcBorders>
                <w:top w:val="nil"/>
                <w:left w:val="nil"/>
                <w:bottom w:val="nil"/>
                <w:right w:val="nil"/>
              </w:tcBorders>
            </w:tcPr>
            <w:p w14:paraId="5870DE7E" w14:textId="56D636E9" w:rsidR="00416960" w:rsidRPr="00740406" w:rsidRDefault="00763F0C" w:rsidP="00416960">
              <w:pPr>
                <w:pStyle w:val="af"/>
                <w:rPr>
                  <w:color w:val="696A6C"/>
                  <w:highlight w:val="yellow"/>
                </w:rPr>
              </w:pPr>
              <w:r>
                <w:rPr>
                  <w:color w:val="696A6C"/>
                </w:rPr>
                <w:t>Системе контроля движения грузов отгруженных АМКР для внешних потребителей продукции в странах Европы.</w:t>
              </w:r>
            </w:p>
          </w:tc>
        </w:sdtContent>
      </w:sdt>
      <w:tc>
        <w:tcPr>
          <w:tcW w:w="1409" w:type="pct"/>
          <w:vMerge w:val="restart"/>
          <w:tcBorders>
            <w:top w:val="nil"/>
            <w:left w:val="nil"/>
            <w:bottom w:val="single" w:sz="4" w:space="0" w:color="F05A22" w:themeColor="accent1"/>
          </w:tcBorders>
        </w:tcPr>
        <w:p w14:paraId="7D147A1C" w14:textId="77777777" w:rsidR="00416960" w:rsidRPr="00D7789C" w:rsidRDefault="00416960" w:rsidP="00416960">
          <w:pPr>
            <w:pStyle w:val="af"/>
            <w:jc w:val="right"/>
            <w:rPr>
              <w:color w:val="696A6C"/>
            </w:rPr>
          </w:pPr>
          <w:r w:rsidRPr="004D1F04">
            <w:rPr>
              <w:noProof/>
              <w:color w:val="696A6C"/>
              <w:lang w:eastAsia="ru-RU"/>
            </w:rPr>
            <w:drawing>
              <wp:inline distT="0" distB="0" distL="0" distR="0" wp14:anchorId="6DC352A3" wp14:editId="79462F3F">
                <wp:extent cx="1673604" cy="600075"/>
                <wp:effectExtent l="0" t="0" r="3175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134" cy="601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16960" w:rsidRPr="006E668B" w14:paraId="548B65F6" w14:textId="77777777" w:rsidTr="00FA6FD5">
      <w:tc>
        <w:tcPr>
          <w:tcW w:w="1107" w:type="pct"/>
          <w:tcBorders>
            <w:top w:val="nil"/>
            <w:bottom w:val="nil"/>
            <w:right w:val="nil"/>
          </w:tcBorders>
        </w:tcPr>
        <w:p w14:paraId="57FA5C77" w14:textId="77777777" w:rsidR="00416960" w:rsidRPr="00D7789C" w:rsidRDefault="00416960" w:rsidP="00416960">
          <w:pPr>
            <w:pStyle w:val="af"/>
            <w:rPr>
              <w:color w:val="696A6C"/>
            </w:rPr>
          </w:pPr>
          <w:r w:rsidRPr="00D7789C">
            <w:rPr>
              <w:color w:val="696A6C"/>
            </w:rPr>
            <w:t>Имя файла</w:t>
          </w:r>
        </w:p>
      </w:tc>
      <w:tc>
        <w:tcPr>
          <w:tcW w:w="2484" w:type="pct"/>
          <w:tcBorders>
            <w:top w:val="nil"/>
            <w:left w:val="nil"/>
            <w:bottom w:val="nil"/>
            <w:right w:val="nil"/>
          </w:tcBorders>
        </w:tcPr>
        <w:p w14:paraId="3ABA1DD8" w14:textId="77777777" w:rsidR="00416960" w:rsidRPr="00EA7191" w:rsidRDefault="005E4CB6" w:rsidP="00416960">
          <w:pPr>
            <w:pStyle w:val="af"/>
            <w:rPr>
              <w:color w:val="696A6C"/>
            </w:rPr>
          </w:pPr>
          <w:r>
            <w:rPr>
              <w:color w:val="696A6C"/>
            </w:rPr>
            <w:fldChar w:fldCharType="begin"/>
          </w:r>
          <w:r>
            <w:rPr>
              <w:color w:val="696A6C"/>
            </w:rPr>
            <w:instrText xml:space="preserve"> FILENAME   \* MERGEFORMAT </w:instrText>
          </w:r>
          <w:r>
            <w:rPr>
              <w:color w:val="696A6C"/>
            </w:rPr>
            <w:fldChar w:fldCharType="separate"/>
          </w:r>
          <w:r w:rsidR="008C3F6A">
            <w:rPr>
              <w:noProof/>
              <w:color w:val="696A6C"/>
            </w:rPr>
            <w:t>Документ1</w:t>
          </w:r>
          <w:r>
            <w:rPr>
              <w:color w:val="696A6C"/>
            </w:rPr>
            <w:fldChar w:fldCharType="end"/>
          </w:r>
        </w:p>
      </w:tc>
      <w:tc>
        <w:tcPr>
          <w:tcW w:w="1409" w:type="pct"/>
          <w:vMerge/>
          <w:tcBorders>
            <w:left w:val="nil"/>
            <w:bottom w:val="single" w:sz="4" w:space="0" w:color="F05A22" w:themeColor="accent1"/>
          </w:tcBorders>
        </w:tcPr>
        <w:p w14:paraId="1117AE6E" w14:textId="77777777" w:rsidR="00416960" w:rsidRPr="00EA7191" w:rsidRDefault="00416960" w:rsidP="00416960">
          <w:pPr>
            <w:pStyle w:val="af"/>
            <w:rPr>
              <w:color w:val="696A6C"/>
            </w:rPr>
          </w:pPr>
        </w:p>
      </w:tc>
    </w:tr>
    <w:tr w:rsidR="00416960" w:rsidRPr="00D7789C" w14:paraId="505829B6" w14:textId="77777777" w:rsidTr="00FA6FD5">
      <w:tc>
        <w:tcPr>
          <w:tcW w:w="1107" w:type="pct"/>
          <w:tcBorders>
            <w:top w:val="nil"/>
            <w:bottom w:val="nil"/>
            <w:right w:val="nil"/>
          </w:tcBorders>
        </w:tcPr>
        <w:p w14:paraId="02D36A75" w14:textId="77777777" w:rsidR="00416960" w:rsidRPr="00D7789C" w:rsidRDefault="00416960" w:rsidP="00416960">
          <w:pPr>
            <w:pStyle w:val="af"/>
            <w:rPr>
              <w:i/>
              <w:iCs/>
              <w:color w:val="696A6C"/>
            </w:rPr>
          </w:pPr>
          <w:r w:rsidRPr="00D7789C">
            <w:rPr>
              <w:color w:val="696A6C"/>
            </w:rPr>
            <w:t>Дата издания</w:t>
          </w:r>
        </w:p>
      </w:tc>
      <w:tc>
        <w:tcPr>
          <w:tcW w:w="2484" w:type="pct"/>
          <w:tcBorders>
            <w:top w:val="nil"/>
            <w:left w:val="nil"/>
            <w:bottom w:val="nil"/>
            <w:right w:val="nil"/>
          </w:tcBorders>
        </w:tcPr>
        <w:sdt>
          <w:sdtPr>
            <w:alias w:val="Дата публикации"/>
            <w:tag w:val=""/>
            <w:id w:val="-1512209691"/>
            <w:placeholder>
              <w:docPart w:val="39457FBC76F24B7B8B9304F405069C4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2-05-20T00:00:00Z">
              <w:dateFormat w:val="dd/MM/yyyy"/>
              <w:lid w:val="ru-RU"/>
              <w:storeMappedDataAs w:val="dateTime"/>
              <w:calendar w:val="gregorian"/>
            </w:date>
          </w:sdtPr>
          <w:sdtEndPr/>
          <w:sdtContent>
            <w:p w14:paraId="03A7C70D" w14:textId="77777777" w:rsidR="00416960" w:rsidRPr="00740406" w:rsidRDefault="006E7A9C" w:rsidP="00416960">
              <w:pPr>
                <w:pStyle w:val="af"/>
                <w:rPr>
                  <w:highlight w:val="yellow"/>
                </w:rPr>
              </w:pPr>
              <w:r>
                <w:rPr>
                  <w:lang w:val="en-US"/>
                </w:rPr>
                <w:t>20</w:t>
              </w:r>
              <w:r>
                <w:t>/05/2022</w:t>
              </w:r>
            </w:p>
          </w:sdtContent>
        </w:sdt>
      </w:tc>
      <w:tc>
        <w:tcPr>
          <w:tcW w:w="1409" w:type="pct"/>
          <w:vMerge/>
          <w:tcBorders>
            <w:top w:val="single" w:sz="4" w:space="0" w:color="FF6600"/>
            <w:left w:val="nil"/>
            <w:bottom w:val="single" w:sz="4" w:space="0" w:color="F05A22" w:themeColor="accent1"/>
          </w:tcBorders>
        </w:tcPr>
        <w:p w14:paraId="568BE835" w14:textId="77777777" w:rsidR="00416960" w:rsidRPr="00D7789C" w:rsidRDefault="00416960" w:rsidP="00416960">
          <w:pPr>
            <w:pStyle w:val="af"/>
            <w:rPr>
              <w:color w:val="696A6C"/>
            </w:rPr>
          </w:pPr>
        </w:p>
      </w:tc>
    </w:tr>
    <w:tr w:rsidR="00416960" w:rsidRPr="00D7789C" w14:paraId="5697E5BB" w14:textId="77777777" w:rsidTr="00FA6FD5">
      <w:tc>
        <w:tcPr>
          <w:tcW w:w="1107" w:type="pct"/>
          <w:tcBorders>
            <w:top w:val="nil"/>
            <w:bottom w:val="single" w:sz="4" w:space="0" w:color="F05A22" w:themeColor="accent1"/>
            <w:right w:val="nil"/>
          </w:tcBorders>
        </w:tcPr>
        <w:p w14:paraId="61450E52" w14:textId="77777777" w:rsidR="00416960" w:rsidRPr="00D7789C" w:rsidRDefault="00416960" w:rsidP="00416960">
          <w:pPr>
            <w:pStyle w:val="af"/>
            <w:rPr>
              <w:color w:val="696A6C"/>
            </w:rPr>
          </w:pPr>
          <w:r w:rsidRPr="00D7789C">
            <w:rPr>
              <w:color w:val="696A6C"/>
            </w:rPr>
            <w:t>Конфиденциальность</w:t>
          </w:r>
        </w:p>
      </w:tc>
      <w:sdt>
        <w:sdtPr>
          <w:rPr>
            <w:color w:val="696A6C"/>
          </w:rPr>
          <w:alias w:val="Confidentiality"/>
          <w:tag w:val="Confidentiality"/>
          <w:id w:val="-581070090"/>
          <w:dropDownList>
            <w:listItem w:value="Выберите элемент."/>
            <w:listItem w:displayText="Internal - Внутренний" w:value="Internal - Внутренний"/>
            <w:listItem w:displayText="External - Внешний" w:value="External - Внешний"/>
          </w:dropDownList>
        </w:sdtPr>
        <w:sdtEndPr/>
        <w:sdtContent>
          <w:tc>
            <w:tcPr>
              <w:tcW w:w="2484" w:type="pct"/>
              <w:tcBorders>
                <w:top w:val="nil"/>
                <w:left w:val="nil"/>
                <w:bottom w:val="single" w:sz="4" w:space="0" w:color="F05A22" w:themeColor="accent1"/>
                <w:right w:val="nil"/>
              </w:tcBorders>
            </w:tcPr>
            <w:p w14:paraId="31434C83" w14:textId="77777777" w:rsidR="00416960" w:rsidRPr="00740406" w:rsidRDefault="00416960" w:rsidP="00416960">
              <w:pPr>
                <w:pStyle w:val="af"/>
                <w:rPr>
                  <w:color w:val="696A6C"/>
                </w:rPr>
              </w:pPr>
              <w:r w:rsidRPr="00740406">
                <w:rPr>
                  <w:color w:val="696A6C"/>
                </w:rPr>
                <w:t>Internal - Внутренний</w:t>
              </w:r>
            </w:p>
          </w:tc>
        </w:sdtContent>
      </w:sdt>
      <w:tc>
        <w:tcPr>
          <w:tcW w:w="1409" w:type="pct"/>
          <w:vMerge/>
          <w:tcBorders>
            <w:left w:val="nil"/>
            <w:bottom w:val="single" w:sz="4" w:space="0" w:color="F05A22" w:themeColor="accent1"/>
          </w:tcBorders>
        </w:tcPr>
        <w:p w14:paraId="7DDB0691" w14:textId="77777777" w:rsidR="00416960" w:rsidRPr="00D7789C" w:rsidRDefault="00416960" w:rsidP="00416960">
          <w:pPr>
            <w:pStyle w:val="af"/>
            <w:rPr>
              <w:color w:val="696A6C"/>
            </w:rPr>
          </w:pPr>
        </w:p>
      </w:tc>
    </w:tr>
  </w:tbl>
  <w:p w14:paraId="1C5516EB" w14:textId="77777777" w:rsidR="00416960" w:rsidRPr="00416960" w:rsidRDefault="00416960" w:rsidP="00416960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BE48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460F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F8CE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7277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4203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522D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A01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B295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925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66B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B2015"/>
    <w:multiLevelType w:val="hybridMultilevel"/>
    <w:tmpl w:val="40E61D2E"/>
    <w:lvl w:ilvl="0" w:tplc="BEDC82A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8EF3C3A"/>
    <w:multiLevelType w:val="hybridMultilevel"/>
    <w:tmpl w:val="75222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C0BF5"/>
    <w:multiLevelType w:val="multilevel"/>
    <w:tmpl w:val="8736A7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8B84709"/>
    <w:multiLevelType w:val="multilevel"/>
    <w:tmpl w:val="9AAE7D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E8557EC"/>
    <w:multiLevelType w:val="multilevel"/>
    <w:tmpl w:val="040C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A7C34"/>
    <w:multiLevelType w:val="hybridMultilevel"/>
    <w:tmpl w:val="81900D1A"/>
    <w:lvl w:ilvl="0" w:tplc="B378B31A">
      <w:start w:val="1"/>
      <w:numFmt w:val="bullet"/>
      <w:lvlText w:val=""/>
      <w:lvlJc w:val="left"/>
      <w:pPr>
        <w:ind w:left="360" w:hanging="360"/>
      </w:pPr>
    </w:lvl>
    <w:lvl w:ilvl="1" w:tplc="BE90295E" w:tentative="1">
      <w:start w:val="1"/>
      <w:numFmt w:val="bullet"/>
      <w:lvlText w:val="o"/>
      <w:lvlJc w:val="left"/>
      <w:pPr>
        <w:ind w:left="1080" w:hanging="360"/>
      </w:pPr>
    </w:lvl>
    <w:lvl w:ilvl="2" w:tplc="25B60DFA" w:tentative="1">
      <w:start w:val="1"/>
      <w:numFmt w:val="bullet"/>
      <w:lvlText w:val=""/>
      <w:lvlJc w:val="left"/>
      <w:pPr>
        <w:ind w:left="1800" w:hanging="360"/>
      </w:pPr>
    </w:lvl>
    <w:lvl w:ilvl="3" w:tplc="89422056" w:tentative="1">
      <w:start w:val="1"/>
      <w:numFmt w:val="bullet"/>
      <w:lvlText w:val=""/>
      <w:lvlJc w:val="left"/>
      <w:pPr>
        <w:ind w:left="2520" w:hanging="360"/>
      </w:pPr>
    </w:lvl>
    <w:lvl w:ilvl="4" w:tplc="8D20AC32" w:tentative="1">
      <w:start w:val="1"/>
      <w:numFmt w:val="bullet"/>
      <w:lvlText w:val="o"/>
      <w:lvlJc w:val="left"/>
      <w:pPr>
        <w:ind w:left="3240" w:hanging="360"/>
      </w:pPr>
    </w:lvl>
    <w:lvl w:ilvl="5" w:tplc="2F36BB46" w:tentative="1">
      <w:start w:val="1"/>
      <w:numFmt w:val="bullet"/>
      <w:lvlText w:val=""/>
      <w:lvlJc w:val="left"/>
      <w:pPr>
        <w:ind w:left="3960" w:hanging="360"/>
      </w:pPr>
    </w:lvl>
    <w:lvl w:ilvl="6" w:tplc="5D8E791C" w:tentative="1">
      <w:start w:val="1"/>
      <w:numFmt w:val="bullet"/>
      <w:lvlText w:val=""/>
      <w:lvlJc w:val="left"/>
      <w:pPr>
        <w:ind w:left="4680" w:hanging="360"/>
      </w:pPr>
    </w:lvl>
    <w:lvl w:ilvl="7" w:tplc="D5D04C96" w:tentative="1">
      <w:start w:val="1"/>
      <w:numFmt w:val="bullet"/>
      <w:lvlText w:val="o"/>
      <w:lvlJc w:val="left"/>
      <w:pPr>
        <w:ind w:left="5400" w:hanging="360"/>
      </w:pPr>
    </w:lvl>
    <w:lvl w:ilvl="8" w:tplc="00D2BCB8" w:tentative="1">
      <w:start w:val="1"/>
      <w:numFmt w:val="bullet"/>
      <w:lvlText w:val=""/>
      <w:lvlJc w:val="left"/>
      <w:pPr>
        <w:ind w:left="6120" w:hanging="360"/>
      </w:pPr>
    </w:lvl>
  </w:abstractNum>
  <w:abstractNum w:abstractNumId="16" w15:restartNumberingAfterBreak="0">
    <w:nsid w:val="2F714271"/>
    <w:multiLevelType w:val="multilevel"/>
    <w:tmpl w:val="B5B6B986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pStyle w:val="6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2007A4A"/>
    <w:multiLevelType w:val="hybridMultilevel"/>
    <w:tmpl w:val="D806EFFC"/>
    <w:lvl w:ilvl="0" w:tplc="66CC33E6">
      <w:start w:val="1"/>
      <w:numFmt w:val="bullet"/>
      <w:lvlText w:val=""/>
      <w:lvlJc w:val="left"/>
      <w:pPr>
        <w:ind w:left="1429" w:hanging="360"/>
      </w:pPr>
    </w:lvl>
    <w:lvl w:ilvl="1" w:tplc="8CE816C6" w:tentative="1">
      <w:start w:val="1"/>
      <w:numFmt w:val="bullet"/>
      <w:lvlText w:val="o"/>
      <w:lvlJc w:val="left"/>
      <w:pPr>
        <w:ind w:left="2149" w:hanging="360"/>
      </w:pPr>
    </w:lvl>
    <w:lvl w:ilvl="2" w:tplc="1B0032CE" w:tentative="1">
      <w:start w:val="1"/>
      <w:numFmt w:val="bullet"/>
      <w:lvlText w:val=""/>
      <w:lvlJc w:val="left"/>
      <w:pPr>
        <w:ind w:left="2869" w:hanging="360"/>
      </w:pPr>
    </w:lvl>
    <w:lvl w:ilvl="3" w:tplc="A418C18C" w:tentative="1">
      <w:start w:val="1"/>
      <w:numFmt w:val="bullet"/>
      <w:lvlText w:val=""/>
      <w:lvlJc w:val="left"/>
      <w:pPr>
        <w:ind w:left="3589" w:hanging="360"/>
      </w:pPr>
    </w:lvl>
    <w:lvl w:ilvl="4" w:tplc="9CCA79F8" w:tentative="1">
      <w:start w:val="1"/>
      <w:numFmt w:val="bullet"/>
      <w:lvlText w:val="o"/>
      <w:lvlJc w:val="left"/>
      <w:pPr>
        <w:ind w:left="4309" w:hanging="360"/>
      </w:pPr>
    </w:lvl>
    <w:lvl w:ilvl="5" w:tplc="572E099A" w:tentative="1">
      <w:start w:val="1"/>
      <w:numFmt w:val="bullet"/>
      <w:lvlText w:val=""/>
      <w:lvlJc w:val="left"/>
      <w:pPr>
        <w:ind w:left="5029" w:hanging="360"/>
      </w:pPr>
    </w:lvl>
    <w:lvl w:ilvl="6" w:tplc="9DCE8374" w:tentative="1">
      <w:start w:val="1"/>
      <w:numFmt w:val="bullet"/>
      <w:lvlText w:val=""/>
      <w:lvlJc w:val="left"/>
      <w:pPr>
        <w:ind w:left="5749" w:hanging="360"/>
      </w:pPr>
    </w:lvl>
    <w:lvl w:ilvl="7" w:tplc="AFA4D924" w:tentative="1">
      <w:start w:val="1"/>
      <w:numFmt w:val="bullet"/>
      <w:lvlText w:val="o"/>
      <w:lvlJc w:val="left"/>
      <w:pPr>
        <w:ind w:left="6469" w:hanging="360"/>
      </w:pPr>
    </w:lvl>
    <w:lvl w:ilvl="8" w:tplc="18FE3136" w:tentative="1">
      <w:start w:val="1"/>
      <w:numFmt w:val="bullet"/>
      <w:lvlText w:val=""/>
      <w:lvlJc w:val="left"/>
      <w:pPr>
        <w:ind w:left="7189" w:hanging="360"/>
      </w:pPr>
    </w:lvl>
  </w:abstractNum>
  <w:abstractNum w:abstractNumId="18" w15:restartNumberingAfterBreak="0">
    <w:nsid w:val="3463690B"/>
    <w:multiLevelType w:val="hybridMultilevel"/>
    <w:tmpl w:val="8FA2ABFC"/>
    <w:lvl w:ilvl="0" w:tplc="7A520E20">
      <w:start w:val="1"/>
      <w:numFmt w:val="bullet"/>
      <w:lvlText w:val=""/>
      <w:lvlJc w:val="left"/>
      <w:pPr>
        <w:ind w:left="720" w:hanging="360"/>
      </w:pPr>
    </w:lvl>
    <w:lvl w:ilvl="1" w:tplc="EEE2E03A" w:tentative="1">
      <w:start w:val="1"/>
      <w:numFmt w:val="bullet"/>
      <w:lvlText w:val="o"/>
      <w:lvlJc w:val="left"/>
      <w:pPr>
        <w:ind w:left="1440" w:hanging="360"/>
      </w:pPr>
    </w:lvl>
    <w:lvl w:ilvl="2" w:tplc="FCECB31E" w:tentative="1">
      <w:start w:val="1"/>
      <w:numFmt w:val="bullet"/>
      <w:lvlText w:val=""/>
      <w:lvlJc w:val="left"/>
      <w:pPr>
        <w:ind w:left="2160" w:hanging="360"/>
      </w:pPr>
    </w:lvl>
    <w:lvl w:ilvl="3" w:tplc="C9EA92E8" w:tentative="1">
      <w:start w:val="1"/>
      <w:numFmt w:val="bullet"/>
      <w:lvlText w:val=""/>
      <w:lvlJc w:val="left"/>
      <w:pPr>
        <w:ind w:left="2880" w:hanging="360"/>
      </w:pPr>
    </w:lvl>
    <w:lvl w:ilvl="4" w:tplc="DFDA67CE" w:tentative="1">
      <w:start w:val="1"/>
      <w:numFmt w:val="bullet"/>
      <w:lvlText w:val="o"/>
      <w:lvlJc w:val="left"/>
      <w:pPr>
        <w:ind w:left="3600" w:hanging="360"/>
      </w:pPr>
    </w:lvl>
    <w:lvl w:ilvl="5" w:tplc="AE4054C0" w:tentative="1">
      <w:start w:val="1"/>
      <w:numFmt w:val="bullet"/>
      <w:lvlText w:val=""/>
      <w:lvlJc w:val="left"/>
      <w:pPr>
        <w:ind w:left="4320" w:hanging="360"/>
      </w:pPr>
    </w:lvl>
    <w:lvl w:ilvl="6" w:tplc="E95C36BA" w:tentative="1">
      <w:start w:val="1"/>
      <w:numFmt w:val="bullet"/>
      <w:lvlText w:val=""/>
      <w:lvlJc w:val="left"/>
      <w:pPr>
        <w:ind w:left="5040" w:hanging="360"/>
      </w:pPr>
    </w:lvl>
    <w:lvl w:ilvl="7" w:tplc="95FC7248" w:tentative="1">
      <w:start w:val="1"/>
      <w:numFmt w:val="bullet"/>
      <w:lvlText w:val="o"/>
      <w:lvlJc w:val="left"/>
      <w:pPr>
        <w:ind w:left="5760" w:hanging="360"/>
      </w:pPr>
    </w:lvl>
    <w:lvl w:ilvl="8" w:tplc="76AE8354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3A5102E6"/>
    <w:multiLevelType w:val="multilevel"/>
    <w:tmpl w:val="C57250D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7165E37"/>
    <w:multiLevelType w:val="hybridMultilevel"/>
    <w:tmpl w:val="0366BCDE"/>
    <w:lvl w:ilvl="0" w:tplc="36D4DDE6">
      <w:start w:val="1"/>
      <w:numFmt w:val="bullet"/>
      <w:lvlText w:val=""/>
      <w:lvlJc w:val="left"/>
      <w:pPr>
        <w:ind w:left="720" w:hanging="360"/>
      </w:pPr>
    </w:lvl>
    <w:lvl w:ilvl="1" w:tplc="5C7EE2D6">
      <w:start w:val="1"/>
      <w:numFmt w:val="bullet"/>
      <w:lvlText w:val="o"/>
      <w:lvlJc w:val="left"/>
      <w:pPr>
        <w:ind w:left="1440" w:hanging="360"/>
      </w:pPr>
    </w:lvl>
    <w:lvl w:ilvl="2" w:tplc="19869EA2">
      <w:start w:val="1"/>
      <w:numFmt w:val="bullet"/>
      <w:lvlText w:val=""/>
      <w:lvlJc w:val="left"/>
      <w:pPr>
        <w:ind w:left="2160" w:hanging="360"/>
      </w:pPr>
    </w:lvl>
    <w:lvl w:ilvl="3" w:tplc="B5480FF0">
      <w:start w:val="1"/>
      <w:numFmt w:val="bullet"/>
      <w:lvlText w:val=""/>
      <w:lvlJc w:val="left"/>
      <w:pPr>
        <w:ind w:left="2880" w:hanging="360"/>
      </w:pPr>
    </w:lvl>
    <w:lvl w:ilvl="4" w:tplc="5C50BEB0">
      <w:start w:val="1"/>
      <w:numFmt w:val="bullet"/>
      <w:lvlText w:val="o"/>
      <w:lvlJc w:val="left"/>
      <w:pPr>
        <w:ind w:left="3600" w:hanging="360"/>
      </w:pPr>
    </w:lvl>
    <w:lvl w:ilvl="5" w:tplc="83F6F8AA">
      <w:start w:val="1"/>
      <w:numFmt w:val="bullet"/>
      <w:lvlText w:val=""/>
      <w:lvlJc w:val="left"/>
      <w:pPr>
        <w:ind w:left="4320" w:hanging="360"/>
      </w:pPr>
    </w:lvl>
    <w:lvl w:ilvl="6" w:tplc="DDEC6228">
      <w:start w:val="1"/>
      <w:numFmt w:val="bullet"/>
      <w:lvlText w:val=""/>
      <w:lvlJc w:val="left"/>
      <w:pPr>
        <w:ind w:left="5040" w:hanging="360"/>
      </w:pPr>
    </w:lvl>
    <w:lvl w:ilvl="7" w:tplc="4872C618">
      <w:start w:val="1"/>
      <w:numFmt w:val="bullet"/>
      <w:lvlText w:val="o"/>
      <w:lvlJc w:val="left"/>
      <w:pPr>
        <w:ind w:left="5760" w:hanging="360"/>
      </w:pPr>
    </w:lvl>
    <w:lvl w:ilvl="8" w:tplc="119273EC">
      <w:start w:val="1"/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4CA64B6A"/>
    <w:multiLevelType w:val="hybridMultilevel"/>
    <w:tmpl w:val="C4E29DEE"/>
    <w:lvl w:ilvl="0" w:tplc="E3F8201A">
      <w:start w:val="1"/>
      <w:numFmt w:val="bullet"/>
      <w:lvlText w:val=""/>
      <w:lvlJc w:val="left"/>
      <w:pPr>
        <w:ind w:left="720" w:hanging="360"/>
      </w:pPr>
    </w:lvl>
    <w:lvl w:ilvl="1" w:tplc="7DEE7644" w:tentative="1">
      <w:start w:val="1"/>
      <w:numFmt w:val="bullet"/>
      <w:lvlText w:val="o"/>
      <w:lvlJc w:val="left"/>
      <w:pPr>
        <w:ind w:left="1440" w:hanging="360"/>
      </w:pPr>
    </w:lvl>
    <w:lvl w:ilvl="2" w:tplc="90B28A1A" w:tentative="1">
      <w:start w:val="1"/>
      <w:numFmt w:val="bullet"/>
      <w:lvlText w:val=""/>
      <w:lvlJc w:val="left"/>
      <w:pPr>
        <w:ind w:left="2160" w:hanging="360"/>
      </w:pPr>
    </w:lvl>
    <w:lvl w:ilvl="3" w:tplc="8368BDBE" w:tentative="1">
      <w:start w:val="1"/>
      <w:numFmt w:val="bullet"/>
      <w:lvlText w:val=""/>
      <w:lvlJc w:val="left"/>
      <w:pPr>
        <w:ind w:left="2880" w:hanging="360"/>
      </w:pPr>
    </w:lvl>
    <w:lvl w:ilvl="4" w:tplc="EE06128E" w:tentative="1">
      <w:start w:val="1"/>
      <w:numFmt w:val="bullet"/>
      <w:lvlText w:val="o"/>
      <w:lvlJc w:val="left"/>
      <w:pPr>
        <w:ind w:left="3600" w:hanging="360"/>
      </w:pPr>
    </w:lvl>
    <w:lvl w:ilvl="5" w:tplc="B8DC7208" w:tentative="1">
      <w:start w:val="1"/>
      <w:numFmt w:val="bullet"/>
      <w:lvlText w:val=""/>
      <w:lvlJc w:val="left"/>
      <w:pPr>
        <w:ind w:left="4320" w:hanging="360"/>
      </w:pPr>
    </w:lvl>
    <w:lvl w:ilvl="6" w:tplc="843EAE2C" w:tentative="1">
      <w:start w:val="1"/>
      <w:numFmt w:val="bullet"/>
      <w:lvlText w:val=""/>
      <w:lvlJc w:val="left"/>
      <w:pPr>
        <w:ind w:left="5040" w:hanging="360"/>
      </w:pPr>
    </w:lvl>
    <w:lvl w:ilvl="7" w:tplc="AFCC977A" w:tentative="1">
      <w:start w:val="1"/>
      <w:numFmt w:val="bullet"/>
      <w:lvlText w:val="o"/>
      <w:lvlJc w:val="left"/>
      <w:pPr>
        <w:ind w:left="5760" w:hanging="360"/>
      </w:pPr>
    </w:lvl>
    <w:lvl w:ilvl="8" w:tplc="5C28D57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52C50C62"/>
    <w:multiLevelType w:val="hybridMultilevel"/>
    <w:tmpl w:val="0A047854"/>
    <w:lvl w:ilvl="0" w:tplc="85884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0824DE"/>
    <w:multiLevelType w:val="hybridMultilevel"/>
    <w:tmpl w:val="145EBC08"/>
    <w:lvl w:ilvl="0" w:tplc="1868C8C2">
      <w:start w:val="1"/>
      <w:numFmt w:val="bullet"/>
      <w:lvlText w:val=""/>
      <w:lvlJc w:val="left"/>
      <w:pPr>
        <w:ind w:left="1004" w:hanging="360"/>
      </w:pPr>
    </w:lvl>
    <w:lvl w:ilvl="1" w:tplc="ED42AB96" w:tentative="1">
      <w:start w:val="1"/>
      <w:numFmt w:val="bullet"/>
      <w:lvlText w:val="o"/>
      <w:lvlJc w:val="left"/>
      <w:pPr>
        <w:ind w:left="1724" w:hanging="360"/>
      </w:pPr>
    </w:lvl>
    <w:lvl w:ilvl="2" w:tplc="C61A64FA" w:tentative="1">
      <w:start w:val="1"/>
      <w:numFmt w:val="bullet"/>
      <w:lvlText w:val=""/>
      <w:lvlJc w:val="left"/>
      <w:pPr>
        <w:ind w:left="2444" w:hanging="360"/>
      </w:pPr>
    </w:lvl>
    <w:lvl w:ilvl="3" w:tplc="7A22D3C4">
      <w:start w:val="1"/>
      <w:numFmt w:val="bullet"/>
      <w:lvlText w:val=""/>
      <w:lvlJc w:val="left"/>
      <w:pPr>
        <w:ind w:left="3164" w:hanging="360"/>
      </w:pPr>
    </w:lvl>
    <w:lvl w:ilvl="4" w:tplc="AD82FFDA" w:tentative="1">
      <w:start w:val="1"/>
      <w:numFmt w:val="bullet"/>
      <w:lvlText w:val="o"/>
      <w:lvlJc w:val="left"/>
      <w:pPr>
        <w:ind w:left="3884" w:hanging="360"/>
      </w:pPr>
    </w:lvl>
    <w:lvl w:ilvl="5" w:tplc="B0A0988C" w:tentative="1">
      <w:start w:val="1"/>
      <w:numFmt w:val="bullet"/>
      <w:lvlText w:val=""/>
      <w:lvlJc w:val="left"/>
      <w:pPr>
        <w:ind w:left="4604" w:hanging="360"/>
      </w:pPr>
    </w:lvl>
    <w:lvl w:ilvl="6" w:tplc="B704903A" w:tentative="1">
      <w:start w:val="1"/>
      <w:numFmt w:val="bullet"/>
      <w:lvlText w:val=""/>
      <w:lvlJc w:val="left"/>
      <w:pPr>
        <w:ind w:left="5324" w:hanging="360"/>
      </w:pPr>
    </w:lvl>
    <w:lvl w:ilvl="7" w:tplc="F280C138" w:tentative="1">
      <w:start w:val="1"/>
      <w:numFmt w:val="bullet"/>
      <w:lvlText w:val="o"/>
      <w:lvlJc w:val="left"/>
      <w:pPr>
        <w:ind w:left="6044" w:hanging="360"/>
      </w:pPr>
    </w:lvl>
    <w:lvl w:ilvl="8" w:tplc="32CAECDE" w:tentative="1">
      <w:start w:val="1"/>
      <w:numFmt w:val="bullet"/>
      <w:lvlText w:val=""/>
      <w:lvlJc w:val="left"/>
      <w:pPr>
        <w:ind w:left="6764" w:hanging="360"/>
      </w:pPr>
    </w:lvl>
  </w:abstractNum>
  <w:abstractNum w:abstractNumId="24" w15:restartNumberingAfterBreak="0">
    <w:nsid w:val="578B31DB"/>
    <w:multiLevelType w:val="multilevel"/>
    <w:tmpl w:val="EDF44F28"/>
    <w:lvl w:ilvl="0">
      <w:start w:val="1"/>
      <w:numFmt w:val="decimal"/>
      <w:pStyle w:val="1"/>
      <w:lvlText w:val="%1"/>
      <w:lvlJc w:val="left"/>
      <w:pPr>
        <w:ind w:left="839" w:hanging="839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839" w:hanging="839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839" w:hanging="83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39" w:hanging="83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9" w:hanging="83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9" w:hanging="83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9" w:hanging="83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" w:hanging="83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" w:hanging="839"/>
      </w:pPr>
      <w:rPr>
        <w:rFonts w:hint="default"/>
      </w:rPr>
    </w:lvl>
  </w:abstractNum>
  <w:abstractNum w:abstractNumId="25" w15:restartNumberingAfterBreak="0">
    <w:nsid w:val="6D1227A7"/>
    <w:multiLevelType w:val="hybridMultilevel"/>
    <w:tmpl w:val="876E0E40"/>
    <w:lvl w:ilvl="0" w:tplc="36F843EC">
      <w:start w:val="1"/>
      <w:numFmt w:val="bullet"/>
      <w:lvlText w:val=""/>
      <w:lvlJc w:val="left"/>
      <w:pPr>
        <w:tabs>
          <w:tab w:val="num" w:pos="1072"/>
        </w:tabs>
        <w:ind w:left="1069" w:hanging="360"/>
      </w:pPr>
    </w:lvl>
    <w:lvl w:ilvl="1" w:tplc="2DC8DDC8">
      <w:start w:val="1"/>
      <w:numFmt w:val="bullet"/>
      <w:lvlText w:val="o"/>
      <w:lvlJc w:val="left"/>
      <w:pPr>
        <w:ind w:left="1789" w:hanging="360"/>
      </w:pPr>
    </w:lvl>
    <w:lvl w:ilvl="2" w:tplc="2FE48F5A">
      <w:start w:val="1"/>
      <w:numFmt w:val="bullet"/>
      <w:lvlText w:val=""/>
      <w:lvlJc w:val="left"/>
      <w:pPr>
        <w:ind w:left="2509" w:hanging="360"/>
      </w:pPr>
    </w:lvl>
    <w:lvl w:ilvl="3" w:tplc="96E0B19E">
      <w:start w:val="1"/>
      <w:numFmt w:val="bullet"/>
      <w:lvlText w:val=""/>
      <w:lvlJc w:val="left"/>
      <w:pPr>
        <w:ind w:left="3229" w:hanging="360"/>
      </w:pPr>
    </w:lvl>
    <w:lvl w:ilvl="4" w:tplc="FA3C7664">
      <w:start w:val="1"/>
      <w:numFmt w:val="bullet"/>
      <w:lvlText w:val="o"/>
      <w:lvlJc w:val="left"/>
      <w:pPr>
        <w:ind w:left="3949" w:hanging="360"/>
      </w:pPr>
    </w:lvl>
    <w:lvl w:ilvl="5" w:tplc="6D56DA5E" w:tentative="1">
      <w:start w:val="1"/>
      <w:numFmt w:val="bullet"/>
      <w:lvlText w:val=""/>
      <w:lvlJc w:val="left"/>
      <w:pPr>
        <w:ind w:left="4669" w:hanging="360"/>
      </w:pPr>
    </w:lvl>
    <w:lvl w:ilvl="6" w:tplc="1C68027C" w:tentative="1">
      <w:start w:val="1"/>
      <w:numFmt w:val="bullet"/>
      <w:lvlText w:val=""/>
      <w:lvlJc w:val="left"/>
      <w:pPr>
        <w:ind w:left="5389" w:hanging="360"/>
      </w:pPr>
    </w:lvl>
    <w:lvl w:ilvl="7" w:tplc="D0141510" w:tentative="1">
      <w:start w:val="1"/>
      <w:numFmt w:val="bullet"/>
      <w:lvlText w:val="o"/>
      <w:lvlJc w:val="left"/>
      <w:pPr>
        <w:ind w:left="6109" w:hanging="360"/>
      </w:pPr>
    </w:lvl>
    <w:lvl w:ilvl="8" w:tplc="25F45064" w:tentative="1">
      <w:start w:val="1"/>
      <w:numFmt w:val="bullet"/>
      <w:lvlText w:val=""/>
      <w:lvlJc w:val="left"/>
      <w:pPr>
        <w:ind w:left="6829" w:hanging="360"/>
      </w:pPr>
    </w:lvl>
  </w:abstractNum>
  <w:abstractNum w:abstractNumId="26" w15:restartNumberingAfterBreak="0">
    <w:nsid w:val="6DA177E5"/>
    <w:multiLevelType w:val="hybridMultilevel"/>
    <w:tmpl w:val="EE7836B0"/>
    <w:lvl w:ilvl="0" w:tplc="6EF2D80A">
      <w:start w:val="1"/>
      <w:numFmt w:val="bullet"/>
      <w:lvlText w:val=""/>
      <w:lvlJc w:val="left"/>
      <w:pPr>
        <w:ind w:left="720" w:hanging="360"/>
      </w:pPr>
    </w:lvl>
    <w:lvl w:ilvl="1" w:tplc="1054B568" w:tentative="1">
      <w:start w:val="1"/>
      <w:numFmt w:val="bullet"/>
      <w:lvlText w:val="o"/>
      <w:lvlJc w:val="left"/>
      <w:pPr>
        <w:ind w:left="1440" w:hanging="360"/>
      </w:pPr>
    </w:lvl>
    <w:lvl w:ilvl="2" w:tplc="AF6EBAC4" w:tentative="1">
      <w:start w:val="1"/>
      <w:numFmt w:val="bullet"/>
      <w:lvlText w:val=""/>
      <w:lvlJc w:val="left"/>
      <w:pPr>
        <w:ind w:left="2160" w:hanging="360"/>
      </w:pPr>
    </w:lvl>
    <w:lvl w:ilvl="3" w:tplc="7AE28F8E" w:tentative="1">
      <w:start w:val="1"/>
      <w:numFmt w:val="bullet"/>
      <w:lvlText w:val=""/>
      <w:lvlJc w:val="left"/>
      <w:pPr>
        <w:ind w:left="2880" w:hanging="360"/>
      </w:pPr>
    </w:lvl>
    <w:lvl w:ilvl="4" w:tplc="EB188698" w:tentative="1">
      <w:start w:val="1"/>
      <w:numFmt w:val="bullet"/>
      <w:lvlText w:val="o"/>
      <w:lvlJc w:val="left"/>
      <w:pPr>
        <w:ind w:left="3600" w:hanging="360"/>
      </w:pPr>
    </w:lvl>
    <w:lvl w:ilvl="5" w:tplc="64BE6028" w:tentative="1">
      <w:start w:val="1"/>
      <w:numFmt w:val="bullet"/>
      <w:lvlText w:val=""/>
      <w:lvlJc w:val="left"/>
      <w:pPr>
        <w:ind w:left="4320" w:hanging="360"/>
      </w:pPr>
    </w:lvl>
    <w:lvl w:ilvl="6" w:tplc="B6EAC40A" w:tentative="1">
      <w:start w:val="1"/>
      <w:numFmt w:val="bullet"/>
      <w:lvlText w:val=""/>
      <w:lvlJc w:val="left"/>
      <w:pPr>
        <w:ind w:left="5040" w:hanging="360"/>
      </w:pPr>
    </w:lvl>
    <w:lvl w:ilvl="7" w:tplc="3FB8040E" w:tentative="1">
      <w:start w:val="1"/>
      <w:numFmt w:val="bullet"/>
      <w:lvlText w:val="o"/>
      <w:lvlJc w:val="left"/>
      <w:pPr>
        <w:ind w:left="5760" w:hanging="360"/>
      </w:pPr>
    </w:lvl>
    <w:lvl w:ilvl="8" w:tplc="814CB5C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6E1A353F"/>
    <w:multiLevelType w:val="hybridMultilevel"/>
    <w:tmpl w:val="28908018"/>
    <w:lvl w:ilvl="0" w:tplc="67465D42">
      <w:start w:val="1"/>
      <w:numFmt w:val="bullet"/>
      <w:lvlText w:val=""/>
      <w:lvlJc w:val="left"/>
      <w:pPr>
        <w:ind w:left="720" w:hanging="360"/>
      </w:pPr>
    </w:lvl>
    <w:lvl w:ilvl="1" w:tplc="90D250EA">
      <w:start w:val="1"/>
      <w:numFmt w:val="bullet"/>
      <w:lvlText w:val=""/>
      <w:lvlJc w:val="left"/>
      <w:pPr>
        <w:ind w:left="1440" w:hanging="360"/>
      </w:pPr>
    </w:lvl>
    <w:lvl w:ilvl="2" w:tplc="E80840FA">
      <w:start w:val="1"/>
      <w:numFmt w:val="bullet"/>
      <w:lvlText w:val=""/>
      <w:lvlJc w:val="left"/>
      <w:pPr>
        <w:ind w:left="2160" w:hanging="360"/>
      </w:pPr>
    </w:lvl>
    <w:lvl w:ilvl="3" w:tplc="9A3EBBB6" w:tentative="1">
      <w:start w:val="1"/>
      <w:numFmt w:val="bullet"/>
      <w:lvlText w:val=""/>
      <w:lvlJc w:val="left"/>
      <w:pPr>
        <w:ind w:left="2880" w:hanging="360"/>
      </w:pPr>
    </w:lvl>
    <w:lvl w:ilvl="4" w:tplc="4412EA42" w:tentative="1">
      <w:start w:val="1"/>
      <w:numFmt w:val="bullet"/>
      <w:lvlText w:val="o"/>
      <w:lvlJc w:val="left"/>
      <w:pPr>
        <w:ind w:left="3600" w:hanging="360"/>
      </w:pPr>
    </w:lvl>
    <w:lvl w:ilvl="5" w:tplc="79E6CA68" w:tentative="1">
      <w:start w:val="1"/>
      <w:numFmt w:val="bullet"/>
      <w:lvlText w:val=""/>
      <w:lvlJc w:val="left"/>
      <w:pPr>
        <w:ind w:left="4320" w:hanging="360"/>
      </w:pPr>
    </w:lvl>
    <w:lvl w:ilvl="6" w:tplc="E0D00606" w:tentative="1">
      <w:start w:val="1"/>
      <w:numFmt w:val="bullet"/>
      <w:lvlText w:val=""/>
      <w:lvlJc w:val="left"/>
      <w:pPr>
        <w:ind w:left="5040" w:hanging="360"/>
      </w:pPr>
    </w:lvl>
    <w:lvl w:ilvl="7" w:tplc="81AAFED0" w:tentative="1">
      <w:start w:val="1"/>
      <w:numFmt w:val="bullet"/>
      <w:lvlText w:val="o"/>
      <w:lvlJc w:val="left"/>
      <w:pPr>
        <w:ind w:left="5760" w:hanging="360"/>
      </w:pPr>
    </w:lvl>
    <w:lvl w:ilvl="8" w:tplc="AFBEB81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71841F2C"/>
    <w:multiLevelType w:val="hybridMultilevel"/>
    <w:tmpl w:val="2CDAEF62"/>
    <w:lvl w:ilvl="0" w:tplc="AF78287E">
      <w:start w:val="1"/>
      <w:numFmt w:val="bullet"/>
      <w:lvlText w:val=""/>
      <w:lvlJc w:val="left"/>
      <w:pPr>
        <w:ind w:left="360" w:hanging="360"/>
      </w:pPr>
    </w:lvl>
    <w:lvl w:ilvl="1" w:tplc="1070EE9E">
      <w:start w:val="1"/>
      <w:numFmt w:val="bullet"/>
      <w:lvlText w:val=""/>
      <w:lvlJc w:val="left"/>
      <w:pPr>
        <w:ind w:left="1080" w:hanging="360"/>
      </w:pPr>
    </w:lvl>
    <w:lvl w:ilvl="2" w:tplc="32CC0AC6">
      <w:start w:val="1"/>
      <w:numFmt w:val="bullet"/>
      <w:lvlText w:val=""/>
      <w:lvlJc w:val="left"/>
      <w:pPr>
        <w:ind w:left="1800" w:hanging="360"/>
      </w:pPr>
    </w:lvl>
    <w:lvl w:ilvl="3" w:tplc="5F547F78" w:tentative="1">
      <w:start w:val="1"/>
      <w:numFmt w:val="bullet"/>
      <w:lvlText w:val=""/>
      <w:lvlJc w:val="left"/>
      <w:pPr>
        <w:ind w:left="2520" w:hanging="360"/>
      </w:pPr>
    </w:lvl>
    <w:lvl w:ilvl="4" w:tplc="DB502B5A" w:tentative="1">
      <w:start w:val="1"/>
      <w:numFmt w:val="bullet"/>
      <w:lvlText w:val="o"/>
      <w:lvlJc w:val="left"/>
      <w:pPr>
        <w:ind w:left="3240" w:hanging="360"/>
      </w:pPr>
    </w:lvl>
    <w:lvl w:ilvl="5" w:tplc="74C406AC" w:tentative="1">
      <w:start w:val="1"/>
      <w:numFmt w:val="bullet"/>
      <w:lvlText w:val=""/>
      <w:lvlJc w:val="left"/>
      <w:pPr>
        <w:ind w:left="3960" w:hanging="360"/>
      </w:pPr>
    </w:lvl>
    <w:lvl w:ilvl="6" w:tplc="8D84A3D2" w:tentative="1">
      <w:start w:val="1"/>
      <w:numFmt w:val="bullet"/>
      <w:lvlText w:val=""/>
      <w:lvlJc w:val="left"/>
      <w:pPr>
        <w:ind w:left="4680" w:hanging="360"/>
      </w:pPr>
    </w:lvl>
    <w:lvl w:ilvl="7" w:tplc="460498B6" w:tentative="1">
      <w:start w:val="1"/>
      <w:numFmt w:val="bullet"/>
      <w:lvlText w:val="o"/>
      <w:lvlJc w:val="left"/>
      <w:pPr>
        <w:ind w:left="5400" w:hanging="360"/>
      </w:pPr>
    </w:lvl>
    <w:lvl w:ilvl="8" w:tplc="0472D124" w:tentative="1">
      <w:start w:val="1"/>
      <w:numFmt w:val="bullet"/>
      <w:lvlText w:val=""/>
      <w:lvlJc w:val="left"/>
      <w:pPr>
        <w:ind w:left="6120" w:hanging="360"/>
      </w:pPr>
    </w:lvl>
  </w:abstractNum>
  <w:abstractNum w:abstractNumId="29" w15:restartNumberingAfterBreak="0">
    <w:nsid w:val="779B4C61"/>
    <w:multiLevelType w:val="hybridMultilevel"/>
    <w:tmpl w:val="ED3C9928"/>
    <w:lvl w:ilvl="0" w:tplc="322E7A2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20490"/>
    <w:multiLevelType w:val="hybridMultilevel"/>
    <w:tmpl w:val="9AA67AA8"/>
    <w:lvl w:ilvl="0" w:tplc="F96E7634">
      <w:start w:val="1"/>
      <w:numFmt w:val="upperRoman"/>
      <w:lvlText w:val="Приложение %1"/>
      <w:lvlJc w:val="left"/>
      <w:pPr>
        <w:ind w:left="1440" w:hanging="360"/>
      </w:pPr>
    </w:lvl>
    <w:lvl w:ilvl="1" w:tplc="24808444">
      <w:start w:val="1"/>
      <w:numFmt w:val="upperRoman"/>
      <w:pStyle w:val="a1"/>
      <w:suff w:val="space"/>
      <w:lvlText w:val="Приложение %2 –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0"/>
  </w:num>
  <w:num w:numId="8">
    <w:abstractNumId w:val="17"/>
  </w:num>
  <w:num w:numId="9">
    <w:abstractNumId w:val="28"/>
  </w:num>
  <w:num w:numId="10">
    <w:abstractNumId w:val="15"/>
  </w:num>
  <w:num w:numId="11">
    <w:abstractNumId w:val="25"/>
  </w:num>
  <w:num w:numId="12">
    <w:abstractNumId w:val="27"/>
  </w:num>
  <w:num w:numId="13">
    <w:abstractNumId w:val="25"/>
    <w:lvlOverride w:ilvl="0">
      <w:startOverride w:val="1"/>
    </w:lvlOverride>
  </w:num>
  <w:num w:numId="14">
    <w:abstractNumId w:val="23"/>
  </w:num>
  <w:num w:numId="15">
    <w:abstractNumId w:val="18"/>
  </w:num>
  <w:num w:numId="16">
    <w:abstractNumId w:val="20"/>
  </w:num>
  <w:num w:numId="17">
    <w:abstractNumId w:val="25"/>
  </w:num>
  <w:num w:numId="18">
    <w:abstractNumId w:val="10"/>
  </w:num>
  <w:num w:numId="19">
    <w:abstractNumId w:val="11"/>
  </w:num>
  <w:num w:numId="20">
    <w:abstractNumId w:val="21"/>
  </w:num>
  <w:num w:numId="21">
    <w:abstractNumId w:val="26"/>
  </w:num>
  <w:num w:numId="22">
    <w:abstractNumId w:val="14"/>
  </w:num>
  <w:num w:numId="23">
    <w:abstractNumId w:val="14"/>
  </w:num>
  <w:num w:numId="24">
    <w:abstractNumId w:val="13"/>
  </w:num>
  <w:num w:numId="25">
    <w:abstractNumId w:val="19"/>
  </w:num>
  <w:num w:numId="26">
    <w:abstractNumId w:val="22"/>
  </w:num>
  <w:num w:numId="27">
    <w:abstractNumId w:val="12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2"/>
  </w:num>
  <w:num w:numId="39">
    <w:abstractNumId w:val="16"/>
  </w:num>
  <w:num w:numId="40">
    <w:abstractNumId w:val="24"/>
  </w:num>
  <w:num w:numId="41">
    <w:abstractNumId w:val="24"/>
  </w:num>
  <w:num w:numId="42">
    <w:abstractNumId w:val="24"/>
  </w:num>
  <w:num w:numId="43">
    <w:abstractNumId w:val="24"/>
  </w:num>
  <w:num w:numId="44">
    <w:abstractNumId w:val="16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 w:numId="49">
    <w:abstractNumId w:val="1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styleLockQFSet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6A"/>
    <w:rsid w:val="00004CE1"/>
    <w:rsid w:val="00006B4E"/>
    <w:rsid w:val="000102B8"/>
    <w:rsid w:val="00014953"/>
    <w:rsid w:val="00017C5B"/>
    <w:rsid w:val="00021B25"/>
    <w:rsid w:val="00033925"/>
    <w:rsid w:val="00037303"/>
    <w:rsid w:val="000378BC"/>
    <w:rsid w:val="000439BA"/>
    <w:rsid w:val="0004679C"/>
    <w:rsid w:val="00050FD9"/>
    <w:rsid w:val="00054CE8"/>
    <w:rsid w:val="00057DC1"/>
    <w:rsid w:val="000632D5"/>
    <w:rsid w:val="00077EBB"/>
    <w:rsid w:val="00082D6A"/>
    <w:rsid w:val="00086386"/>
    <w:rsid w:val="000868D2"/>
    <w:rsid w:val="00086F22"/>
    <w:rsid w:val="0009186B"/>
    <w:rsid w:val="000929A8"/>
    <w:rsid w:val="000948C3"/>
    <w:rsid w:val="00095D79"/>
    <w:rsid w:val="000A10F1"/>
    <w:rsid w:val="000A2A3C"/>
    <w:rsid w:val="000A4309"/>
    <w:rsid w:val="000A5243"/>
    <w:rsid w:val="000A66CE"/>
    <w:rsid w:val="000B3F0F"/>
    <w:rsid w:val="000D0345"/>
    <w:rsid w:val="000D35FC"/>
    <w:rsid w:val="000E54E6"/>
    <w:rsid w:val="000E5B13"/>
    <w:rsid w:val="000E74D2"/>
    <w:rsid w:val="000E7B94"/>
    <w:rsid w:val="000F14D9"/>
    <w:rsid w:val="000F4209"/>
    <w:rsid w:val="000F4C98"/>
    <w:rsid w:val="000F6D7F"/>
    <w:rsid w:val="001016EE"/>
    <w:rsid w:val="00105F48"/>
    <w:rsid w:val="001067B3"/>
    <w:rsid w:val="00106DAD"/>
    <w:rsid w:val="00110F07"/>
    <w:rsid w:val="0011210C"/>
    <w:rsid w:val="00115F56"/>
    <w:rsid w:val="001167FE"/>
    <w:rsid w:val="00116A61"/>
    <w:rsid w:val="001178CC"/>
    <w:rsid w:val="00127F72"/>
    <w:rsid w:val="00131998"/>
    <w:rsid w:val="001347D8"/>
    <w:rsid w:val="0013700B"/>
    <w:rsid w:val="00140495"/>
    <w:rsid w:val="00142E4A"/>
    <w:rsid w:val="00143455"/>
    <w:rsid w:val="00152322"/>
    <w:rsid w:val="001544AA"/>
    <w:rsid w:val="00161147"/>
    <w:rsid w:val="00161C37"/>
    <w:rsid w:val="00167BA6"/>
    <w:rsid w:val="00170651"/>
    <w:rsid w:val="0017336C"/>
    <w:rsid w:val="00173DDA"/>
    <w:rsid w:val="00181160"/>
    <w:rsid w:val="0018550D"/>
    <w:rsid w:val="001863F8"/>
    <w:rsid w:val="00187535"/>
    <w:rsid w:val="00191B82"/>
    <w:rsid w:val="00192B0A"/>
    <w:rsid w:val="00196048"/>
    <w:rsid w:val="0019780B"/>
    <w:rsid w:val="001A00D9"/>
    <w:rsid w:val="001A4945"/>
    <w:rsid w:val="001A559D"/>
    <w:rsid w:val="001B5622"/>
    <w:rsid w:val="001B6DA0"/>
    <w:rsid w:val="001B6F93"/>
    <w:rsid w:val="001B792C"/>
    <w:rsid w:val="001C3A3D"/>
    <w:rsid w:val="001C4882"/>
    <w:rsid w:val="001C6D83"/>
    <w:rsid w:val="001D2CC8"/>
    <w:rsid w:val="001D5AF7"/>
    <w:rsid w:val="001D60FA"/>
    <w:rsid w:val="001E0136"/>
    <w:rsid w:val="001E2D3F"/>
    <w:rsid w:val="001E7018"/>
    <w:rsid w:val="001F0CAD"/>
    <w:rsid w:val="001F59C2"/>
    <w:rsid w:val="00205A19"/>
    <w:rsid w:val="002145EE"/>
    <w:rsid w:val="00216153"/>
    <w:rsid w:val="00217A0F"/>
    <w:rsid w:val="0022136C"/>
    <w:rsid w:val="00230038"/>
    <w:rsid w:val="00244304"/>
    <w:rsid w:val="002507AA"/>
    <w:rsid w:val="00250EAB"/>
    <w:rsid w:val="0026056B"/>
    <w:rsid w:val="0026425E"/>
    <w:rsid w:val="002675D7"/>
    <w:rsid w:val="00270884"/>
    <w:rsid w:val="0027182B"/>
    <w:rsid w:val="00276D89"/>
    <w:rsid w:val="002810D5"/>
    <w:rsid w:val="002819DF"/>
    <w:rsid w:val="00282702"/>
    <w:rsid w:val="002903CD"/>
    <w:rsid w:val="002972A9"/>
    <w:rsid w:val="002A1720"/>
    <w:rsid w:val="002A559B"/>
    <w:rsid w:val="002A5E74"/>
    <w:rsid w:val="002A79CD"/>
    <w:rsid w:val="002B141B"/>
    <w:rsid w:val="002B14AA"/>
    <w:rsid w:val="002B540E"/>
    <w:rsid w:val="002C315B"/>
    <w:rsid w:val="002C5089"/>
    <w:rsid w:val="002D4429"/>
    <w:rsid w:val="002D4C89"/>
    <w:rsid w:val="002D5363"/>
    <w:rsid w:val="002D69C6"/>
    <w:rsid w:val="002F169B"/>
    <w:rsid w:val="002F2C46"/>
    <w:rsid w:val="003040C4"/>
    <w:rsid w:val="00305B56"/>
    <w:rsid w:val="00306713"/>
    <w:rsid w:val="00306832"/>
    <w:rsid w:val="00307BAA"/>
    <w:rsid w:val="00310C69"/>
    <w:rsid w:val="00311BAA"/>
    <w:rsid w:val="003219C6"/>
    <w:rsid w:val="00324511"/>
    <w:rsid w:val="00325146"/>
    <w:rsid w:val="00325150"/>
    <w:rsid w:val="003256A9"/>
    <w:rsid w:val="003308C0"/>
    <w:rsid w:val="003367D9"/>
    <w:rsid w:val="003410C8"/>
    <w:rsid w:val="003422CE"/>
    <w:rsid w:val="00342A3B"/>
    <w:rsid w:val="00351D3A"/>
    <w:rsid w:val="00352205"/>
    <w:rsid w:val="00354B9C"/>
    <w:rsid w:val="00357877"/>
    <w:rsid w:val="00362089"/>
    <w:rsid w:val="003705A4"/>
    <w:rsid w:val="0037183B"/>
    <w:rsid w:val="003747CB"/>
    <w:rsid w:val="00377F1E"/>
    <w:rsid w:val="003827FC"/>
    <w:rsid w:val="0038671B"/>
    <w:rsid w:val="003A3F0D"/>
    <w:rsid w:val="003A4D7B"/>
    <w:rsid w:val="003A501D"/>
    <w:rsid w:val="003A6805"/>
    <w:rsid w:val="003A6AA0"/>
    <w:rsid w:val="003A6F38"/>
    <w:rsid w:val="003B3A98"/>
    <w:rsid w:val="003C2A77"/>
    <w:rsid w:val="003C4E38"/>
    <w:rsid w:val="003C775C"/>
    <w:rsid w:val="003D153D"/>
    <w:rsid w:val="003D5925"/>
    <w:rsid w:val="003D5A18"/>
    <w:rsid w:val="003D6FA2"/>
    <w:rsid w:val="003E3357"/>
    <w:rsid w:val="003E5A68"/>
    <w:rsid w:val="003E61B9"/>
    <w:rsid w:val="003E6398"/>
    <w:rsid w:val="003F1CF9"/>
    <w:rsid w:val="0040361F"/>
    <w:rsid w:val="004056EE"/>
    <w:rsid w:val="004130E1"/>
    <w:rsid w:val="00413699"/>
    <w:rsid w:val="00416960"/>
    <w:rsid w:val="00425E36"/>
    <w:rsid w:val="00427889"/>
    <w:rsid w:val="004367DF"/>
    <w:rsid w:val="00447F2B"/>
    <w:rsid w:val="00450189"/>
    <w:rsid w:val="0045018C"/>
    <w:rsid w:val="004548AC"/>
    <w:rsid w:val="0045526F"/>
    <w:rsid w:val="004566CA"/>
    <w:rsid w:val="00466033"/>
    <w:rsid w:val="00471259"/>
    <w:rsid w:val="00475982"/>
    <w:rsid w:val="00476654"/>
    <w:rsid w:val="00476B9F"/>
    <w:rsid w:val="0047765B"/>
    <w:rsid w:val="00485B1B"/>
    <w:rsid w:val="004961C5"/>
    <w:rsid w:val="004966DC"/>
    <w:rsid w:val="004967E0"/>
    <w:rsid w:val="004A10C5"/>
    <w:rsid w:val="004A1FBE"/>
    <w:rsid w:val="004A320B"/>
    <w:rsid w:val="004A4A57"/>
    <w:rsid w:val="004A55C3"/>
    <w:rsid w:val="004B0C93"/>
    <w:rsid w:val="004B0CAD"/>
    <w:rsid w:val="004B2FF4"/>
    <w:rsid w:val="004B4FDA"/>
    <w:rsid w:val="004B5C96"/>
    <w:rsid w:val="004B5D2B"/>
    <w:rsid w:val="004B6AC9"/>
    <w:rsid w:val="004C077D"/>
    <w:rsid w:val="004C1779"/>
    <w:rsid w:val="004D1F04"/>
    <w:rsid w:val="004D326F"/>
    <w:rsid w:val="004E30BD"/>
    <w:rsid w:val="004E7124"/>
    <w:rsid w:val="004F5618"/>
    <w:rsid w:val="004F68BC"/>
    <w:rsid w:val="00503659"/>
    <w:rsid w:val="005050FD"/>
    <w:rsid w:val="0050774D"/>
    <w:rsid w:val="005116D0"/>
    <w:rsid w:val="005119B1"/>
    <w:rsid w:val="005149DE"/>
    <w:rsid w:val="005167FA"/>
    <w:rsid w:val="00521905"/>
    <w:rsid w:val="00522171"/>
    <w:rsid w:val="00525FE6"/>
    <w:rsid w:val="00526AAB"/>
    <w:rsid w:val="0053274D"/>
    <w:rsid w:val="005339C5"/>
    <w:rsid w:val="005411AD"/>
    <w:rsid w:val="0054418B"/>
    <w:rsid w:val="00544D8F"/>
    <w:rsid w:val="005465E1"/>
    <w:rsid w:val="0055747A"/>
    <w:rsid w:val="005654BD"/>
    <w:rsid w:val="005675D7"/>
    <w:rsid w:val="00570692"/>
    <w:rsid w:val="005713F2"/>
    <w:rsid w:val="00572126"/>
    <w:rsid w:val="00573FCA"/>
    <w:rsid w:val="005767BD"/>
    <w:rsid w:val="00577D5C"/>
    <w:rsid w:val="005815B0"/>
    <w:rsid w:val="005820DB"/>
    <w:rsid w:val="00583D71"/>
    <w:rsid w:val="00585B56"/>
    <w:rsid w:val="005927A9"/>
    <w:rsid w:val="0059341B"/>
    <w:rsid w:val="00593877"/>
    <w:rsid w:val="005A13FB"/>
    <w:rsid w:val="005B1772"/>
    <w:rsid w:val="005B1B73"/>
    <w:rsid w:val="005B36D5"/>
    <w:rsid w:val="005B3B5E"/>
    <w:rsid w:val="005B4BFE"/>
    <w:rsid w:val="005C15DB"/>
    <w:rsid w:val="005C43F8"/>
    <w:rsid w:val="005C799A"/>
    <w:rsid w:val="005D44AF"/>
    <w:rsid w:val="005D553B"/>
    <w:rsid w:val="005E1404"/>
    <w:rsid w:val="005E3DD8"/>
    <w:rsid w:val="005E4CB6"/>
    <w:rsid w:val="005F134B"/>
    <w:rsid w:val="005F18B3"/>
    <w:rsid w:val="005F1ACA"/>
    <w:rsid w:val="005F5D59"/>
    <w:rsid w:val="00602DB4"/>
    <w:rsid w:val="00605E72"/>
    <w:rsid w:val="00610A46"/>
    <w:rsid w:val="00612138"/>
    <w:rsid w:val="00627746"/>
    <w:rsid w:val="006372E1"/>
    <w:rsid w:val="00637640"/>
    <w:rsid w:val="006438B5"/>
    <w:rsid w:val="00652C69"/>
    <w:rsid w:val="006552F9"/>
    <w:rsid w:val="0066221F"/>
    <w:rsid w:val="00663810"/>
    <w:rsid w:val="006646FA"/>
    <w:rsid w:val="00666E6F"/>
    <w:rsid w:val="006670C0"/>
    <w:rsid w:val="006710FF"/>
    <w:rsid w:val="00672BAF"/>
    <w:rsid w:val="00672BFA"/>
    <w:rsid w:val="00680642"/>
    <w:rsid w:val="006810E2"/>
    <w:rsid w:val="00681594"/>
    <w:rsid w:val="0068731D"/>
    <w:rsid w:val="00691E16"/>
    <w:rsid w:val="00691F11"/>
    <w:rsid w:val="0069439C"/>
    <w:rsid w:val="006A0E45"/>
    <w:rsid w:val="006A4799"/>
    <w:rsid w:val="006A4EA6"/>
    <w:rsid w:val="006A75E3"/>
    <w:rsid w:val="006C0E70"/>
    <w:rsid w:val="006C1FAB"/>
    <w:rsid w:val="006C6416"/>
    <w:rsid w:val="006C682E"/>
    <w:rsid w:val="006C7CD2"/>
    <w:rsid w:val="006D1735"/>
    <w:rsid w:val="006D3408"/>
    <w:rsid w:val="006D651A"/>
    <w:rsid w:val="006E08CA"/>
    <w:rsid w:val="006E149A"/>
    <w:rsid w:val="006E3E6D"/>
    <w:rsid w:val="006E42EE"/>
    <w:rsid w:val="006E668B"/>
    <w:rsid w:val="006E7A9C"/>
    <w:rsid w:val="006F63B2"/>
    <w:rsid w:val="006F6417"/>
    <w:rsid w:val="006F6E8E"/>
    <w:rsid w:val="007034CC"/>
    <w:rsid w:val="0070726E"/>
    <w:rsid w:val="00707728"/>
    <w:rsid w:val="0071004B"/>
    <w:rsid w:val="00710984"/>
    <w:rsid w:val="007157A7"/>
    <w:rsid w:val="007216DE"/>
    <w:rsid w:val="00725D16"/>
    <w:rsid w:val="00733FE7"/>
    <w:rsid w:val="00734BDD"/>
    <w:rsid w:val="00740406"/>
    <w:rsid w:val="00745E46"/>
    <w:rsid w:val="00747F5A"/>
    <w:rsid w:val="00750074"/>
    <w:rsid w:val="00751183"/>
    <w:rsid w:val="0076371A"/>
    <w:rsid w:val="00763F0C"/>
    <w:rsid w:val="007674BA"/>
    <w:rsid w:val="00785101"/>
    <w:rsid w:val="007A00F9"/>
    <w:rsid w:val="007A2B03"/>
    <w:rsid w:val="007A30AE"/>
    <w:rsid w:val="007A371C"/>
    <w:rsid w:val="007A40A3"/>
    <w:rsid w:val="007A5C22"/>
    <w:rsid w:val="007A643B"/>
    <w:rsid w:val="007A7552"/>
    <w:rsid w:val="007B2C2E"/>
    <w:rsid w:val="007D1489"/>
    <w:rsid w:val="007D331D"/>
    <w:rsid w:val="007D350E"/>
    <w:rsid w:val="007D4530"/>
    <w:rsid w:val="007D6439"/>
    <w:rsid w:val="007E0790"/>
    <w:rsid w:val="007E5014"/>
    <w:rsid w:val="007F4D67"/>
    <w:rsid w:val="00801657"/>
    <w:rsid w:val="00801A45"/>
    <w:rsid w:val="00810A09"/>
    <w:rsid w:val="00811AAF"/>
    <w:rsid w:val="00811B21"/>
    <w:rsid w:val="00817170"/>
    <w:rsid w:val="008178BC"/>
    <w:rsid w:val="00823161"/>
    <w:rsid w:val="008244F3"/>
    <w:rsid w:val="008245D7"/>
    <w:rsid w:val="00824D8C"/>
    <w:rsid w:val="00834136"/>
    <w:rsid w:val="00834C79"/>
    <w:rsid w:val="00835700"/>
    <w:rsid w:val="008360AB"/>
    <w:rsid w:val="00843209"/>
    <w:rsid w:val="00845097"/>
    <w:rsid w:val="00847AC6"/>
    <w:rsid w:val="0085073D"/>
    <w:rsid w:val="008523A6"/>
    <w:rsid w:val="00852C59"/>
    <w:rsid w:val="00853713"/>
    <w:rsid w:val="008546AB"/>
    <w:rsid w:val="00854FFA"/>
    <w:rsid w:val="0085620D"/>
    <w:rsid w:val="008603F0"/>
    <w:rsid w:val="00863DB2"/>
    <w:rsid w:val="008679AC"/>
    <w:rsid w:val="00870D0B"/>
    <w:rsid w:val="008764B1"/>
    <w:rsid w:val="00877F0D"/>
    <w:rsid w:val="00881007"/>
    <w:rsid w:val="00884712"/>
    <w:rsid w:val="0089342A"/>
    <w:rsid w:val="008A214B"/>
    <w:rsid w:val="008A4B07"/>
    <w:rsid w:val="008B04B3"/>
    <w:rsid w:val="008B08FC"/>
    <w:rsid w:val="008B13AF"/>
    <w:rsid w:val="008B2C2B"/>
    <w:rsid w:val="008C1320"/>
    <w:rsid w:val="008C3F6A"/>
    <w:rsid w:val="008C5F98"/>
    <w:rsid w:val="008C62B1"/>
    <w:rsid w:val="008D0DAC"/>
    <w:rsid w:val="008D26FF"/>
    <w:rsid w:val="008E2BE3"/>
    <w:rsid w:val="008E66A2"/>
    <w:rsid w:val="008E76A6"/>
    <w:rsid w:val="008F517B"/>
    <w:rsid w:val="008F64EF"/>
    <w:rsid w:val="0090584B"/>
    <w:rsid w:val="0091003E"/>
    <w:rsid w:val="009111AE"/>
    <w:rsid w:val="00911525"/>
    <w:rsid w:val="00913122"/>
    <w:rsid w:val="00913F06"/>
    <w:rsid w:val="0091698D"/>
    <w:rsid w:val="00917313"/>
    <w:rsid w:val="00925384"/>
    <w:rsid w:val="00927038"/>
    <w:rsid w:val="00930472"/>
    <w:rsid w:val="009308C2"/>
    <w:rsid w:val="009374A3"/>
    <w:rsid w:val="0094229B"/>
    <w:rsid w:val="00950455"/>
    <w:rsid w:val="009525DA"/>
    <w:rsid w:val="00952673"/>
    <w:rsid w:val="00954293"/>
    <w:rsid w:val="00955544"/>
    <w:rsid w:val="0097178D"/>
    <w:rsid w:val="00980267"/>
    <w:rsid w:val="00981914"/>
    <w:rsid w:val="00983215"/>
    <w:rsid w:val="009913C2"/>
    <w:rsid w:val="009951A1"/>
    <w:rsid w:val="009A0E78"/>
    <w:rsid w:val="009A4467"/>
    <w:rsid w:val="009A763E"/>
    <w:rsid w:val="009A76CB"/>
    <w:rsid w:val="009A77CD"/>
    <w:rsid w:val="009B01AE"/>
    <w:rsid w:val="009B2A57"/>
    <w:rsid w:val="009B6D22"/>
    <w:rsid w:val="009B7BA1"/>
    <w:rsid w:val="009C6A65"/>
    <w:rsid w:val="009D17DF"/>
    <w:rsid w:val="009D33C2"/>
    <w:rsid w:val="009D370A"/>
    <w:rsid w:val="009E6066"/>
    <w:rsid w:val="009F144B"/>
    <w:rsid w:val="009F2CC8"/>
    <w:rsid w:val="009F379C"/>
    <w:rsid w:val="009F615D"/>
    <w:rsid w:val="009F693A"/>
    <w:rsid w:val="00A17BFB"/>
    <w:rsid w:val="00A22683"/>
    <w:rsid w:val="00A30C9B"/>
    <w:rsid w:val="00A32260"/>
    <w:rsid w:val="00A339AB"/>
    <w:rsid w:val="00A37F73"/>
    <w:rsid w:val="00A40950"/>
    <w:rsid w:val="00A41406"/>
    <w:rsid w:val="00A41CA5"/>
    <w:rsid w:val="00A44B7E"/>
    <w:rsid w:val="00A50FAB"/>
    <w:rsid w:val="00A5483E"/>
    <w:rsid w:val="00A55A80"/>
    <w:rsid w:val="00A60B27"/>
    <w:rsid w:val="00A60B4C"/>
    <w:rsid w:val="00A629EA"/>
    <w:rsid w:val="00A6419F"/>
    <w:rsid w:val="00A73060"/>
    <w:rsid w:val="00A73A0D"/>
    <w:rsid w:val="00A82738"/>
    <w:rsid w:val="00A82F86"/>
    <w:rsid w:val="00A8592F"/>
    <w:rsid w:val="00A93B08"/>
    <w:rsid w:val="00A9755F"/>
    <w:rsid w:val="00AA1096"/>
    <w:rsid w:val="00AA4638"/>
    <w:rsid w:val="00AB1B1E"/>
    <w:rsid w:val="00AB31B7"/>
    <w:rsid w:val="00AB3A71"/>
    <w:rsid w:val="00AC1F37"/>
    <w:rsid w:val="00AC2953"/>
    <w:rsid w:val="00AC5813"/>
    <w:rsid w:val="00AC6F05"/>
    <w:rsid w:val="00AD0C06"/>
    <w:rsid w:val="00AD171C"/>
    <w:rsid w:val="00AE63DB"/>
    <w:rsid w:val="00AE6992"/>
    <w:rsid w:val="00AF211E"/>
    <w:rsid w:val="00AF22A9"/>
    <w:rsid w:val="00AF31F3"/>
    <w:rsid w:val="00B02EB4"/>
    <w:rsid w:val="00B07285"/>
    <w:rsid w:val="00B10F28"/>
    <w:rsid w:val="00B12A6D"/>
    <w:rsid w:val="00B1376A"/>
    <w:rsid w:val="00B147B4"/>
    <w:rsid w:val="00B16A24"/>
    <w:rsid w:val="00B20026"/>
    <w:rsid w:val="00B21CC4"/>
    <w:rsid w:val="00B35CE0"/>
    <w:rsid w:val="00B41817"/>
    <w:rsid w:val="00B41835"/>
    <w:rsid w:val="00B44119"/>
    <w:rsid w:val="00B512EE"/>
    <w:rsid w:val="00B527AA"/>
    <w:rsid w:val="00B574CB"/>
    <w:rsid w:val="00B6216C"/>
    <w:rsid w:val="00B6248C"/>
    <w:rsid w:val="00B64921"/>
    <w:rsid w:val="00B71099"/>
    <w:rsid w:val="00B76CC3"/>
    <w:rsid w:val="00B77405"/>
    <w:rsid w:val="00B77C6B"/>
    <w:rsid w:val="00B801EF"/>
    <w:rsid w:val="00B92115"/>
    <w:rsid w:val="00B95791"/>
    <w:rsid w:val="00B9655F"/>
    <w:rsid w:val="00BA0ABB"/>
    <w:rsid w:val="00BA2BC9"/>
    <w:rsid w:val="00BC1564"/>
    <w:rsid w:val="00BC5664"/>
    <w:rsid w:val="00BC6C9F"/>
    <w:rsid w:val="00BD30FB"/>
    <w:rsid w:val="00BE2246"/>
    <w:rsid w:val="00BE374E"/>
    <w:rsid w:val="00BE4122"/>
    <w:rsid w:val="00BE5EB6"/>
    <w:rsid w:val="00BF0401"/>
    <w:rsid w:val="00BF3A41"/>
    <w:rsid w:val="00BF3BFC"/>
    <w:rsid w:val="00BF51CF"/>
    <w:rsid w:val="00BF5F04"/>
    <w:rsid w:val="00BF5F95"/>
    <w:rsid w:val="00C01C0B"/>
    <w:rsid w:val="00C043EA"/>
    <w:rsid w:val="00C06F48"/>
    <w:rsid w:val="00C10D41"/>
    <w:rsid w:val="00C1184D"/>
    <w:rsid w:val="00C12EFB"/>
    <w:rsid w:val="00C15AB3"/>
    <w:rsid w:val="00C30219"/>
    <w:rsid w:val="00C31C28"/>
    <w:rsid w:val="00C34898"/>
    <w:rsid w:val="00C40E80"/>
    <w:rsid w:val="00C412BC"/>
    <w:rsid w:val="00C458A1"/>
    <w:rsid w:val="00C501A5"/>
    <w:rsid w:val="00C52DA0"/>
    <w:rsid w:val="00C533AF"/>
    <w:rsid w:val="00C560BD"/>
    <w:rsid w:val="00C57C21"/>
    <w:rsid w:val="00C57F6D"/>
    <w:rsid w:val="00C61741"/>
    <w:rsid w:val="00C7064E"/>
    <w:rsid w:val="00C720C1"/>
    <w:rsid w:val="00C94B6F"/>
    <w:rsid w:val="00C94D9F"/>
    <w:rsid w:val="00C97672"/>
    <w:rsid w:val="00CB0844"/>
    <w:rsid w:val="00CB322D"/>
    <w:rsid w:val="00CB4F82"/>
    <w:rsid w:val="00CB57D8"/>
    <w:rsid w:val="00CB659F"/>
    <w:rsid w:val="00CC0077"/>
    <w:rsid w:val="00CD470C"/>
    <w:rsid w:val="00CE4CFB"/>
    <w:rsid w:val="00CF0887"/>
    <w:rsid w:val="00CF26FD"/>
    <w:rsid w:val="00CF4093"/>
    <w:rsid w:val="00CF69D5"/>
    <w:rsid w:val="00D01570"/>
    <w:rsid w:val="00D02F13"/>
    <w:rsid w:val="00D110A7"/>
    <w:rsid w:val="00D13985"/>
    <w:rsid w:val="00D20E1D"/>
    <w:rsid w:val="00D231A8"/>
    <w:rsid w:val="00D27524"/>
    <w:rsid w:val="00D31120"/>
    <w:rsid w:val="00D31994"/>
    <w:rsid w:val="00D358A0"/>
    <w:rsid w:val="00D37810"/>
    <w:rsid w:val="00D422EE"/>
    <w:rsid w:val="00D53BA9"/>
    <w:rsid w:val="00D53E71"/>
    <w:rsid w:val="00D55398"/>
    <w:rsid w:val="00D563DB"/>
    <w:rsid w:val="00D5790F"/>
    <w:rsid w:val="00D628CB"/>
    <w:rsid w:val="00D65197"/>
    <w:rsid w:val="00D76F2F"/>
    <w:rsid w:val="00D7789C"/>
    <w:rsid w:val="00D83A62"/>
    <w:rsid w:val="00D84777"/>
    <w:rsid w:val="00D95603"/>
    <w:rsid w:val="00D9694C"/>
    <w:rsid w:val="00DA59C6"/>
    <w:rsid w:val="00DA6C65"/>
    <w:rsid w:val="00DA7480"/>
    <w:rsid w:val="00DB490D"/>
    <w:rsid w:val="00DB4CAC"/>
    <w:rsid w:val="00DB668A"/>
    <w:rsid w:val="00DC19D1"/>
    <w:rsid w:val="00DC1BC4"/>
    <w:rsid w:val="00DC6796"/>
    <w:rsid w:val="00DC7DA6"/>
    <w:rsid w:val="00DD0B55"/>
    <w:rsid w:val="00DD3281"/>
    <w:rsid w:val="00DD69ED"/>
    <w:rsid w:val="00DD6B03"/>
    <w:rsid w:val="00DD7038"/>
    <w:rsid w:val="00DE1891"/>
    <w:rsid w:val="00DE2D1F"/>
    <w:rsid w:val="00DE7F17"/>
    <w:rsid w:val="00DF6638"/>
    <w:rsid w:val="00E01562"/>
    <w:rsid w:val="00E063E2"/>
    <w:rsid w:val="00E1415C"/>
    <w:rsid w:val="00E217CE"/>
    <w:rsid w:val="00E21B70"/>
    <w:rsid w:val="00E21EEF"/>
    <w:rsid w:val="00E2276E"/>
    <w:rsid w:val="00E24652"/>
    <w:rsid w:val="00E2653E"/>
    <w:rsid w:val="00E26FD9"/>
    <w:rsid w:val="00E31226"/>
    <w:rsid w:val="00E37F00"/>
    <w:rsid w:val="00E37FC5"/>
    <w:rsid w:val="00E40171"/>
    <w:rsid w:val="00E45FAE"/>
    <w:rsid w:val="00E535E1"/>
    <w:rsid w:val="00E536FB"/>
    <w:rsid w:val="00E54810"/>
    <w:rsid w:val="00E6013E"/>
    <w:rsid w:val="00E81584"/>
    <w:rsid w:val="00E81B02"/>
    <w:rsid w:val="00E81F43"/>
    <w:rsid w:val="00E8558E"/>
    <w:rsid w:val="00E8616E"/>
    <w:rsid w:val="00E86F0E"/>
    <w:rsid w:val="00E87E1A"/>
    <w:rsid w:val="00E94AAC"/>
    <w:rsid w:val="00E97BCE"/>
    <w:rsid w:val="00EA17E7"/>
    <w:rsid w:val="00EA22C8"/>
    <w:rsid w:val="00EA2F20"/>
    <w:rsid w:val="00EA7191"/>
    <w:rsid w:val="00EB01E1"/>
    <w:rsid w:val="00EC0BA2"/>
    <w:rsid w:val="00EC459B"/>
    <w:rsid w:val="00ED3F17"/>
    <w:rsid w:val="00ED4E5B"/>
    <w:rsid w:val="00ED57BC"/>
    <w:rsid w:val="00ED7A38"/>
    <w:rsid w:val="00EF0215"/>
    <w:rsid w:val="00EF745C"/>
    <w:rsid w:val="00F00693"/>
    <w:rsid w:val="00F06AC2"/>
    <w:rsid w:val="00F12540"/>
    <w:rsid w:val="00F1272A"/>
    <w:rsid w:val="00F133F7"/>
    <w:rsid w:val="00F16F81"/>
    <w:rsid w:val="00F17C0C"/>
    <w:rsid w:val="00F210E3"/>
    <w:rsid w:val="00F21107"/>
    <w:rsid w:val="00F2163B"/>
    <w:rsid w:val="00F252F4"/>
    <w:rsid w:val="00F27D0E"/>
    <w:rsid w:val="00F34E96"/>
    <w:rsid w:val="00F36CDB"/>
    <w:rsid w:val="00F37A47"/>
    <w:rsid w:val="00F4107C"/>
    <w:rsid w:val="00F45126"/>
    <w:rsid w:val="00F456B2"/>
    <w:rsid w:val="00F46275"/>
    <w:rsid w:val="00F47BC2"/>
    <w:rsid w:val="00F47D7A"/>
    <w:rsid w:val="00F507B9"/>
    <w:rsid w:val="00F50885"/>
    <w:rsid w:val="00F543FC"/>
    <w:rsid w:val="00F63239"/>
    <w:rsid w:val="00F63E97"/>
    <w:rsid w:val="00F650F5"/>
    <w:rsid w:val="00F65C3E"/>
    <w:rsid w:val="00F77D65"/>
    <w:rsid w:val="00F90640"/>
    <w:rsid w:val="00F91274"/>
    <w:rsid w:val="00F91CB5"/>
    <w:rsid w:val="00FA5339"/>
    <w:rsid w:val="00FA62AE"/>
    <w:rsid w:val="00FB1084"/>
    <w:rsid w:val="00FC0AF9"/>
    <w:rsid w:val="00FC385A"/>
    <w:rsid w:val="00FD0087"/>
    <w:rsid w:val="00FD68FF"/>
    <w:rsid w:val="00FE0103"/>
    <w:rsid w:val="00FE64FB"/>
    <w:rsid w:val="00FF4E41"/>
    <w:rsid w:val="00FF6DC2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FB89E"/>
  <w15:docId w15:val="{6E931416-5A91-4075-AEA7-0D5E41C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B6AC9"/>
    <w:pPr>
      <w:jc w:val="both"/>
    </w:pPr>
    <w:rPr>
      <w:rFonts w:ascii="Arial" w:hAnsi="Arial"/>
      <w:sz w:val="24"/>
    </w:rPr>
  </w:style>
  <w:style w:type="paragraph" w:styleId="1">
    <w:name w:val="heading 1"/>
    <w:basedOn w:val="a2"/>
    <w:next w:val="a3"/>
    <w:link w:val="10"/>
    <w:uiPriority w:val="9"/>
    <w:qFormat/>
    <w:rsid w:val="004B6AC9"/>
    <w:pPr>
      <w:keepNext/>
      <w:keepLines/>
      <w:numPr>
        <w:numId w:val="3"/>
      </w:numPr>
      <w:suppressAutoHyphens/>
      <w:spacing w:before="360" w:after="120"/>
      <w:outlineLvl w:val="0"/>
    </w:pPr>
    <w:rPr>
      <w:rFonts w:eastAsiaTheme="majorEastAsia" w:cstheme="majorBidi"/>
      <w:caps/>
      <w:color w:val="FF6600"/>
      <w:sz w:val="36"/>
      <w:szCs w:val="32"/>
    </w:rPr>
  </w:style>
  <w:style w:type="paragraph" w:styleId="21">
    <w:name w:val="heading 2"/>
    <w:basedOn w:val="a2"/>
    <w:next w:val="a3"/>
    <w:link w:val="22"/>
    <w:uiPriority w:val="9"/>
    <w:qFormat/>
    <w:rsid w:val="00BF3A41"/>
    <w:pPr>
      <w:keepNext/>
      <w:keepLines/>
      <w:numPr>
        <w:ilvl w:val="1"/>
        <w:numId w:val="3"/>
      </w:numPr>
      <w:suppressAutoHyphens/>
      <w:spacing w:before="120" w:after="0"/>
      <w:outlineLvl w:val="1"/>
    </w:pPr>
    <w:rPr>
      <w:rFonts w:eastAsiaTheme="majorEastAsia" w:cstheme="majorBidi"/>
      <w:sz w:val="32"/>
      <w:szCs w:val="26"/>
    </w:rPr>
  </w:style>
  <w:style w:type="paragraph" w:styleId="32">
    <w:name w:val="heading 3"/>
    <w:basedOn w:val="a2"/>
    <w:next w:val="a3"/>
    <w:link w:val="33"/>
    <w:uiPriority w:val="9"/>
    <w:qFormat/>
    <w:rsid w:val="00F12540"/>
    <w:pPr>
      <w:keepNext/>
      <w:keepLines/>
      <w:suppressAutoHyphens/>
      <w:spacing w:before="40" w:after="0"/>
      <w:ind w:left="839"/>
      <w:outlineLvl w:val="2"/>
    </w:pPr>
    <w:rPr>
      <w:rFonts w:asciiTheme="majorHAnsi" w:eastAsiaTheme="majorEastAsia" w:hAnsiTheme="majorHAnsi" w:cstheme="majorBidi"/>
      <w:color w:val="696A6C" w:themeColor="text1"/>
      <w:sz w:val="28"/>
      <w:szCs w:val="24"/>
    </w:rPr>
  </w:style>
  <w:style w:type="paragraph" w:styleId="41">
    <w:name w:val="heading 4"/>
    <w:basedOn w:val="a2"/>
    <w:next w:val="a3"/>
    <w:link w:val="42"/>
    <w:uiPriority w:val="9"/>
    <w:qFormat/>
    <w:rsid w:val="00CF40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3D0D" w:themeColor="accent1" w:themeShade="BF"/>
    </w:rPr>
  </w:style>
  <w:style w:type="paragraph" w:styleId="51">
    <w:name w:val="heading 5"/>
    <w:basedOn w:val="a2"/>
    <w:next w:val="a3"/>
    <w:link w:val="52"/>
    <w:uiPriority w:val="9"/>
    <w:semiHidden/>
    <w:unhideWhenUsed/>
    <w:qFormat/>
    <w:rsid w:val="00A641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3D0D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2"/>
    <w:next w:val="a8"/>
    <w:link w:val="a9"/>
    <w:uiPriority w:val="10"/>
    <w:qFormat/>
    <w:rsid w:val="00503659"/>
    <w:pPr>
      <w:pBdr>
        <w:bottom w:val="single" w:sz="4" w:space="1" w:color="696A6C" w:themeColor="text1"/>
      </w:pBdr>
      <w:spacing w:after="0" w:line="240" w:lineRule="auto"/>
      <w:ind w:right="567"/>
      <w:contextualSpacing/>
      <w:jc w:val="center"/>
    </w:pPr>
    <w:rPr>
      <w:rFonts w:eastAsiaTheme="majorEastAsia" w:cs="Arial"/>
      <w:b/>
      <w:bCs/>
      <w:color w:val="696A6C"/>
      <w:spacing w:val="-10"/>
      <w:kern w:val="28"/>
      <w:sz w:val="36"/>
      <w:szCs w:val="36"/>
    </w:rPr>
  </w:style>
  <w:style w:type="character" w:customStyle="1" w:styleId="a9">
    <w:name w:val="Заголовок Знак"/>
    <w:basedOn w:val="a4"/>
    <w:link w:val="a7"/>
    <w:uiPriority w:val="10"/>
    <w:rsid w:val="00503659"/>
    <w:rPr>
      <w:rFonts w:ascii="Arial" w:eastAsiaTheme="majorEastAsia" w:hAnsi="Arial" w:cs="Arial"/>
      <w:b/>
      <w:bCs/>
      <w:color w:val="696A6C"/>
      <w:spacing w:val="-10"/>
      <w:kern w:val="28"/>
      <w:sz w:val="36"/>
      <w:szCs w:val="36"/>
    </w:rPr>
  </w:style>
  <w:style w:type="paragraph" w:styleId="a8">
    <w:name w:val="Subtitle"/>
    <w:basedOn w:val="a7"/>
    <w:next w:val="a2"/>
    <w:link w:val="aa"/>
    <w:uiPriority w:val="11"/>
    <w:qFormat/>
    <w:rsid w:val="00BF3A41"/>
    <w:pPr>
      <w:numPr>
        <w:ilvl w:val="1"/>
      </w:numPr>
      <w:pBdr>
        <w:top w:val="single" w:sz="4" w:space="1" w:color="B3B3B5" w:themeColor="text1" w:themeTint="80"/>
        <w:bottom w:val="none" w:sz="0" w:space="0" w:color="auto"/>
      </w:pBdr>
    </w:pPr>
    <w:rPr>
      <w:rFonts w:eastAsiaTheme="minorEastAsia"/>
      <w:caps/>
      <w:color w:val="9D9EA0" w:themeColor="text1" w:themeTint="A5"/>
      <w:spacing w:val="15"/>
      <w:sz w:val="28"/>
    </w:rPr>
  </w:style>
  <w:style w:type="character" w:customStyle="1" w:styleId="aa">
    <w:name w:val="Подзаголовок Знак"/>
    <w:basedOn w:val="a4"/>
    <w:link w:val="a8"/>
    <w:uiPriority w:val="11"/>
    <w:rsid w:val="00BF3A41"/>
    <w:rPr>
      <w:rFonts w:ascii="Arial" w:eastAsiaTheme="minorEastAsia" w:hAnsi="Arial" w:cstheme="minorHAnsi"/>
      <w:caps/>
      <w:color w:val="9D9EA0" w:themeColor="text1" w:themeTint="A5"/>
      <w:spacing w:val="15"/>
      <w:kern w:val="28"/>
      <w:sz w:val="28"/>
      <w:szCs w:val="72"/>
    </w:rPr>
  </w:style>
  <w:style w:type="character" w:styleId="ab">
    <w:name w:val="Hyperlink"/>
    <w:basedOn w:val="a4"/>
    <w:uiPriority w:val="99"/>
    <w:unhideWhenUsed/>
    <w:rsid w:val="009F144B"/>
    <w:rPr>
      <w:color w:val="E2A855" w:themeColor="hyperlink"/>
      <w:u w:val="single"/>
    </w:rPr>
  </w:style>
  <w:style w:type="character" w:customStyle="1" w:styleId="11">
    <w:name w:val="Неразрешенное упоминание1"/>
    <w:basedOn w:val="a4"/>
    <w:uiPriority w:val="99"/>
    <w:semiHidden/>
    <w:unhideWhenUsed/>
    <w:rsid w:val="009F144B"/>
    <w:rPr>
      <w:color w:val="605E5C"/>
      <w:shd w:val="clear" w:color="auto" w:fill="E1DFDD"/>
    </w:rPr>
  </w:style>
  <w:style w:type="character" w:customStyle="1" w:styleId="10">
    <w:name w:val="Заголовок 1 Знак"/>
    <w:basedOn w:val="a4"/>
    <w:link w:val="1"/>
    <w:uiPriority w:val="9"/>
    <w:rsid w:val="004B6AC9"/>
    <w:rPr>
      <w:rFonts w:ascii="Arial" w:eastAsiaTheme="majorEastAsia" w:hAnsi="Arial" w:cstheme="majorBidi"/>
      <w:caps/>
      <w:color w:val="FF6600"/>
      <w:sz w:val="36"/>
      <w:szCs w:val="32"/>
    </w:rPr>
  </w:style>
  <w:style w:type="paragraph" w:styleId="ac">
    <w:name w:val="TOC Heading"/>
    <w:basedOn w:val="1"/>
    <w:next w:val="a2"/>
    <w:uiPriority w:val="39"/>
    <w:unhideWhenUsed/>
    <w:qFormat/>
    <w:rsid w:val="00217A0F"/>
    <w:pPr>
      <w:numPr>
        <w:numId w:val="0"/>
      </w:numPr>
      <w:ind w:left="851"/>
      <w:outlineLvl w:val="9"/>
    </w:pPr>
  </w:style>
  <w:style w:type="paragraph" w:styleId="12">
    <w:name w:val="toc 1"/>
    <w:basedOn w:val="a2"/>
    <w:next w:val="a2"/>
    <w:autoRedefine/>
    <w:uiPriority w:val="39"/>
    <w:rsid w:val="007A2B03"/>
    <w:pPr>
      <w:tabs>
        <w:tab w:val="left" w:pos="480"/>
        <w:tab w:val="right" w:leader="dot" w:pos="9911"/>
      </w:tabs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rsid w:val="00BA0ABB"/>
    <w:pPr>
      <w:tabs>
        <w:tab w:val="left" w:pos="960"/>
        <w:tab w:val="right" w:leader="dot" w:pos="9911"/>
      </w:tabs>
      <w:spacing w:after="0"/>
      <w:ind w:left="240"/>
    </w:pPr>
    <w:rPr>
      <w:rFonts w:cstheme="minorHAnsi"/>
      <w:smallCaps/>
      <w:sz w:val="20"/>
      <w:szCs w:val="20"/>
    </w:rPr>
  </w:style>
  <w:style w:type="paragraph" w:styleId="34">
    <w:name w:val="toc 3"/>
    <w:basedOn w:val="a2"/>
    <w:next w:val="a2"/>
    <w:autoRedefine/>
    <w:uiPriority w:val="39"/>
    <w:rsid w:val="00050FD9"/>
    <w:pPr>
      <w:tabs>
        <w:tab w:val="left" w:pos="1200"/>
        <w:tab w:val="right" w:leader="dot" w:pos="9911"/>
      </w:tabs>
      <w:spacing w:after="0"/>
      <w:ind w:left="480"/>
      <w:jc w:val="left"/>
    </w:pPr>
    <w:rPr>
      <w:rFonts w:cs="Arial"/>
      <w:noProof/>
      <w:sz w:val="20"/>
      <w:szCs w:val="20"/>
    </w:rPr>
  </w:style>
  <w:style w:type="paragraph" w:styleId="43">
    <w:name w:val="toc 4"/>
    <w:basedOn w:val="a2"/>
    <w:next w:val="a2"/>
    <w:autoRedefine/>
    <w:uiPriority w:val="39"/>
    <w:semiHidden/>
    <w:rsid w:val="00DD69ED"/>
    <w:pPr>
      <w:spacing w:after="0"/>
      <w:ind w:left="720"/>
    </w:pPr>
    <w:rPr>
      <w:rFonts w:cstheme="minorHAnsi"/>
      <w:sz w:val="18"/>
      <w:szCs w:val="18"/>
    </w:rPr>
  </w:style>
  <w:style w:type="paragraph" w:styleId="53">
    <w:name w:val="toc 5"/>
    <w:basedOn w:val="a2"/>
    <w:next w:val="a2"/>
    <w:autoRedefine/>
    <w:uiPriority w:val="39"/>
    <w:semiHidden/>
    <w:rsid w:val="00DD69ED"/>
    <w:pPr>
      <w:spacing w:after="0"/>
      <w:ind w:left="960"/>
    </w:pPr>
    <w:rPr>
      <w:rFonts w:cstheme="minorHAnsi"/>
      <w:sz w:val="18"/>
      <w:szCs w:val="18"/>
    </w:rPr>
  </w:style>
  <w:style w:type="paragraph" w:styleId="60">
    <w:name w:val="toc 6"/>
    <w:basedOn w:val="a2"/>
    <w:next w:val="a2"/>
    <w:autoRedefine/>
    <w:uiPriority w:val="39"/>
    <w:semiHidden/>
    <w:rsid w:val="00DD69ED"/>
    <w:pPr>
      <w:spacing w:after="0"/>
      <w:ind w:left="1200"/>
    </w:pPr>
    <w:rPr>
      <w:rFonts w:cstheme="minorHAnsi"/>
      <w:sz w:val="18"/>
      <w:szCs w:val="18"/>
    </w:rPr>
  </w:style>
  <w:style w:type="paragraph" w:styleId="7">
    <w:name w:val="toc 7"/>
    <w:basedOn w:val="a2"/>
    <w:next w:val="a2"/>
    <w:autoRedefine/>
    <w:uiPriority w:val="39"/>
    <w:semiHidden/>
    <w:rsid w:val="00DD69ED"/>
    <w:pPr>
      <w:spacing w:after="0"/>
      <w:ind w:left="1440"/>
    </w:pPr>
    <w:rPr>
      <w:rFonts w:cs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semiHidden/>
    <w:rsid w:val="00DD69ED"/>
    <w:pPr>
      <w:spacing w:after="0"/>
      <w:ind w:left="1680"/>
    </w:pPr>
    <w:rPr>
      <w:rFonts w:cs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semiHidden/>
    <w:rsid w:val="00DD69ED"/>
    <w:pPr>
      <w:spacing w:after="0"/>
      <w:ind w:left="1920"/>
    </w:pPr>
    <w:rPr>
      <w:rFonts w:cstheme="minorHAnsi"/>
      <w:sz w:val="18"/>
      <w:szCs w:val="18"/>
    </w:rPr>
  </w:style>
  <w:style w:type="paragraph" w:styleId="ad">
    <w:name w:val="Block Text"/>
    <w:basedOn w:val="a2"/>
    <w:uiPriority w:val="99"/>
    <w:unhideWhenUsed/>
    <w:qFormat/>
    <w:rsid w:val="00637640"/>
    <w:pPr>
      <w:pBdr>
        <w:top w:val="single" w:sz="2" w:space="10" w:color="F05A22" w:themeColor="accent1"/>
        <w:left w:val="single" w:sz="2" w:space="10" w:color="F05A22" w:themeColor="accent1"/>
        <w:bottom w:val="single" w:sz="2" w:space="10" w:color="F05A22" w:themeColor="accent1"/>
        <w:right w:val="single" w:sz="2" w:space="10" w:color="F05A22" w:themeColor="accent1"/>
      </w:pBdr>
      <w:ind w:left="1152" w:right="1152"/>
    </w:pPr>
    <w:rPr>
      <w:rFonts w:eastAsiaTheme="minorEastAsia"/>
      <w:iCs/>
      <w:color w:val="343536" w:themeColor="text1" w:themeShade="80"/>
    </w:rPr>
  </w:style>
  <w:style w:type="paragraph" w:customStyle="1" w:styleId="ae">
    <w:name w:val="Ненумерованный заголовок"/>
    <w:basedOn w:val="1"/>
    <w:next w:val="a3"/>
    <w:rsid w:val="00691F11"/>
    <w:pPr>
      <w:numPr>
        <w:numId w:val="0"/>
      </w:numPr>
    </w:pPr>
  </w:style>
  <w:style w:type="paragraph" w:customStyle="1" w:styleId="a1">
    <w:name w:val="Заголовок приложения"/>
    <w:basedOn w:val="1"/>
    <w:next w:val="a3"/>
    <w:uiPriority w:val="9"/>
    <w:qFormat/>
    <w:rsid w:val="0038671B"/>
    <w:pPr>
      <w:numPr>
        <w:ilvl w:val="1"/>
        <w:numId w:val="2"/>
      </w:numPr>
      <w:jc w:val="left"/>
    </w:pPr>
  </w:style>
  <w:style w:type="character" w:customStyle="1" w:styleId="22">
    <w:name w:val="Заголовок 2 Знак"/>
    <w:basedOn w:val="a4"/>
    <w:link w:val="21"/>
    <w:uiPriority w:val="9"/>
    <w:rsid w:val="00BF3A41"/>
    <w:rPr>
      <w:rFonts w:ascii="Arial" w:eastAsiaTheme="majorEastAsia" w:hAnsi="Arial" w:cstheme="majorBidi"/>
      <w:sz w:val="32"/>
      <w:szCs w:val="26"/>
    </w:rPr>
  </w:style>
  <w:style w:type="character" w:customStyle="1" w:styleId="33">
    <w:name w:val="Заголовок 3 Знак"/>
    <w:basedOn w:val="a4"/>
    <w:link w:val="32"/>
    <w:uiPriority w:val="9"/>
    <w:rsid w:val="00B44119"/>
    <w:rPr>
      <w:rFonts w:asciiTheme="majorHAnsi" w:eastAsiaTheme="majorEastAsia" w:hAnsiTheme="majorHAnsi" w:cstheme="majorBidi"/>
      <w:color w:val="696A6C" w:themeColor="text1"/>
      <w:sz w:val="28"/>
      <w:szCs w:val="24"/>
    </w:rPr>
  </w:style>
  <w:style w:type="paragraph" w:customStyle="1" w:styleId="13">
    <w:name w:val="Заголовок 1 (Без номера)"/>
    <w:basedOn w:val="1"/>
    <w:next w:val="a3"/>
    <w:uiPriority w:val="12"/>
    <w:rsid w:val="00750074"/>
    <w:pPr>
      <w:numPr>
        <w:numId w:val="0"/>
      </w:numPr>
      <w:ind w:left="839"/>
    </w:pPr>
  </w:style>
  <w:style w:type="paragraph" w:customStyle="1" w:styleId="24">
    <w:name w:val="Заголовок 2 (Без номера)"/>
    <w:basedOn w:val="21"/>
    <w:next w:val="a3"/>
    <w:uiPriority w:val="12"/>
    <w:qFormat/>
    <w:rsid w:val="005E1404"/>
    <w:pPr>
      <w:numPr>
        <w:ilvl w:val="0"/>
        <w:numId w:val="0"/>
      </w:numPr>
      <w:ind w:left="839"/>
    </w:pPr>
  </w:style>
  <w:style w:type="paragraph" w:customStyle="1" w:styleId="31">
    <w:name w:val="Заголовок 3 (Нумерованный)"/>
    <w:basedOn w:val="32"/>
    <w:next w:val="a3"/>
    <w:uiPriority w:val="12"/>
    <w:qFormat/>
    <w:rsid w:val="005F5D59"/>
    <w:pPr>
      <w:numPr>
        <w:ilvl w:val="2"/>
        <w:numId w:val="3"/>
      </w:numPr>
    </w:pPr>
  </w:style>
  <w:style w:type="paragraph" w:customStyle="1" w:styleId="a3">
    <w:name w:val="Абзац"/>
    <w:basedOn w:val="a2"/>
    <w:qFormat/>
    <w:rsid w:val="002D4429"/>
    <w:pPr>
      <w:spacing w:before="120" w:line="360" w:lineRule="auto"/>
      <w:ind w:firstLine="709"/>
    </w:pPr>
  </w:style>
  <w:style w:type="paragraph" w:styleId="af">
    <w:name w:val="header"/>
    <w:basedOn w:val="a2"/>
    <w:link w:val="af0"/>
    <w:uiPriority w:val="99"/>
    <w:unhideWhenUsed/>
    <w:qFormat/>
    <w:rsid w:val="001067B3"/>
    <w:pPr>
      <w:tabs>
        <w:tab w:val="center" w:pos="4677"/>
        <w:tab w:val="right" w:pos="9355"/>
      </w:tabs>
      <w:spacing w:after="0" w:line="240" w:lineRule="auto"/>
    </w:pPr>
    <w:rPr>
      <w:color w:val="585858"/>
      <w:sz w:val="20"/>
      <w:szCs w:val="20"/>
    </w:rPr>
  </w:style>
  <w:style w:type="character" w:customStyle="1" w:styleId="af0">
    <w:name w:val="Верхний колонтитул Знак"/>
    <w:basedOn w:val="a4"/>
    <w:link w:val="af"/>
    <w:uiPriority w:val="99"/>
    <w:rsid w:val="001067B3"/>
    <w:rPr>
      <w:color w:val="585858"/>
      <w:sz w:val="20"/>
      <w:szCs w:val="20"/>
    </w:rPr>
  </w:style>
  <w:style w:type="paragraph" w:styleId="af1">
    <w:name w:val="footer"/>
    <w:basedOn w:val="a2"/>
    <w:link w:val="af2"/>
    <w:uiPriority w:val="99"/>
    <w:unhideWhenUsed/>
    <w:qFormat/>
    <w:rsid w:val="001067B3"/>
    <w:pPr>
      <w:tabs>
        <w:tab w:val="center" w:pos="4677"/>
        <w:tab w:val="right" w:pos="9355"/>
      </w:tabs>
      <w:spacing w:after="0" w:line="240" w:lineRule="auto"/>
      <w:jc w:val="center"/>
    </w:pPr>
    <w:rPr>
      <w:i/>
      <w:color w:val="808080" w:themeColor="background1" w:themeShade="80"/>
      <w:sz w:val="20"/>
      <w:szCs w:val="20"/>
    </w:rPr>
  </w:style>
  <w:style w:type="character" w:customStyle="1" w:styleId="af2">
    <w:name w:val="Нижний колонтитул Знак"/>
    <w:basedOn w:val="a4"/>
    <w:link w:val="af1"/>
    <w:uiPriority w:val="99"/>
    <w:rsid w:val="001067B3"/>
    <w:rPr>
      <w:i/>
      <w:color w:val="808080" w:themeColor="background1" w:themeShade="80"/>
      <w:sz w:val="20"/>
      <w:szCs w:val="20"/>
    </w:rPr>
  </w:style>
  <w:style w:type="table" w:styleId="af3">
    <w:name w:val="Table Grid"/>
    <w:basedOn w:val="a5"/>
    <w:uiPriority w:val="39"/>
    <w:rsid w:val="005F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Emphasis"/>
    <w:basedOn w:val="a4"/>
    <w:uiPriority w:val="20"/>
    <w:qFormat/>
    <w:rsid w:val="005F5D59"/>
    <w:rPr>
      <w:rFonts w:asciiTheme="majorHAnsi" w:hAnsiTheme="majorHAnsi"/>
      <w:i/>
      <w:iCs/>
      <w:color w:val="585858"/>
      <w:szCs w:val="24"/>
    </w:rPr>
  </w:style>
  <w:style w:type="character" w:styleId="af5">
    <w:name w:val="Placeholder Text"/>
    <w:basedOn w:val="a4"/>
    <w:uiPriority w:val="99"/>
    <w:semiHidden/>
    <w:rsid w:val="00A73A0D"/>
    <w:rPr>
      <w:color w:val="808080"/>
    </w:rPr>
  </w:style>
  <w:style w:type="character" w:customStyle="1" w:styleId="42">
    <w:name w:val="Заголовок 4 Знак"/>
    <w:basedOn w:val="a4"/>
    <w:link w:val="41"/>
    <w:uiPriority w:val="9"/>
    <w:rsid w:val="00B44119"/>
    <w:rPr>
      <w:rFonts w:asciiTheme="majorHAnsi" w:eastAsiaTheme="majorEastAsia" w:hAnsiTheme="majorHAnsi" w:cstheme="majorBidi"/>
      <w:i/>
      <w:iCs/>
      <w:color w:val="BF3D0D" w:themeColor="accent1" w:themeShade="BF"/>
    </w:rPr>
  </w:style>
  <w:style w:type="paragraph" w:styleId="af6">
    <w:name w:val="caption"/>
    <w:basedOn w:val="a2"/>
    <w:next w:val="a2"/>
    <w:uiPriority w:val="16"/>
    <w:qFormat/>
    <w:rsid w:val="00572126"/>
    <w:pPr>
      <w:keepLines/>
      <w:spacing w:after="240" w:line="240" w:lineRule="auto"/>
      <w:contextualSpacing/>
      <w:jc w:val="center"/>
    </w:pPr>
    <w:rPr>
      <w:i/>
      <w:iCs/>
      <w:color w:val="796C4B" w:themeColor="text2" w:themeShade="80"/>
      <w:sz w:val="18"/>
      <w:szCs w:val="18"/>
    </w:rPr>
  </w:style>
  <w:style w:type="table" w:styleId="2-1">
    <w:name w:val="Medium List 2 Accent 1"/>
    <w:basedOn w:val="a5"/>
    <w:uiPriority w:val="66"/>
    <w:rsid w:val="00DD0B55"/>
    <w:pPr>
      <w:spacing w:after="0" w:line="240" w:lineRule="auto"/>
    </w:pPr>
    <w:rPr>
      <w:rFonts w:asciiTheme="majorHAnsi" w:eastAsiaTheme="majorEastAsia" w:hAnsiTheme="majorHAnsi" w:cstheme="majorBidi"/>
      <w:color w:val="696A6C" w:themeColor="text1"/>
    </w:rPr>
    <w:tblPr>
      <w:tblStyleRowBandSize w:val="1"/>
      <w:tblStyleColBandSize w:val="1"/>
      <w:tblBorders>
        <w:top w:val="single" w:sz="8" w:space="0" w:color="F05A22" w:themeColor="accent1"/>
        <w:left w:val="single" w:sz="8" w:space="0" w:color="F05A22" w:themeColor="accent1"/>
        <w:bottom w:val="single" w:sz="8" w:space="0" w:color="F05A22" w:themeColor="accent1"/>
        <w:right w:val="single" w:sz="8" w:space="0" w:color="F05A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A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5A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A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A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411">
    <w:name w:val="Таблица-сетка 4 — акцент 11"/>
    <w:aliases w:val="ArcelorMittal - Default"/>
    <w:basedOn w:val="a5"/>
    <w:uiPriority w:val="49"/>
    <w:rsid w:val="0009186B"/>
    <w:pPr>
      <w:spacing w:after="0" w:line="240" w:lineRule="auto"/>
    </w:pPr>
    <w:tblPr>
      <w:tblStyleRowBandSize w:val="1"/>
      <w:tblStyleColBandSize w:val="1"/>
      <w:tblBorders>
        <w:top w:val="single" w:sz="4" w:space="0" w:color="FF6600"/>
        <w:left w:val="single" w:sz="4" w:space="0" w:color="FF6600"/>
        <w:bottom w:val="single" w:sz="4" w:space="0" w:color="FF6600"/>
        <w:right w:val="single" w:sz="4" w:space="0" w:color="FF6600"/>
        <w:insideH w:val="single" w:sz="4" w:space="0" w:color="FF6600"/>
        <w:insideV w:val="single" w:sz="4" w:space="0" w:color="FF6600"/>
      </w:tblBorders>
    </w:tblPr>
    <w:tblStylePr w:type="firstRow">
      <w:pPr>
        <w:jc w:val="center"/>
      </w:pPr>
      <w:rPr>
        <w:b/>
        <w:bCs/>
        <w:color w:val="7E7F82" w:themeColor="text1" w:themeTint="D9"/>
      </w:rPr>
      <w:tblPr/>
      <w:tcPr>
        <w:shd w:val="clear" w:color="auto" w:fill="FF8D40"/>
      </w:tcPr>
    </w:tblStylePr>
    <w:tblStylePr w:type="lastRow">
      <w:rPr>
        <w:b/>
        <w:bCs/>
      </w:rPr>
      <w:tblPr/>
      <w:tcPr>
        <w:tcBorders>
          <w:top w:val="double" w:sz="4" w:space="0" w:color="FF6600"/>
          <w:left w:val="single" w:sz="4" w:space="0" w:color="FF6600"/>
          <w:bottom w:val="single" w:sz="4" w:space="0" w:color="FF6600"/>
          <w:right w:val="single" w:sz="4" w:space="0" w:color="FF6600"/>
          <w:insideH w:val="nil"/>
          <w:insideV w:val="single" w:sz="4" w:space="0" w:color="FF66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D2" w:themeFill="accent1" w:themeFillTint="33"/>
      </w:tcPr>
    </w:tblStylePr>
    <w:tblStylePr w:type="band2Horz">
      <w:tblPr/>
      <w:tcPr>
        <w:shd w:val="clear" w:color="auto" w:fill="FCDDD2" w:themeFill="accent1" w:themeFillTint="33"/>
      </w:tcPr>
    </w:tblStylePr>
  </w:style>
  <w:style w:type="table" w:customStyle="1" w:styleId="-511">
    <w:name w:val="Таблица-сетка 5 темная — акцент 11"/>
    <w:basedOn w:val="a5"/>
    <w:uiPriority w:val="50"/>
    <w:rsid w:val="003251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D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A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A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A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A22" w:themeFill="accent1"/>
      </w:tcPr>
    </w:tblStylePr>
    <w:tblStylePr w:type="band1Vert">
      <w:tblPr/>
      <w:tcPr>
        <w:shd w:val="clear" w:color="auto" w:fill="F9BCA6" w:themeFill="accent1" w:themeFillTint="66"/>
      </w:tcPr>
    </w:tblStylePr>
    <w:tblStylePr w:type="band1Horz">
      <w:tblPr/>
      <w:tcPr>
        <w:shd w:val="clear" w:color="auto" w:fill="F9BCA6" w:themeFill="accent1" w:themeFillTint="66"/>
      </w:tcPr>
    </w:tblStylePr>
  </w:style>
  <w:style w:type="table" w:customStyle="1" w:styleId="-311">
    <w:name w:val="Список-таблица 3 — акцент 11"/>
    <w:basedOn w:val="a5"/>
    <w:uiPriority w:val="48"/>
    <w:rsid w:val="00325146"/>
    <w:pPr>
      <w:spacing w:after="0" w:line="240" w:lineRule="auto"/>
    </w:pPr>
    <w:tblPr>
      <w:tblStyleRowBandSize w:val="1"/>
      <w:tblStyleColBandSize w:val="1"/>
      <w:tblBorders>
        <w:top w:val="single" w:sz="4" w:space="0" w:color="FF6600"/>
        <w:left w:val="single" w:sz="4" w:space="0" w:color="FF6600"/>
        <w:bottom w:val="single" w:sz="4" w:space="0" w:color="FF6600"/>
        <w:right w:val="single" w:sz="4" w:space="0" w:color="FF6600"/>
        <w:insideH w:val="single" w:sz="4" w:space="0" w:color="FF6600"/>
        <w:insideV w:val="single" w:sz="4" w:space="0" w:color="FF660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A22" w:themeFill="accent1"/>
      </w:tcPr>
    </w:tblStylePr>
    <w:tblStylePr w:type="lastRow">
      <w:rPr>
        <w:b/>
        <w:bCs/>
      </w:rPr>
      <w:tblPr/>
      <w:tcPr>
        <w:tcBorders>
          <w:top w:val="double" w:sz="4" w:space="0" w:color="F05A2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A22" w:themeColor="accent1"/>
          <w:right w:val="single" w:sz="4" w:space="0" w:color="F05A22" w:themeColor="accent1"/>
        </w:tcBorders>
      </w:tcPr>
    </w:tblStylePr>
    <w:tblStylePr w:type="band1Horz">
      <w:tblPr/>
      <w:tcPr>
        <w:tcBorders>
          <w:top w:val="single" w:sz="4" w:space="0" w:color="F05A22" w:themeColor="accent1"/>
          <w:bottom w:val="single" w:sz="4" w:space="0" w:color="F05A22" w:themeColor="accent1"/>
          <w:insideH w:val="nil"/>
        </w:tcBorders>
      </w:tcPr>
    </w:tblStylePr>
    <w:tblStylePr w:type="band2Horz">
      <w:tblPr/>
      <w:tcPr>
        <w:shd w:val="clear" w:color="auto" w:fill="FCDDD2" w:themeFill="accent1" w:themeFillTint="33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A22" w:themeColor="accent1"/>
          <w:left w:val="nil"/>
        </w:tcBorders>
      </w:tcPr>
    </w:tblStylePr>
    <w:tblStylePr w:type="swCell">
      <w:tblPr/>
      <w:tcPr>
        <w:tcBorders>
          <w:top w:val="double" w:sz="4" w:space="0" w:color="F05A22" w:themeColor="accent1"/>
          <w:right w:val="nil"/>
        </w:tcBorders>
      </w:tcPr>
    </w:tblStylePr>
  </w:style>
  <w:style w:type="character" w:styleId="af7">
    <w:name w:val="FollowedHyperlink"/>
    <w:basedOn w:val="a4"/>
    <w:uiPriority w:val="99"/>
    <w:unhideWhenUsed/>
    <w:rsid w:val="009F693A"/>
    <w:rPr>
      <w:color w:val="9093B5" w:themeColor="followedHyperlink"/>
      <w:u w:val="single"/>
    </w:rPr>
  </w:style>
  <w:style w:type="paragraph" w:customStyle="1" w:styleId="af8">
    <w:name w:val="Скрытый"/>
    <w:basedOn w:val="a2"/>
    <w:next w:val="a2"/>
    <w:uiPriority w:val="99"/>
    <w:qFormat/>
    <w:rsid w:val="002810D5"/>
    <w:rPr>
      <w:color w:val="FFFFFF" w:themeColor="background1"/>
      <w:sz w:val="2"/>
    </w:rPr>
  </w:style>
  <w:style w:type="paragraph" w:styleId="af9">
    <w:name w:val="Balloon Text"/>
    <w:basedOn w:val="a2"/>
    <w:link w:val="afa"/>
    <w:uiPriority w:val="99"/>
    <w:semiHidden/>
    <w:unhideWhenUsed/>
    <w:rsid w:val="00161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4"/>
    <w:link w:val="af9"/>
    <w:uiPriority w:val="99"/>
    <w:semiHidden/>
    <w:rsid w:val="00161147"/>
    <w:rPr>
      <w:rFonts w:ascii="Segoe UI" w:hAnsi="Segoe UI" w:cs="Segoe UI"/>
      <w:sz w:val="18"/>
      <w:szCs w:val="18"/>
    </w:rPr>
  </w:style>
  <w:style w:type="character" w:styleId="afb">
    <w:name w:val="annotation reference"/>
    <w:basedOn w:val="a4"/>
    <w:uiPriority w:val="99"/>
    <w:semiHidden/>
    <w:unhideWhenUsed/>
    <w:rsid w:val="00B41835"/>
    <w:rPr>
      <w:sz w:val="16"/>
      <w:szCs w:val="16"/>
    </w:rPr>
  </w:style>
  <w:style w:type="character" w:styleId="afc">
    <w:name w:val="Subtle Emphasis"/>
    <w:basedOn w:val="a4"/>
    <w:uiPriority w:val="6"/>
    <w:qFormat/>
    <w:rsid w:val="005815B0"/>
    <w:rPr>
      <w:i/>
      <w:iCs/>
      <w:color w:val="8E8F91" w:themeColor="text1" w:themeTint="BF"/>
    </w:rPr>
  </w:style>
  <w:style w:type="character" w:styleId="afd">
    <w:name w:val="Intense Emphasis"/>
    <w:basedOn w:val="a4"/>
    <w:uiPriority w:val="21"/>
    <w:qFormat/>
    <w:rsid w:val="005815B0"/>
    <w:rPr>
      <w:i/>
      <w:iCs/>
      <w:color w:val="F05A22" w:themeColor="accent1"/>
    </w:rPr>
  </w:style>
  <w:style w:type="character" w:styleId="afe">
    <w:name w:val="Strong"/>
    <w:basedOn w:val="a4"/>
    <w:uiPriority w:val="22"/>
    <w:qFormat/>
    <w:rsid w:val="005815B0"/>
    <w:rPr>
      <w:b/>
      <w:bCs/>
    </w:rPr>
  </w:style>
  <w:style w:type="paragraph" w:styleId="25">
    <w:name w:val="Quote"/>
    <w:basedOn w:val="a2"/>
    <w:next w:val="a2"/>
    <w:link w:val="26"/>
    <w:uiPriority w:val="29"/>
    <w:qFormat/>
    <w:rsid w:val="005815B0"/>
    <w:pPr>
      <w:spacing w:before="200"/>
      <w:ind w:left="864" w:right="864"/>
      <w:jc w:val="center"/>
    </w:pPr>
    <w:rPr>
      <w:i/>
      <w:iCs/>
      <w:color w:val="8E8F91" w:themeColor="text1" w:themeTint="BF"/>
    </w:rPr>
  </w:style>
  <w:style w:type="character" w:customStyle="1" w:styleId="26">
    <w:name w:val="Цитата 2 Знак"/>
    <w:basedOn w:val="a4"/>
    <w:link w:val="25"/>
    <w:uiPriority w:val="29"/>
    <w:rsid w:val="005815B0"/>
    <w:rPr>
      <w:rFonts w:ascii="Arial" w:hAnsi="Arial"/>
      <w:i/>
      <w:iCs/>
      <w:color w:val="8E8F91" w:themeColor="text1" w:themeTint="BF"/>
    </w:rPr>
  </w:style>
  <w:style w:type="character" w:styleId="aff">
    <w:name w:val="Subtle Reference"/>
    <w:basedOn w:val="a4"/>
    <w:uiPriority w:val="31"/>
    <w:qFormat/>
    <w:rsid w:val="005815B0"/>
    <w:rPr>
      <w:smallCaps/>
      <w:color w:val="9D9EA0" w:themeColor="text1" w:themeTint="A5"/>
    </w:rPr>
  </w:style>
  <w:style w:type="paragraph" w:styleId="aff0">
    <w:name w:val="Intense Quote"/>
    <w:basedOn w:val="a2"/>
    <w:next w:val="a2"/>
    <w:link w:val="aff1"/>
    <w:uiPriority w:val="30"/>
    <w:qFormat/>
    <w:rsid w:val="005815B0"/>
    <w:pPr>
      <w:pBdr>
        <w:top w:val="single" w:sz="4" w:space="10" w:color="F05A22" w:themeColor="accent1"/>
        <w:bottom w:val="single" w:sz="4" w:space="10" w:color="F05A22" w:themeColor="accent1"/>
      </w:pBdr>
      <w:spacing w:before="360" w:after="360"/>
      <w:ind w:left="864" w:right="864"/>
      <w:jc w:val="center"/>
    </w:pPr>
    <w:rPr>
      <w:i/>
      <w:iCs/>
      <w:color w:val="F05A22" w:themeColor="accent1"/>
    </w:rPr>
  </w:style>
  <w:style w:type="character" w:customStyle="1" w:styleId="aff1">
    <w:name w:val="Выделенная цитата Знак"/>
    <w:basedOn w:val="a4"/>
    <w:link w:val="aff0"/>
    <w:uiPriority w:val="30"/>
    <w:rsid w:val="005815B0"/>
    <w:rPr>
      <w:rFonts w:ascii="Arial" w:hAnsi="Arial"/>
      <w:i/>
      <w:iCs/>
      <w:color w:val="F05A22" w:themeColor="accent1"/>
    </w:rPr>
  </w:style>
  <w:style w:type="paragraph" w:styleId="aff2">
    <w:name w:val="annotation text"/>
    <w:basedOn w:val="a2"/>
    <w:link w:val="aff3"/>
    <w:uiPriority w:val="99"/>
    <w:semiHidden/>
    <w:unhideWhenUsed/>
    <w:rsid w:val="00B41835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4"/>
    <w:link w:val="aff2"/>
    <w:uiPriority w:val="99"/>
    <w:semiHidden/>
    <w:rsid w:val="00B41835"/>
    <w:rPr>
      <w:rFonts w:ascii="Arial" w:hAnsi="Arial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41835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41835"/>
    <w:rPr>
      <w:rFonts w:ascii="Arial" w:hAnsi="Arial"/>
      <w:b/>
      <w:bCs/>
      <w:sz w:val="20"/>
      <w:szCs w:val="20"/>
    </w:rPr>
  </w:style>
  <w:style w:type="table" w:customStyle="1" w:styleId="-41">
    <w:name w:val="Таблица-сетка 41"/>
    <w:basedOn w:val="a5"/>
    <w:uiPriority w:val="49"/>
    <w:rsid w:val="00572126"/>
    <w:pPr>
      <w:spacing w:after="0" w:line="240" w:lineRule="auto"/>
    </w:pPr>
    <w:tblPr>
      <w:tblStyleRowBandSize w:val="1"/>
      <w:tblStyleColBandSize w:val="1"/>
      <w:tblBorders>
        <w:top w:val="single" w:sz="4" w:space="0" w:color="A4A5A7" w:themeColor="text1" w:themeTint="99"/>
        <w:left w:val="single" w:sz="4" w:space="0" w:color="A4A5A7" w:themeColor="text1" w:themeTint="99"/>
        <w:bottom w:val="single" w:sz="4" w:space="0" w:color="A4A5A7" w:themeColor="text1" w:themeTint="99"/>
        <w:right w:val="single" w:sz="4" w:space="0" w:color="A4A5A7" w:themeColor="text1" w:themeTint="99"/>
        <w:insideH w:val="single" w:sz="4" w:space="0" w:color="A4A5A7" w:themeColor="text1" w:themeTint="99"/>
        <w:insideV w:val="single" w:sz="4" w:space="0" w:color="A4A5A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6A6C" w:themeColor="text1"/>
          <w:left w:val="single" w:sz="4" w:space="0" w:color="696A6C" w:themeColor="text1"/>
          <w:bottom w:val="single" w:sz="4" w:space="0" w:color="696A6C" w:themeColor="text1"/>
          <w:right w:val="single" w:sz="4" w:space="0" w:color="696A6C" w:themeColor="text1"/>
          <w:insideH w:val="nil"/>
          <w:insideV w:val="nil"/>
        </w:tcBorders>
        <w:shd w:val="clear" w:color="auto" w:fill="696A6C" w:themeFill="text1"/>
      </w:tcPr>
    </w:tblStylePr>
    <w:tblStylePr w:type="lastRow">
      <w:rPr>
        <w:b/>
        <w:bCs/>
      </w:rPr>
      <w:tblPr/>
      <w:tcPr>
        <w:tcBorders>
          <w:top w:val="double" w:sz="4" w:space="0" w:color="696A6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1E1" w:themeFill="text1" w:themeFillTint="33"/>
      </w:tcPr>
    </w:tblStylePr>
    <w:tblStylePr w:type="band1Horz">
      <w:tblPr/>
      <w:tcPr>
        <w:shd w:val="clear" w:color="auto" w:fill="E0E1E1" w:themeFill="text1" w:themeFillTint="33"/>
      </w:tcPr>
    </w:tblStylePr>
  </w:style>
  <w:style w:type="character" w:customStyle="1" w:styleId="52">
    <w:name w:val="Заголовок 5 Знак"/>
    <w:basedOn w:val="a4"/>
    <w:link w:val="51"/>
    <w:uiPriority w:val="9"/>
    <w:semiHidden/>
    <w:rsid w:val="00A6419F"/>
    <w:rPr>
      <w:rFonts w:asciiTheme="majorHAnsi" w:eastAsiaTheme="majorEastAsia" w:hAnsiTheme="majorHAnsi" w:cstheme="majorBidi"/>
      <w:color w:val="BF3D0D" w:themeColor="accent1" w:themeShade="BF"/>
    </w:rPr>
  </w:style>
  <w:style w:type="paragraph" w:styleId="aff6">
    <w:name w:val="List Continue"/>
    <w:basedOn w:val="a2"/>
    <w:uiPriority w:val="99"/>
    <w:unhideWhenUsed/>
    <w:rsid w:val="009F693A"/>
    <w:pPr>
      <w:spacing w:after="120"/>
      <w:ind w:left="283"/>
      <w:contextualSpacing/>
    </w:pPr>
  </w:style>
  <w:style w:type="paragraph" w:styleId="aff7">
    <w:name w:val="Normal (Web)"/>
    <w:basedOn w:val="a2"/>
    <w:uiPriority w:val="99"/>
    <w:semiHidden/>
    <w:unhideWhenUsed/>
    <w:rsid w:val="002605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TitleVersion">
    <w:name w:val="TitleVersion"/>
    <w:basedOn w:val="a2"/>
    <w:next w:val="a3"/>
    <w:uiPriority w:val="99"/>
    <w:unhideWhenUsed/>
    <w:qFormat/>
    <w:rsid w:val="009374A3"/>
    <w:rPr>
      <w:rFonts w:asciiTheme="majorHAnsi" w:hAnsiTheme="majorHAnsi" w:cstheme="majorHAnsi"/>
      <w:sz w:val="28"/>
      <w:szCs w:val="28"/>
    </w:rPr>
  </w:style>
  <w:style w:type="paragraph" w:styleId="aff8">
    <w:name w:val="No Spacing"/>
    <w:uiPriority w:val="1"/>
    <w:qFormat/>
    <w:rsid w:val="00801A45"/>
    <w:pPr>
      <w:spacing w:after="0" w:line="240" w:lineRule="auto"/>
      <w:jc w:val="both"/>
    </w:pPr>
    <w:rPr>
      <w:rFonts w:ascii="Arial" w:hAnsi="Arial"/>
    </w:rPr>
  </w:style>
  <w:style w:type="paragraph" w:styleId="a0">
    <w:name w:val="List Number"/>
    <w:basedOn w:val="a3"/>
    <w:uiPriority w:val="4"/>
    <w:qFormat/>
    <w:rsid w:val="00217A0F"/>
    <w:pPr>
      <w:numPr>
        <w:numId w:val="25"/>
      </w:numPr>
    </w:pPr>
  </w:style>
  <w:style w:type="paragraph" w:styleId="20">
    <w:name w:val="List Number 2"/>
    <w:basedOn w:val="a3"/>
    <w:uiPriority w:val="99"/>
    <w:unhideWhenUsed/>
    <w:rsid w:val="00217A0F"/>
    <w:pPr>
      <w:numPr>
        <w:ilvl w:val="1"/>
        <w:numId w:val="25"/>
      </w:numPr>
    </w:pPr>
  </w:style>
  <w:style w:type="paragraph" w:styleId="30">
    <w:name w:val="List Number 3"/>
    <w:basedOn w:val="a3"/>
    <w:uiPriority w:val="99"/>
    <w:unhideWhenUsed/>
    <w:rsid w:val="00217A0F"/>
    <w:pPr>
      <w:numPr>
        <w:ilvl w:val="2"/>
        <w:numId w:val="25"/>
      </w:numPr>
    </w:pPr>
  </w:style>
  <w:style w:type="paragraph" w:styleId="40">
    <w:name w:val="List Number 4"/>
    <w:basedOn w:val="a3"/>
    <w:uiPriority w:val="99"/>
    <w:unhideWhenUsed/>
    <w:rsid w:val="00217A0F"/>
    <w:pPr>
      <w:numPr>
        <w:ilvl w:val="3"/>
        <w:numId w:val="25"/>
      </w:numPr>
    </w:pPr>
  </w:style>
  <w:style w:type="paragraph" w:styleId="50">
    <w:name w:val="List Number 5"/>
    <w:basedOn w:val="a3"/>
    <w:uiPriority w:val="99"/>
    <w:unhideWhenUsed/>
    <w:rsid w:val="00217A0F"/>
    <w:pPr>
      <w:numPr>
        <w:ilvl w:val="4"/>
        <w:numId w:val="25"/>
      </w:numPr>
    </w:pPr>
  </w:style>
  <w:style w:type="paragraph" w:styleId="a">
    <w:name w:val="List Bullet"/>
    <w:basedOn w:val="a2"/>
    <w:uiPriority w:val="4"/>
    <w:qFormat/>
    <w:rsid w:val="00B44119"/>
    <w:pPr>
      <w:numPr>
        <w:numId w:val="39"/>
      </w:numPr>
    </w:pPr>
  </w:style>
  <w:style w:type="paragraph" w:styleId="2">
    <w:name w:val="List Bullet 2"/>
    <w:basedOn w:val="a2"/>
    <w:uiPriority w:val="99"/>
    <w:semiHidden/>
    <w:unhideWhenUsed/>
    <w:rsid w:val="000632D5"/>
    <w:pPr>
      <w:numPr>
        <w:ilvl w:val="1"/>
        <w:numId w:val="39"/>
      </w:numPr>
      <w:contextualSpacing/>
    </w:pPr>
  </w:style>
  <w:style w:type="paragraph" w:styleId="3">
    <w:name w:val="List Bullet 3"/>
    <w:basedOn w:val="a2"/>
    <w:uiPriority w:val="99"/>
    <w:semiHidden/>
    <w:unhideWhenUsed/>
    <w:rsid w:val="00B44119"/>
    <w:pPr>
      <w:numPr>
        <w:ilvl w:val="2"/>
        <w:numId w:val="39"/>
      </w:numPr>
      <w:ind w:left="1077" w:hanging="357"/>
    </w:pPr>
  </w:style>
  <w:style w:type="paragraph" w:styleId="4">
    <w:name w:val="List Bullet 4"/>
    <w:basedOn w:val="a2"/>
    <w:uiPriority w:val="99"/>
    <w:semiHidden/>
    <w:unhideWhenUsed/>
    <w:rsid w:val="00B44119"/>
    <w:pPr>
      <w:numPr>
        <w:ilvl w:val="3"/>
        <w:numId w:val="39"/>
      </w:numPr>
      <w:ind w:left="1434" w:hanging="357"/>
    </w:pPr>
  </w:style>
  <w:style w:type="paragraph" w:styleId="5">
    <w:name w:val="List Bullet 5"/>
    <w:basedOn w:val="a2"/>
    <w:uiPriority w:val="99"/>
    <w:semiHidden/>
    <w:unhideWhenUsed/>
    <w:rsid w:val="00B44119"/>
    <w:pPr>
      <w:numPr>
        <w:ilvl w:val="4"/>
        <w:numId w:val="39"/>
      </w:numPr>
      <w:ind w:left="1797" w:hanging="357"/>
    </w:pPr>
  </w:style>
  <w:style w:type="paragraph" w:customStyle="1" w:styleId="6">
    <w:name w:val="Маркированный список 6"/>
    <w:basedOn w:val="a2"/>
    <w:uiPriority w:val="99"/>
    <w:semiHidden/>
    <w:unhideWhenUsed/>
    <w:qFormat/>
    <w:rsid w:val="00B44119"/>
    <w:pPr>
      <w:numPr>
        <w:ilvl w:val="5"/>
        <w:numId w:val="39"/>
      </w:numPr>
    </w:pPr>
  </w:style>
  <w:style w:type="paragraph" w:styleId="aff9">
    <w:name w:val="Revision"/>
    <w:hidden/>
    <w:uiPriority w:val="99"/>
    <w:semiHidden/>
    <w:rsid w:val="00D37810"/>
    <w:pPr>
      <w:spacing w:after="0" w:line="240" w:lineRule="auto"/>
    </w:pPr>
    <w:rPr>
      <w:rFonts w:ascii="Arial" w:hAnsi="Arial"/>
    </w:rPr>
  </w:style>
  <w:style w:type="table" w:styleId="-13">
    <w:name w:val="Grid Table 1 Light Accent 3"/>
    <w:basedOn w:val="a5"/>
    <w:uiPriority w:val="46"/>
    <w:rsid w:val="0027182B"/>
    <w:pPr>
      <w:spacing w:after="0" w:line="240" w:lineRule="auto"/>
    </w:pPr>
    <w:tblPr>
      <w:tblStyleRowBandSize w:val="1"/>
      <w:tblStyleColBandSize w:val="1"/>
      <w:tblBorders>
        <w:top w:val="single" w:sz="4" w:space="0" w:color="BDCED9" w:themeColor="accent3" w:themeTint="66"/>
        <w:left w:val="single" w:sz="4" w:space="0" w:color="BDCED9" w:themeColor="accent3" w:themeTint="66"/>
        <w:bottom w:val="single" w:sz="4" w:space="0" w:color="BDCED9" w:themeColor="accent3" w:themeTint="66"/>
        <w:right w:val="single" w:sz="4" w:space="0" w:color="BDCED9" w:themeColor="accent3" w:themeTint="66"/>
        <w:insideH w:val="single" w:sz="4" w:space="0" w:color="BDCED9" w:themeColor="accent3" w:themeTint="66"/>
        <w:insideV w:val="single" w:sz="4" w:space="0" w:color="BDCED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DB6C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6C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5"/>
    <w:uiPriority w:val="46"/>
    <w:rsid w:val="0027182B"/>
    <w:pPr>
      <w:spacing w:after="0" w:line="240" w:lineRule="auto"/>
    </w:pPr>
    <w:tblPr>
      <w:tblStyleRowBandSize w:val="1"/>
      <w:tblStyleColBandSize w:val="1"/>
      <w:tblBorders>
        <w:top w:val="single" w:sz="4" w:space="0" w:color="D4C4D1" w:themeColor="accent2" w:themeTint="66"/>
        <w:left w:val="single" w:sz="4" w:space="0" w:color="D4C4D1" w:themeColor="accent2" w:themeTint="66"/>
        <w:bottom w:val="single" w:sz="4" w:space="0" w:color="D4C4D1" w:themeColor="accent2" w:themeTint="66"/>
        <w:right w:val="single" w:sz="4" w:space="0" w:color="D4C4D1" w:themeColor="accent2" w:themeTint="66"/>
        <w:insideH w:val="single" w:sz="4" w:space="0" w:color="D4C4D1" w:themeColor="accent2" w:themeTint="66"/>
        <w:insideV w:val="single" w:sz="4" w:space="0" w:color="D4C4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FA7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A7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5"/>
    <w:uiPriority w:val="46"/>
    <w:rsid w:val="0027182B"/>
    <w:pPr>
      <w:spacing w:after="0" w:line="240" w:lineRule="auto"/>
    </w:pPr>
    <w:tblPr>
      <w:tblStyleRowBandSize w:val="1"/>
      <w:tblStyleColBandSize w:val="1"/>
      <w:tblBorders>
        <w:top w:val="single" w:sz="4" w:space="0" w:color="F9BCA6" w:themeColor="accent1" w:themeTint="66"/>
        <w:left w:val="single" w:sz="4" w:space="0" w:color="F9BCA6" w:themeColor="accent1" w:themeTint="66"/>
        <w:bottom w:val="single" w:sz="4" w:space="0" w:color="F9BCA6" w:themeColor="accent1" w:themeTint="66"/>
        <w:right w:val="single" w:sz="4" w:space="0" w:color="F9BCA6" w:themeColor="accent1" w:themeTint="66"/>
        <w:insideH w:val="single" w:sz="4" w:space="0" w:color="F9BCA6" w:themeColor="accent1" w:themeTint="66"/>
        <w:insideV w:val="single" w:sz="4" w:space="0" w:color="F9BC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B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B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2">
    <w:name w:val="Grid Table 5 Dark Accent 2"/>
    <w:basedOn w:val="a5"/>
    <w:uiPriority w:val="50"/>
    <w:rsid w:val="002718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1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D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D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D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D8E" w:themeFill="accent2"/>
      </w:tcPr>
    </w:tblStylePr>
    <w:tblStylePr w:type="band1Vert">
      <w:tblPr/>
      <w:tcPr>
        <w:shd w:val="clear" w:color="auto" w:fill="D4C4D1" w:themeFill="accent2" w:themeFillTint="66"/>
      </w:tcPr>
    </w:tblStylePr>
    <w:tblStylePr w:type="band1Horz">
      <w:tblPr/>
      <w:tcPr>
        <w:shd w:val="clear" w:color="auto" w:fill="D4C4D1" w:themeFill="accent2" w:themeFillTint="66"/>
      </w:tcPr>
    </w:tblStylePr>
  </w:style>
  <w:style w:type="table" w:styleId="-53">
    <w:name w:val="Grid Table 5 Dark Accent 3"/>
    <w:basedOn w:val="a5"/>
    <w:uiPriority w:val="50"/>
    <w:rsid w:val="002718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E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86A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86A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86A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86A0" w:themeFill="accent3"/>
      </w:tcPr>
    </w:tblStylePr>
    <w:tblStylePr w:type="band1Vert">
      <w:tblPr/>
      <w:tcPr>
        <w:shd w:val="clear" w:color="auto" w:fill="BDCED9" w:themeFill="accent3" w:themeFillTint="66"/>
      </w:tcPr>
    </w:tblStylePr>
    <w:tblStylePr w:type="band1Horz">
      <w:tblPr/>
      <w:tcPr>
        <w:shd w:val="clear" w:color="auto" w:fill="BDCED9" w:themeFill="accent3" w:themeFillTint="66"/>
      </w:tcPr>
    </w:tblStylePr>
  </w:style>
  <w:style w:type="table" w:styleId="-51">
    <w:name w:val="Grid Table 5 Dark Accent 1"/>
    <w:basedOn w:val="a5"/>
    <w:uiPriority w:val="50"/>
    <w:rsid w:val="002718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D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A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A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A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A22" w:themeFill="accent1"/>
      </w:tcPr>
    </w:tblStylePr>
    <w:tblStylePr w:type="band1Vert">
      <w:tblPr/>
      <w:tcPr>
        <w:shd w:val="clear" w:color="auto" w:fill="F9BCA6" w:themeFill="accent1" w:themeFillTint="66"/>
      </w:tcPr>
    </w:tblStylePr>
    <w:tblStylePr w:type="band1Horz">
      <w:tblPr/>
      <w:tcPr>
        <w:shd w:val="clear" w:color="auto" w:fill="F9BCA6" w:themeFill="accent1" w:themeFillTint="66"/>
      </w:tcPr>
    </w:tblStylePr>
  </w:style>
  <w:style w:type="table" w:styleId="-4">
    <w:name w:val="Grid Table 4"/>
    <w:basedOn w:val="a5"/>
    <w:uiPriority w:val="49"/>
    <w:rsid w:val="004F5618"/>
    <w:pPr>
      <w:spacing w:after="0" w:line="240" w:lineRule="auto"/>
    </w:pPr>
    <w:tblPr>
      <w:tblStyleRowBandSize w:val="1"/>
      <w:tblStyleColBandSize w:val="1"/>
      <w:tblBorders>
        <w:top w:val="single" w:sz="4" w:space="0" w:color="A4A5A7" w:themeColor="text1" w:themeTint="99"/>
        <w:left w:val="single" w:sz="4" w:space="0" w:color="A4A5A7" w:themeColor="text1" w:themeTint="99"/>
        <w:bottom w:val="single" w:sz="4" w:space="0" w:color="A4A5A7" w:themeColor="text1" w:themeTint="99"/>
        <w:right w:val="single" w:sz="4" w:space="0" w:color="A4A5A7" w:themeColor="text1" w:themeTint="99"/>
        <w:insideH w:val="single" w:sz="4" w:space="0" w:color="A4A5A7" w:themeColor="text1" w:themeTint="99"/>
        <w:insideV w:val="single" w:sz="4" w:space="0" w:color="A4A5A7" w:themeColor="text1" w:themeTint="99"/>
      </w:tblBorders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top w:val="single" w:sz="4" w:space="0" w:color="696A6C" w:themeColor="text1"/>
          <w:left w:val="single" w:sz="4" w:space="0" w:color="696A6C" w:themeColor="text1"/>
          <w:bottom w:val="single" w:sz="4" w:space="0" w:color="696A6C" w:themeColor="text1"/>
          <w:right w:val="single" w:sz="4" w:space="0" w:color="696A6C" w:themeColor="text1"/>
          <w:insideH w:val="nil"/>
          <w:insideV w:val="nil"/>
        </w:tcBorders>
        <w:shd w:val="clear" w:color="auto" w:fill="696A6C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696A6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1E1" w:themeFill="text1" w:themeFillTint="33"/>
      </w:tcPr>
    </w:tblStylePr>
    <w:tblStylePr w:type="band1Horz">
      <w:tblPr/>
      <w:tcPr>
        <w:shd w:val="clear" w:color="auto" w:fill="E0E1E1" w:themeFill="text1" w:themeFillTint="33"/>
      </w:tcPr>
    </w:tblStylePr>
  </w:style>
  <w:style w:type="table" w:styleId="-410">
    <w:name w:val="Grid Table 4 Accent 1"/>
    <w:basedOn w:val="a5"/>
    <w:uiPriority w:val="49"/>
    <w:rsid w:val="0027182B"/>
    <w:pPr>
      <w:spacing w:after="0" w:line="240" w:lineRule="auto"/>
    </w:pPr>
    <w:tblPr>
      <w:tblStyleRowBandSize w:val="1"/>
      <w:tblStyleColBandSize w:val="1"/>
      <w:tblBorders>
        <w:top w:val="single" w:sz="4" w:space="0" w:color="F69B7A" w:themeColor="accent1" w:themeTint="99"/>
        <w:left w:val="single" w:sz="4" w:space="0" w:color="F69B7A" w:themeColor="accent1" w:themeTint="99"/>
        <w:bottom w:val="single" w:sz="4" w:space="0" w:color="F69B7A" w:themeColor="accent1" w:themeTint="99"/>
        <w:right w:val="single" w:sz="4" w:space="0" w:color="F69B7A" w:themeColor="accent1" w:themeTint="99"/>
        <w:insideH w:val="single" w:sz="4" w:space="0" w:color="F69B7A" w:themeColor="accent1" w:themeTint="99"/>
        <w:insideV w:val="single" w:sz="4" w:space="0" w:color="F69B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A22" w:themeColor="accent1"/>
          <w:left w:val="single" w:sz="4" w:space="0" w:color="F05A22" w:themeColor="accent1"/>
          <w:bottom w:val="single" w:sz="4" w:space="0" w:color="F05A22" w:themeColor="accent1"/>
          <w:right w:val="single" w:sz="4" w:space="0" w:color="F05A22" w:themeColor="accent1"/>
          <w:insideH w:val="nil"/>
          <w:insideV w:val="nil"/>
        </w:tcBorders>
        <w:shd w:val="clear" w:color="auto" w:fill="F05A22" w:themeFill="accent1"/>
      </w:tcPr>
    </w:tblStylePr>
    <w:tblStylePr w:type="lastRow">
      <w:rPr>
        <w:b/>
        <w:bCs/>
      </w:rPr>
      <w:tblPr/>
      <w:tcPr>
        <w:tcBorders>
          <w:top w:val="double" w:sz="4" w:space="0" w:color="F05A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D2" w:themeFill="accent1" w:themeFillTint="33"/>
      </w:tcPr>
    </w:tblStylePr>
    <w:tblStylePr w:type="band1Horz">
      <w:tblPr/>
      <w:tcPr>
        <w:shd w:val="clear" w:color="auto" w:fill="FCDDD2" w:themeFill="accent1" w:themeFillTint="33"/>
      </w:tcPr>
    </w:tblStylePr>
  </w:style>
  <w:style w:type="paragraph" w:customStyle="1" w:styleId="110">
    <w:name w:val="Стиль Название объекта + 11 пт"/>
    <w:basedOn w:val="af6"/>
    <w:rsid w:val="00F16F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krr-app-paweb01.europe.mittalco.com/idsrw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kasim\OneDrive%20-%20ArcelorMittal\Desktop\16.08.2021%20eu%20booking\&#1064;&#1072;&#1073;&#1083;&#1086;&#1085;_&#1060;&#1057;_&#1044;&#1040;&#1058;&#105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54E11A56A4F9CBAD9E1E478718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A13C65-1646-47FB-8707-57C54E2E3AF9}"/>
      </w:docPartPr>
      <w:docPartBody>
        <w:p w:rsidR="0065384B" w:rsidRDefault="00511D78">
          <w:pPr>
            <w:pStyle w:val="F6254E11A56A4F9CBAD9E1E4787180C3"/>
          </w:pPr>
          <w:r w:rsidRPr="004902DD">
            <w:rPr>
              <w:rStyle w:val="a3"/>
            </w:rPr>
            <w:t>[Название]</w:t>
          </w:r>
        </w:p>
      </w:docPartBody>
    </w:docPart>
    <w:docPart>
      <w:docPartPr>
        <w:name w:val="D65E96360EC54E4BAAF8694F148E0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E0F5C-FF3F-4A29-9619-2C87C6CAA735}"/>
      </w:docPartPr>
      <w:docPartBody>
        <w:p w:rsidR="0065384B" w:rsidRDefault="00511D78">
          <w:pPr>
            <w:pStyle w:val="D65E96360EC54E4BAAF8694F148E0C6B"/>
          </w:pPr>
          <w:r w:rsidRPr="0097178D">
            <w:rPr>
              <w:rStyle w:val="a3"/>
            </w:rPr>
            <w:t>dd/MM/yyyy</w:t>
          </w:r>
        </w:p>
      </w:docPartBody>
    </w:docPart>
    <w:docPart>
      <w:docPartPr>
        <w:name w:val="3F737305C7904C2B8F5726AEC24C80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F82CA-9698-4EBD-96D5-FBF0D174AD36}"/>
      </w:docPartPr>
      <w:docPartBody>
        <w:p w:rsidR="0065384B" w:rsidRDefault="00511D78">
          <w:pPr>
            <w:pStyle w:val="3F737305C7904C2B8F5726AEC24C80E0"/>
          </w:pPr>
          <w:r w:rsidRPr="0097178D">
            <w:rPr>
              <w:rStyle w:val="a3"/>
            </w:rPr>
            <w:t>dd/MM/yyyy</w:t>
          </w:r>
        </w:p>
      </w:docPartBody>
    </w:docPart>
    <w:docPart>
      <w:docPartPr>
        <w:name w:val="32DCA01540CE4F33B9293C340187B7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21FF4-4768-4D3F-A8D2-8F20915304A2}"/>
      </w:docPartPr>
      <w:docPartBody>
        <w:p w:rsidR="0065384B" w:rsidRDefault="00511D78">
          <w:pPr>
            <w:pStyle w:val="32DCA01540CE4F33B9293C340187B799"/>
          </w:pPr>
          <w:r w:rsidRPr="0097178D">
            <w:rPr>
              <w:rStyle w:val="a3"/>
            </w:rPr>
            <w:t>dd/MM/yyyy</w:t>
          </w:r>
        </w:p>
      </w:docPartBody>
    </w:docPart>
    <w:docPart>
      <w:docPartPr>
        <w:name w:val="E2033EC800C342C3A6D06DFC18330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29D547-8E03-4BCB-98C0-80DCA4A7CFF4}"/>
      </w:docPartPr>
      <w:docPartBody>
        <w:p w:rsidR="0065384B" w:rsidRDefault="00511D78">
          <w:pPr>
            <w:pStyle w:val="E2033EC800C342C3A6D06DFC1833055E"/>
          </w:pPr>
          <w:r w:rsidRPr="0097178D">
            <w:rPr>
              <w:rStyle w:val="a3"/>
            </w:rPr>
            <w:t>dd/MM/yyyy</w:t>
          </w:r>
        </w:p>
      </w:docPartBody>
    </w:docPart>
    <w:docPart>
      <w:docPartPr>
        <w:name w:val="E37D4FAA8E9446448C0A555410E64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569AE3-170A-4B0C-A221-EC432B4B4B7B}"/>
      </w:docPartPr>
      <w:docPartBody>
        <w:p w:rsidR="0065384B" w:rsidRDefault="00511D78">
          <w:pPr>
            <w:pStyle w:val="E37D4FAA8E9446448C0A555410E642D0"/>
          </w:pPr>
          <w:r w:rsidRPr="007C0AB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457FBC76F24B7B8B9304F405069C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E298FD-52B6-4CDF-9A86-E0DB5F378674}"/>
      </w:docPartPr>
      <w:docPartBody>
        <w:p w:rsidR="0065384B" w:rsidRDefault="00511D78">
          <w:pPr>
            <w:pStyle w:val="39457FBC76F24B7B8B9304F405069C46"/>
          </w:pPr>
          <w:r w:rsidRPr="007C0AB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FCED2C094B46BEA37C41B387167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1638FC-7770-46E3-8DC4-191911A1D50C}"/>
      </w:docPartPr>
      <w:docPartBody>
        <w:p w:rsidR="00330015" w:rsidRDefault="0065384B" w:rsidP="0065384B">
          <w:pPr>
            <w:pStyle w:val="ADFCED2C094B46BEA37C41B38716738C"/>
          </w:pPr>
          <w:r w:rsidRPr="004902D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4B"/>
    <w:rsid w:val="00330015"/>
    <w:rsid w:val="00511D78"/>
    <w:rsid w:val="0065384B"/>
    <w:rsid w:val="00E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384B"/>
    <w:rPr>
      <w:color w:val="808080"/>
    </w:rPr>
  </w:style>
  <w:style w:type="paragraph" w:customStyle="1" w:styleId="F6254E11A56A4F9CBAD9E1E4787180C3">
    <w:name w:val="F6254E11A56A4F9CBAD9E1E4787180C3"/>
  </w:style>
  <w:style w:type="paragraph" w:customStyle="1" w:styleId="ADFCED2C094B46BEA37C41B38716738C">
    <w:name w:val="ADFCED2C094B46BEA37C41B38716738C"/>
    <w:rsid w:val="0065384B"/>
    <w:rPr>
      <w:lang w:val="ru-RU" w:eastAsia="ru-RU"/>
    </w:rPr>
  </w:style>
  <w:style w:type="paragraph" w:customStyle="1" w:styleId="D65E96360EC54E4BAAF8694F148E0C6B">
    <w:name w:val="D65E96360EC54E4BAAF8694F148E0C6B"/>
  </w:style>
  <w:style w:type="paragraph" w:customStyle="1" w:styleId="3F737305C7904C2B8F5726AEC24C80E0">
    <w:name w:val="3F737305C7904C2B8F5726AEC24C80E0"/>
  </w:style>
  <w:style w:type="paragraph" w:customStyle="1" w:styleId="32DCA01540CE4F33B9293C340187B799">
    <w:name w:val="32DCA01540CE4F33B9293C340187B799"/>
  </w:style>
  <w:style w:type="paragraph" w:customStyle="1" w:styleId="E2033EC800C342C3A6D06DFC1833055E">
    <w:name w:val="E2033EC800C342C3A6D06DFC1833055E"/>
  </w:style>
  <w:style w:type="paragraph" w:customStyle="1" w:styleId="E37D4FAA8E9446448C0A555410E642D0">
    <w:name w:val="E37D4FAA8E9446448C0A555410E642D0"/>
  </w:style>
  <w:style w:type="paragraph" w:customStyle="1" w:styleId="39457FBC76F24B7B8B9304F405069C46">
    <w:name w:val="39457FBC76F24B7B8B9304F405069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ArcelorMittal Official">
      <a:dk1>
        <a:srgbClr val="696A6C"/>
      </a:dk1>
      <a:lt1>
        <a:sysClr val="window" lastClr="FFFFFF"/>
      </a:lt1>
      <a:dk2>
        <a:srgbClr val="D2CAB6"/>
      </a:dk2>
      <a:lt2>
        <a:srgbClr val="F2F2F2"/>
      </a:lt2>
      <a:accent1>
        <a:srgbClr val="F05A22"/>
      </a:accent1>
      <a:accent2>
        <a:srgbClr val="956D8E"/>
      </a:accent2>
      <a:accent3>
        <a:srgbClr val="5D86A0"/>
      </a:accent3>
      <a:accent4>
        <a:srgbClr val="71A392"/>
      </a:accent4>
      <a:accent5>
        <a:srgbClr val="86B1D8"/>
      </a:accent5>
      <a:accent6>
        <a:srgbClr val="C8D5A6"/>
      </a:accent6>
      <a:hlink>
        <a:srgbClr val="E2A855"/>
      </a:hlink>
      <a:folHlink>
        <a:srgbClr val="9093B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5Upg9y4x/BK1IdQcnwrGm5aV4xsYbGgPxCC5pfCLcaY=</DigestValue>
    </Reference>
    <Reference Type="http://www.w3.org/2000/09/xmldsig#Object" URI="#idOfficeObject">
      <DigestMethod Algorithm="http://www.w3.org/2001/04/xmlenc#sha256"/>
      <DigestValue>gRMibvq+lTDDxwxKkcMISJRNlKoQlfxO3w2M0caxN/c=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0pe+sF+lP8LFgDBHiN7JFxlUmrqbvmfuwKBV6aaH1mM=</DigestValue>
    </Reference>
    <Reference Type="http://www.w3.org/2000/09/xmldsig#Object" URI="#idValidSigLnImg">
      <DigestMethod Algorithm="http://www.w3.org/2001/04/xmlenc#sha256"/>
      <DigestValue>/kKO86Bkis+74i2U6uD3D1HtplziAS4QktWfNDmF1Tg=</DigestValue>
    </Reference>
    <Reference Type="http://www.w3.org/2000/09/xmldsig#Object" URI="#idInvalidSigLnImg">
      <DigestMethod Algorithm="http://www.w3.org/2001/04/xmlenc#sha256"/>
      <DigestValue>gbEX4Nc8dqwoduzPTuit1oYIrX19jSRU5xVD6SsQq58=</DigestValue>
    </Reference>
  </SignedInfo>
  <SignatureValue>gnc9mWuXh7Tohh0j9Mjwm3Exynjc2NXFdtIWmi3Nwt8+av+0e8eHf6HBjnMSDTTul/Q/4GCVFVQf
fte295hq1fHO+Qx44+C6vrDY60Ab71MNKbHRrXH4g+CPs/iBxkSmjSqBW83Om36Wtqf/NB2xLUnM
UAFTyTOJeZgSGfPDmm4fK3js1sA9TINJoV2sFCD7ldo2tjl+ygllQSHE71Ot9ULvQCoPTVg94rC2
lMtLvsqBS+o+0vSX6Y5BXpg+w3NJ2xKB9ChVJ+a88ILyrf/Ak1DI6+I0tcBd7Ozdt2wQ3b5Aj/gS
gh5pToLUGf886zrCaLiENEET+SMwCnRXMlPbDA==</SignatureValue>
  <KeyInfo>
    <X509Data>
      <X509Certificate>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1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16"/>
            <mdssi:RelationshipReference xmlns:mdssi="http://schemas.openxmlformats.org/package/2006/digital-signature" SourceId="rId20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15"/>
            <mdssi:RelationshipReference xmlns:mdssi="http://schemas.openxmlformats.org/package/2006/digital-signature" SourceId="rId23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22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</Transform>
          <Transform Algorithm="http://www.w3.org/TR/2001/REC-xml-c14n-20010315"/>
        </Transforms>
        <DigestMethod Algorithm="http://www.w3.org/2001/04/xmlenc#sha256"/>
        <DigestValue>kmDscHHMilmaHbvXhx6lMKadnd4M7XUmHHvIXXr3fDA=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qkceKAjZ2taglcS4v3pc/WKQ8JxfR2vNIQYv94f79+w=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qkceKAjZ2taglcS4v3pc/WKQ8JxfR2vNIQYv94f79+w=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4D/5xrYG0yjDCWV0iAWz/bXlLYOapLaRtDYJ6RdNSj4=</DigestValue>
      </Reference>
      <Reference URI="/word/document.xml?ContentType=application/vnd.openxmlformats-officedocument.wordprocessingml.document.main+xml">
        <DigestMethod Algorithm="http://www.w3.org/2001/04/xmlenc#sha256"/>
        <DigestValue>vn/iZ2s0jfTPFNcWgSFbfqoUpzDJi2Ioz2qhnGm0cQw=</DigestValue>
      </Reference>
      <Reference URI="/word/endnotes.xml?ContentType=application/vnd.openxmlformats-officedocument.wordprocessingml.endnotes+xml">
        <DigestMethod Algorithm="http://www.w3.org/2001/04/xmlenc#sha256"/>
        <DigestValue>r/K4ZQ8H8tDroksZotxMfu4jJU+TGDgwpavUGPGId6o=</DigestValue>
      </Reference>
      <Reference URI="/word/fontTable.xml?ContentType=application/vnd.openxmlformats-officedocument.wordprocessingml.fontTable+xml">
        <DigestMethod Algorithm="http://www.w3.org/2001/04/xmlenc#sha256"/>
        <DigestValue>yKZ3Sz10YnSxjofzr3t11fAtbCTXtR/Y0f6uQ5kVUgA=</DigestValue>
      </Reference>
      <Reference URI="/word/footer1.xml?ContentType=application/vnd.openxmlformats-officedocument.wordprocessingml.footer+xml">
        <DigestMethod Algorithm="http://www.w3.org/2001/04/xmlenc#sha256"/>
        <DigestValue>OwE9d46/pLi32uStUm6hAPCWszgYFu82d4Ko5GYDHsI=</DigestValue>
      </Reference>
      <Reference URI="/word/footnotes.xml?ContentType=application/vnd.openxmlformats-officedocument.wordprocessingml.footnotes+xml">
        <DigestMethod Algorithm="http://www.w3.org/2001/04/xmlenc#sha256"/>
        <DigestValue>5K4czdnnbnUrkfdarJqeFCdWgMgwDpG9af9Hip6xPlI=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N5NAQ6ikyFvcI4jd9GcAN6Ku48RsLHGqO2W4TAc1SnY=</DigestValue>
      </Reference>
      <Reference URI="/word/glossary/fontTable.xml?ContentType=application/vnd.openxmlformats-officedocument.wordprocessingml.fontTable+xml">
        <DigestMethod Algorithm="http://www.w3.org/2001/04/xmlenc#sha256"/>
        <DigestValue>yKZ3Sz10YnSxjofzr3t11fAtbCTXtR/Y0f6uQ5kVUgA=</DigestValue>
      </Reference>
      <Reference URI="/word/glossary/settings.xml?ContentType=application/vnd.openxmlformats-officedocument.wordprocessingml.settings+xml">
        <DigestMethod Algorithm="http://www.w3.org/2001/04/xmlenc#sha256"/>
        <DigestValue>aU3PuFnTLswZ3MDoook/rRwRzewjWxQBrpMGw5ujEKE=</DigestValue>
      </Reference>
      <Reference URI="/word/glossary/styles.xml?ContentType=application/vnd.openxmlformats-officedocument.wordprocessingml.styles+xml">
        <DigestMethod Algorithm="http://www.w3.org/2001/04/xmlenc#sha256"/>
        <DigestValue>2ceH1R/gQKy+di7bPY9TaCKcykpHTQvFPQt4pHpsAKo=</DigestValue>
      </Reference>
      <Reference URI="/word/glossary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  <Reference URI="/word/header1.xml?ContentType=application/vnd.openxmlformats-officedocument.wordprocessingml.header+xml">
        <DigestMethod Algorithm="http://www.w3.org/2001/04/xmlenc#sha256"/>
        <DigestValue>knnsQcTL5Vl39298LMinqhRCr93c/QvdlHMewt2ZO7M=</DigestValue>
      </Reference>
      <Reference URI="/word/header2.xml?ContentType=application/vnd.openxmlformats-officedocument.wordprocessingml.header+xml">
        <DigestMethod Algorithm="http://www.w3.org/2001/04/xmlenc#sha256"/>
        <DigestValue>7JgCTgBuHn/cOlUXwg11TXzWMpcGOQusOd8syUUZqr0=</DigestValue>
      </Reference>
      <Reference URI="/word/media/image1.emf?ContentType=image/x-emf">
        <DigestMethod Algorithm="http://www.w3.org/2001/04/xmlenc#sha256"/>
        <DigestValue>sPMHVCyvhD9KCFD5eomkVER66cx0haXXn4h34krR7rE=</DigestValue>
      </Reference>
      <Reference URI="/word/media/image2.emf?ContentType=image/x-emf">
        <DigestMethod Algorithm="http://www.w3.org/2001/04/xmlenc#sha256"/>
        <DigestValue>g7trmx2T/mGZ28O8natdD/v7/WGthOuUEYvmCPIy5FQ=</DigestValue>
      </Reference>
      <Reference URI="/word/media/image3.emf?ContentType=image/x-emf">
        <DigestMethod Algorithm="http://www.w3.org/2001/04/xmlenc#sha256"/>
        <DigestValue>VkcQ2/xM+PHK0eVL99uMQdKxJX8y9URkvaLh4Yyydko=</DigestValue>
      </Reference>
      <Reference URI="/word/media/image4.emf?ContentType=image/x-emf">
        <DigestMethod Algorithm="http://www.w3.org/2001/04/xmlenc#sha256"/>
        <DigestValue>euQCfDf18LmlSNEziRGjqLNGpbFrLPi2qC8LbuWjATc=</DigestValue>
      </Reference>
      <Reference URI="/word/media/image5.emf?ContentType=image/x-emf">
        <DigestMethod Algorithm="http://www.w3.org/2001/04/xmlenc#sha256"/>
        <DigestValue>McIOg0xWcm6CXtJn9a5cPM0CzpDOfafZ1PWe+1Bf/eU=</DigestValue>
      </Reference>
      <Reference URI="/word/media/image6.png?ContentType=image/png">
        <DigestMethod Algorithm="http://www.w3.org/2001/04/xmlenc#sha256"/>
        <DigestValue>ggi3wISUl8ERq8K7ffM1+M4kpCkzqjjt2O4vqjMSHos=</DigestValue>
      </Reference>
      <Reference URI="/word/numbering.xml?ContentType=application/vnd.openxmlformats-officedocument.wordprocessingml.numbering+xml">
        <DigestMethod Algorithm="http://www.w3.org/2001/04/xmlenc#sha256"/>
        <DigestValue>HXxYljGdpwRWWtjjn1h80C3QljnGAaQKjE/MxN5gWdg=</DigestValue>
      </Reference>
      <Reference URI="/word/settings.xml?ContentType=application/vnd.openxmlformats-officedocument.wordprocessingml.settings+xml">
        <DigestMethod Algorithm="http://www.w3.org/2001/04/xmlenc#sha256"/>
        <DigestValue>RZi75HFVVnDfp/Kfa8E88BRCrSZ3zpdUv1TQVoOElfM=</DigestValue>
      </Reference>
      <Reference URI="/word/styles.xml?ContentType=application/vnd.openxmlformats-officedocument.wordprocessingml.styles+xml">
        <DigestMethod Algorithm="http://www.w3.org/2001/04/xmlenc#sha256"/>
        <DigestValue>ERWaMtHeyHLbi0zhlMrgtRMAlQPq3y7uBgR7Z0pKEcI=</DigestValue>
      </Reference>
      <Reference URI="/word/theme/theme1.xml?ContentType=application/vnd.openxmlformats-officedocument.theme+xml">
        <DigestMethod Algorithm="http://www.w3.org/2001/04/xmlenc#sha256"/>
        <DigestValue>uuMRI9BaMRIKyEfAf9mq5hndq7DP5VQpTwhG9GcBrgc=</DigestValue>
      </Reference>
      <Reference URI="/word/webSettings.xml?ContentType=application/vnd.openxmlformats-officedocument.wordprocessingml.webSettings+xml">
        <DigestMethod Algorithm="http://www.w3.org/2001/04/xmlenc#sha256"/>
        <DigestValue>yE5TzR79ahk8+g90eY/hTcHwMK/+rEfKafK2XtdTQhw=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2022-06-23T10:05:54Z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{ECDDA7BA-C24C-4414-ADC6-880F5E253A6F}</SetupID>
          <SignatureText/>
          <SignatureImage>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nHP/f/9//3//f/9/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957/3//f/9/nHO9d/deGGO1Vvde3nvee957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33v/f/9/e2+cc5xzvXfee997Wmu1Vnxv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WmsZY/9/33v/f/9//3//f5xz9145Z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99733uVUt57/3//f99/33vee/9//3+cc/deGGP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33+1Vr53/3//f/9//3//f/9//3/fe/9//3+UUjln/n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398bzJK/3//f/9//3//f/9/3nvfe/9//3+dc/9/c056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9ZaGWPee/9//3//f/9//3//f/9//3//f/9//39aazhnem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997tVb/f/9//3//f/9//3//f/9//3//f/9//3//f/9/WWfWW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nHP4Yv9//3//f/9//3//f/9//3//f/9//3//f/9//3//f5RSnHP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385Z1pr/3//f/9//3//f/9//3//f/9//3//f/9//3//f/9/nHNzTv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9Zavnf/f/9//3//f/9//3//f/9//3//f/9//3//f/9//3//fxhjOWf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tVbee/9//3//f/9//3//f/9//3//f/9//3//f/9/3nv/f957/3+UUt53vX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+1Vt57/3//f/9//3//f/9//3//f/9//3//f/9//3//f/9//3/ee713lF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defG//f/9//3//f/9//3//f/9//3//f/9//3//f/9//3//f/9//3sYX3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GGN7b/9//3//f/9//3//f/9//3//f/9//3//f/9//3//e/9//3//f/9/c07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ee7VW/3/ee/9//3//f/9//3//f/9//3//f/9//3//f/9//3//f/9/3nucbzln/3/ee/57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lFL/f/9//3//f/9//3//f/9//3//f/9//3//f/9//3//f/9//3//f5xz1l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39zTr53/3//f/9//3//f/9//3//f/9//3//f/9//3//f/9//3//f/9/vXf3Xpx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xhjGWP/f/9//3//f/9//3//f/9//3//f/9//3//f/9//3//f/9//3//f5xzGGP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vne1Vv9//3//f/9//3//f/9//3//f/9//3//f/9//3//f/9//3//f/9//3/VVp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7ZanHP/f/9//3//f/9//3//f/9//3//f/9//3/ee/9//3//f957/3//fzln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fG/3Xv9//3//f/9//3//f/9//3//f/9//3//f/9//3//f/9//3//f/9/3XfWW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7VW3nv/f/9//3//f/9//3//f/9//3//f/9//3//f/9//3//f/9//3//f3NO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3nv/f/9/GWM6Z/9//3//f/9//3//f/9//3//f/9//3//f/9//3//f/9//3//f957/3+UU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ff7VW3nv/f/9//3//f/9//3//f/9//3//f/9//3//f/9//3//f/9//3//fxhje2v/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33v/f/9/914YY/9//3//f/9//3//f/9//3//f/9//3//f/9//3//f/9//3//f/9/3nuVUr53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33//f5RSvXf/f/9//3//f/9//3//f/9//3//f/9//3//f/9//3//f/9//3//fxhfW2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+dc/9/914YY957/3//f/9//n//f/9//3//f/9//3//f/9//3//f/9/3nv/f957/3+VUr53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7VWnHPee/9//3//f/9//3//f/9//3//f/9//3//f/9//3//f/9//3//fzpn+F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ee/9/WmsYY5xz/3//f/9//3//f/9//3//f/9//3//f/9//3//f/9//nv/f957/3+VUt9733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7VWWmv/f/9//3//f/9//3//f/9//3//f/9//3//f/9//3//f/9//3//fzpnOmed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+UUlpr/3//f/9//3//f/9//3//f/9//3//f/9//3//f/9//3//f957/3+NMVNKEUIyRv9//3//f/9//3//f/9//3//f/9//3//f/9//3//f/9//3//f/9//3//f/9//3//f997vncZY/hennP/f99//3//f/9/33v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ee/9/tVa9d/9//3//f/9//3//f/9//3//f/9//3//f/9//3//f/9//3++dxFClVK+d/9/U0pba/9//3//f/9//3//f/9//3//f/9//3//f/9//nv/f/9//3//f/9//3//f997tlYyRpVSdU4SQvA9dE73Xp1z/3//f/9//3//f/9//3/fe99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397b5RS/3//f997/3//f/9//3//f/9//3//f/9//3//f/97/3//f3xvU0r4Xv9/nnO+d9daGWP/f953/3//f/9//3//f/9//3//f/9//3//f/9//3//f7533nv/f997lE5TSltr/3//f/9/33tba7ZWEUJSSvhe3nv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GGPXXv9//3//f/9//3//f/9//3//f/9//3//f/9//3//f/9/nXN1Tnxvt1b/f/9//3+VUhlj/3//f/9//3//f/9//3//f/9//3//f/9//3/ee/9//3//f/97/3/POXxv/3//f957/3/fe/9//3//f3tvtVZ0Thlj3nv/f/9//3/ee957/3//f957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33v/f9ZaGWP/f/9//3//f/9//3//f/9//3//f/9//3//f/9/33v/f1NK33uWUt97/3//f/9/U0qdc/9//3//f/9//3//f/9//3//f953/398b7VWtVKcb/9//3++d+85/3//f/9//3//f/9//3//f99//3/fe3xvtVYxRrVW/3//f99//3//f713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3nv/f/9/33u2Vpxz/3//f/9//3//f/9//3//f/9//3//f/9//3/fe/9/VEr/f55zt1b/f/9/33v/f5VSW2v/f/9//3//f/9//3//f/9//3+dczJGW2sZYxFClVL/f/9/EEKdc/9//3//f/9//3//f/9//3//f/9//3//f75311oyRltr/3/fe/9//3++e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++d99/tVa9d/9//3//f/9//3//f/9//3//f/9//3//f/9//391Tr9333uWUr93/3/fe/9/nXN0Tp1z/3//f/9//nv/f/9//3++d/9/EUK/d/9//386ZzJG/3+1VrVS/3//f/9//3//f/9//3//f/9/33vff/9//3//f51zMUYyRr53/3++d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ee/9/33u9d5RS/3//f/9//3//f/9//3//f/9//3//f/9//3/fe9danXP/f31vlVL/f/9/33v/fzpnGF+9d/9//3//f/9//3//f/9//3+uNf9//3/fe997vncyRr1zEEK9d/9//3+9d/9//3//f/9//3//f/9//3/fe/9//3//fxljMkbXWv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957vnd0Tt9//3//f99//3//f/9//3//f997/3//f/9/nHP4Yv9//3+VUt97/3++d/9//3+1Vlpr/3//f/9//3//f/9//3//f885/3/fe/9//3//f5xzc04RQltr33v/f/9/33v/f/9//3//f/9//3//f/9//3/fe/9//398b1NKc058c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5xzdE6+e/9//3//f/9//3//f/9//3//f/9//3++d7ZW/3/fe3xv+F7/f957/3//f/9/k1J7b/9//3v/f/9/33v/f/9/EEL/f/9//3//f/9//39bazJGMkadc997/3//f/9//3//f/9//3//f/9//3//f/9//3//f/9//398b1JK11rfe/9//3//f997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udc1NKvnf/f/9//3/fe/9//3//f/9//3//f757dE7/f997/3+UTpxv/3/ee/9//3+cc1NKvnf/f/9//3//f997/38xRv57/3//f957/3//f/9/W2uuNbZW/3//f/9//3//f/9//3//f/9//3//f/9//3//f99/3nv/f/9/vneVUlNKW2v/f997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99/nXN0Tr53/3//f/9//3//f/9//3//f/9//390Tv9//3//fxhf11r/f957/3//f/9/WmsyRv9//3//f/9//3//f7VWWmv/f/9//3//f997/3/fe3xvEUKdc997/3//f/9//3//f/9//3//f/9//3//f/9//3//f/9//3//f/9/fG8RQrZW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fe5xzdE6+d/9//3//f/9/33//f/9//3//f9danXP/f/9/33t0Tt97/3//f/9/3nv/f/hedE7/f997/3//f/9/OWP3Wv9//3//f/9//3//f/9//398b40xvnf/f/9//3//f/9//3//f/9//3//f/9//3//f/9//3//f997/3//f/9/lVLwPb53/3/fe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+dd1NOvnf/f/9//3//f/9//3//f/9/GGNba/9//3//fzljGF//f/9//3//f/9//390Thlj/3//f/9//3+9d7VW/3/fe/9//3//f/9//3//f75311pTSt97/3//f/9//3//f/9//3//f/9//3//f/9/3nvee/9//3/ee/9//3v/f51zED62Vv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957nXNzTp1zvXf/f/9//3//f/9//385Z9Za/3//f/9/vne1Vt57/3/fe/9//3/ee/9/MUadc953/3//f/9/+F6cc/9//3//f/9//3//f99733v/f3RO1lq9d/9//3//f/9//3//f/9//3//f997/3//f/9//3//f/9//3v/f/9/33vfe9ZaEUJba957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957dE5aa/9//3/fe/9//3//fxlndE7/f/9//3//f7ZWfG//f/9//3//f/9//398bxFC/3//e/9//386Z1pr/3//f/9//3//f997/3//f/9//38RQvdenXP/f/9//3//f/9//3//f/9//3//f/9//3//f/9//3//f/9//3//f/9/33tbazFG917ee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3ROlVK9d/9/33v/f/9/OWcRQrZW33v/f997vndTSv9//3//f/9//3//f/9/nXMRQt97/3v/f/9/lVL/f51z/3//f/9//3//f/9//3//f/9/EULXWv9//3//f/9//3//f/9//3//f/9//3//f/9//3//f/9//3//f/9//3//f/9/33u1VjFGe2v/f/9/3nv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3XnNOOWf/f/9//3+2Vjln91o5Y997/3//f7ZWW2v/f/9//3//f/9//3//f1prdE7/f/9/33s5Z1tr/3//f/9//3//f/9//3//f/9//3+dczJGlVLfe/9//3//f/9//3//f/9//3//f/9//3//f/9//3//f/9//3//f/9//3//f/97nHNzTrVW/3v/f/9/33v/f/9//3//f/9//3/ee/9//3//f/9//3//f/9//3//f/9//3//f/9//3//f/9//3//f/9//3//f/9//3//f/9//3//f/9//3//f/9//3//f/9//3//f/9//3//f/9//38AAP9//3//f/9//3//f/9//3//f/9//3//f/9//3//f/9//3//f/9//3//f/9//3//f/9//3//f/9//3//f/9//3//f/9//3//f/9//3//f/9//3//f/9//3//f/9//3//f/9//3//f/9//3//f/9//3+9d/9/vXeUUlJKe29aa+89emv/fxhflVL/f957fG+VUt97/3//f/9//3//f/97/3/4XrZWvnf/f3xvGWPfe/9//3//f/9//3//f/9//3//f/9/nXNLKdde/3//f/9//3//f/9//3//f/9//3//f/9//3//f/9//3//f/9//3//f997/3//f/9/GWNTSjln/3v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nHOUUpRSOWf/f/9//398b7ZWvnffe7ZW33v/f997/3//f/9//3//f/9/11q2Vv9//3/XWv9/3nv/f/9//3//f/9//3//f/9//3+/e753jTFbb/9//3//f/9//3//f/9//3//f/9//3//f/9//3//f/9//3//f/9//3+9d/9//3//f51zlVKVUv9/vXfee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3nv/f/9/vXf/f/9/vXeVUv9/GWP4Xv9/vnf/f/9//3//f/9//3//f7ZW2Fq+d753OWP/f/9//3//f/9//3//f/9//3/ff/9//3+dc64133vfe/9//3//f/9//3//f/9//3//f/9//3//f/9//3//f/9//3//f/9/nXPfe/9//3//f/heEEJaa/9//3+9d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3nv/f997lVJca5VSvnf/f/9//3/+e/9//3//f/9//3+2VtdavndTSv9//3//f/9//3//f/9//3//f/9//3/fe/9/W2vwPf9//3//f/9//3//f/9//3//f/9//3//f/9//3//f/9//3//f/9/33v/f/9//3//f997/3/ee7VWc057b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5/3nv/f/9//3//f/9/vnffe9dalVIZY/9//3//f/9/3nv/f/9//3/fe/9/+F6VUnRO3nv/f/9//3//f/9//3//f/9//3//f/9//3//f/he1lr/f/9//3//f/9//3//f/9//3//f/9//3//f/9//3//f/9/33v/f/9//3//f/9//3++d/9//397b7VW1lr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33vXWlNK/3/ed/9//3/fe/9//3/fe/9//3/edxlj8D2+d/9//3//f/9//3//f/9//3//f/9//3//f/9//3//f/9//3//f/9//3//f/9//3//f/9//3//f/9//3//f/9//3//f/97/3//f/9//3//f/9//3//f/9//397b/dee2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997MkZba/97/3/fe/9//3//f/9//3//f/9//3//f/9//3//f/9//3//f/9//3//f/9//3//f/9//3//f/9//3//f/9//3//f/9//3//f/9//3//f/9//3//f/9//3//f/9//3//f/9//3//f/9//3//f/9//3//f/9/3ntaaxhj3nv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33u9d+85vXP/e/9//3//f/9//3//f/9//3//f/9//3//f/9//3//f/9//3//f/9//3//f/9//3//f/9//3//f/9//3//f/9//3//f/9//3//f/9//3//f/9//3//f/9//3//f/9//3//f/9//3//f/9//3//f/9//3//f/9/vXe9d7133nv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97c0pTSt93/3v/f/97/3//f/9//3//f/9//3//f/9//3//f/9//3//f/9//3//f/9//3//f/9//3//f/9//3//f/9//3//f/9//3//f/9//3//f/9//3//f/9//3//f/9//3//f/9//3//f/9//3//f/9//3//f/9//3//f9573nvee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33udczFCGF+dc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33v/f/9/tVIZX9dW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97/3/3Wp1v+F4ZY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ed953lVL/f5VOfG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33uVTt53/39TRv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ezpnW2v/f75zc07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3nfWVv97/3t7a9Za/3//f957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997/3//f5VOvnP/f/9/lFKcc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+F58b/9//3/ee7VWvXf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33u+c/ha/3/ee/9/GGPWWv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ed/9//3//f/9/tlb/e/9/3nv/f9Zae2/ee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997/3//f/9//3/XWp1z/3//f957/39zTv9/vXf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97/3//f3xvGWP/f/9//3/ee3tv1lr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33t0Tv9//3//f/9//3+UUr53/3//f/9//3//f/9//3/ee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9Za33v/f/9//3//f5xztVb/f/9/3nv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Omc6Z/9/33v/f997/3+UTp1z/3//e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+9d7ZW/3//f/9//3//f997lFL/f/9//nv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lFL/f/9//3//f997/3+2Vlpr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386Z51z/3//e/9//3//f957tlb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753+F7fe/9//3//f753/38YY3tr/3//f/9//3/+e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39TSv9//3//f/9//3++d/9/9169d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7ZWfG//f/9//3//f/9//3+cbxhj/3v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W2sZY/9//3//f/9//3//f997GGO9c/9//3/+e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33v/f5RS/3//f/9//3//f/9//3+cc/da/3//f/5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1lp8b/9//3//f/9//3//f/9/1la9d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39ba/de/3//f997/3//f/9//3u9d7VW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++d/9/tlb/f/9//3//f/9//3//f/9/916cc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38YY3xv/3//f/9//3/fe/9//3+ccxhj3nv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3xvGWP/f/9//3//f/9//3//f/9/GGOcc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+9d/9//3/3Wt53/3//f/9/3nv/f/9/33v/f/de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1prOmf/f/9//3//f/9//3//f/9/Wmdaa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vnf3Xr53/3//f/9//3//f/9//3+cc/de33//f997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zlne2//f/9//3//f/9//3//f/9/GGOdc/9//3//f/9/33v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vXf3Xt97/3//f/9//3//f957/3+ccxhj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heW2v/f/9//3//f/9/3nf/f/9/GWOcc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e28YY713/3//f/9//3//f/9//397bxln33//f997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hee2//f/9//3//f/9//3//f/9/11rfe/9//3//f99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39zTv9/vnf/f/9/3nv/f/9//386Zxhj/3++e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51ztVb/f/9//3//f957/3//f753+F7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WWlpr3nv/f/9//3//f/9//38ZY1pr/3//f957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e/9/U0ree/9//3//f/9//3//f95711r/f/9//3/ee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33vfe5RS3nvee/9//3//f957/386Zxlj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e2+2Vv9//3//f/9/33v/f99/lVL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xljOmfee/9/33v/f997/3+2Vp13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WWhlj/3/fe/9//3//f3tvGGP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957OWfWWv9//3//f/9/33u1Vt57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+9d1pr1lq9d/9//3/ee/de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3nt7b/deGGP/f/9/tVZ7b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3Xq01Ukpaa/9/3nv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TAAAAGQAAAAAAAAAAAAAAFQAAAA8AAAAAAAAAAAAAABVAAAAPQ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16.0.14326/22</OfficeVersion>
          <ApplicationVersion>16.0.14326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2022-06-23T10:05:54Z</xd:SigningTime>
          <xd:SigningCertificate>
            <xd:Cert>
              <xd:CertDigest>
                <DigestMethod Algorithm="http://www.w3.org/2001/04/xmlenc#sha256"/>
                <DigestValue>YYHwzF8jmXJdjGoayVQL4aiLOm3UMdm0OsK6pqpN80Q=</DigestValue>
              </xd:CertDigest>
              <xd:IssuerSerial>
                <X509IssuerName>CN=Mittal Steel Enterprise Root CA, DC=mittalco, DC=com</X509IssuerName>
                <X509SerialNumber>1137343508543218668266586570597850975900281935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</xd:EncapsulatedX509Certificate>
          </xd:CertificateValues>
          <xd:SignatureTimeStamp>
            <CanonicalizationMethod Algorithm="http://www.w3.org/TR/2001/REC-xml-c14n-20010315"/>
            <xd:EncapsulatedTimeStamp>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</xd:EncapsulatedTimeStamp>
          </xd:SignatureTimeStamp>
          <TimeStampValidationData xmlns="http://uri.etsi.org/01903/v1.4.1#">
            <xd:CertificateValues>
              <xd:EncapsulatedX509Certificate>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</xd:EncapsulatedX509Certificate>
              <xd:EncapsulatedX509Certificate>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</xd:EncapsulatedX509Certificate>
            </xd:CertificateValues>
            <xd:RevocationValues>
              <xd:OCSPValues>
                <xd:EncapsulatedOCSPValue>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</xd:EncapsulatedOCSPValue>
                <xd:EncapsulatedOCSPValue>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</xd:EncapsulatedOCSPValue>
              </xd:OCSPValues>
            </xd:RevocationValues>
          </TimeStampValidationData>
          <xd:CompleteCertificateRefs>
            <xd:CertRefs>
              <xd:Cert>
                <xd:CertDigest>
                  <DigestMethod Algorithm="http://www.w3.org/2001/04/xmlenc#sha256"/>
                  <DigestValue>ko0px7XT1CtiLZLrafpJX/6PdOJXFM6ytxVmF2xr1vg=</DigestValue>
                </xd:CertDigest>
                <xd:IssuerSerial>
                  <X509IssuerName>CN=Mittal Steel Enterprise Root CA, DC=mittalco, DC=com</X509IssuerName>
                  <X509SerialNumber>61284388395605440370401247103972427402</X509SerialNumber>
                </xd:IssuerSerial>
              </xd:Cert>
            </xd:CertRefs>
          </xd:CompleteCertificateRefs>
          <xd:CompleteRevocationRefs>
            <xd:CRLRefs>
              <xd:CRLRef>
                <xd:DigestAlgAndValue>
                  <DigestMethod Algorithm="http://www.w3.org/2001/04/xmlenc#sha256"/>
                  <DigestValue>KBGcjaNwqIyJUsZwk1Um8EEZA1rf/jgldJsoRHpWg/8=</DigestValue>
                </xd:DigestAlgAndValue>
                <xd:CRLIdentifier>
                  <xd:Issuer>CN=Mittal Steel Enterprise Root CA, DC=mittalco, DC=com</xd:Issuer>
                  <xd:IssueTime>2022-06-11T15:43:47Z</xd:IssueTime>
                </xd:CRLIdentifier>
              </xd:CRLRef>
              <xd:CRLRef>
                <xd:DigestAlgAndValue>
                  <DigestMethod Algorithm="http://www.w3.org/2001/04/xmlenc#sha256"/>
                  <DigestValue>sBU7yVMKjEIq8fWwSQmAPvEJy4O8zz7lLCw7mN1XAtQ=</DigestValue>
                </xd:DigestAlgAndValue>
                <xd:CRLIdentifier>
                  <xd:Issuer>CN=Mittal Steel Enterprise Root CA, DC=mittalco, DC=com</xd:Issuer>
                  <xd:IssueTime>2022-06-22T15:44:01Z</xd:IssueTime>
                </xd:CRLIdentifier>
              </xd:CRLRef>
            </xd:CRLRefs>
          </xd:CompleteRevocationRefs>
          <xd:RevocationValues>
            <xd:CRLValues>
              <xd:EncapsulatedCRLValue>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</xd:EncapsulatedCRLValue>
              <xd:EncapsulatedCRLValue>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</xd:EncapsulatedCRLValue>
            </xd:CRLValues>
          </xd:RevocationValues>
          <xd:SigAndRefsTimeStamp>
            <CanonicalizationMethod Algorithm="http://www.w3.org/TR/2001/REC-xml-c14n-20010315"/>
            <xd:EncapsulatedTimeStamp>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</xd:EncapsulatedTimeStamp>
          </xd:SigAndRefsTimeStamp>
        </xd:UnsignedSignatureProperties>
      </xd:UnsignedProperties>
    </xd:QualifyingProperties>
  </Object>
  <Object Id="idValidSigLnImg">AQAAAGwAAAAAAAAAAAAAAP8AAAB/AAAAAAAAAAAAAACoGwAA2A0AACBFTUYAAAEA7MsAAMsAAAAFAAAAAAAAAAAAAAAAAAAAgAcAADgEAAATAgAAKwEAAAAAAAAAAAAAAAAAADgaCAD4jw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3tvvXf3XhhjlFL3Xt57/3+9d/9//3//f/9//n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2u9d5xz3nu+d/9/Wmu1Vntv/3+9d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385Zzln/3//f/9//3//f/9/fG/3Xhhj/3//f/5//n//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tlbee/9//3//f99733v/f/9/nHP4Xhhj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2Vp1z/3/fe/9//3//f/9//3++e/9//3+UUhhj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51zMkb/f/9//3//f/9//3//f957/3//f713/39zTl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+2VhljvXf/f/9//3//f/9//3//f/9//3//f/9/Wms5Z1pr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tlbfe/9//3//f/9//3//f/9//3//f/9//3//f/9/OWf3X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de/3//f/9//3//f/9//3//f/9//3//f/9//3//f/9/k06cc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GWN7b/9//3//f/9//3//f/9//3//f/9//3//f/9//3//f713c07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davXf/f/9//3//f/9//3//f/9//3//f/9//3//f/9//3//fxhjGGP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VVt9//3//f/9//3//f/9//3//f/9//3//f/9//3//f/9//3//f7VW3X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la+d/9//3//f/9//3//f/9//3//f/9//3//f/9//3//f/9//3ucc5R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danXP/f/9//3//f/9//3//f/9//3//f/9//3//f/9//3//f/9//3/3Xn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Y1tr/3//f/9//3//f/9//3//f/9//3//f/9//3//f/9//3//f/9//39SS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nu2Wv9//3//f/9//3//f/9//3//f/9//3//f/9//3//f/9//3//f957nHMYY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dE7/f/9//3//f/9//3//f/9//3//f/9//3//f/9//3//f/9//3//f5xv1lr/f/9//3//f/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RSvnf/f/9//3//f/9//3//f/9//3//f/9//3//f/9//3//f/9//3/ee/de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3Xhlj/3//f/9//3//f/9//3//f/9//3//f/9//3//f/9//3//f/9//3+cc/de/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VUv9//3//f/9//3//f/9//3//f/9//3//f/9//3//f/9//3//f/9//3/WWpx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1lp7b/9//3//f/9//3//f/9//3//f/9//3//f/97/3//f/9//3v/f/9/OWM5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+F7/f/9//3//f/9//3//f/9//3//f/9//3//f/9//3//f/9//3//f9571l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5VS3nv/f/9//3//f/9//3//f/9//3//f/9//3//f/9//3//f/9//3//f5NOvXP/e/9/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386Zzpn/3//f/9//3//f/9//3//f/9//3//f/9//3//f/9//3//f/9//3//f7RS/3//f/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2Vr13/3//f/9//3//f/9//3//f/9//3//f/9//3//f/9//3//f/9//3/3Xntv3nv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1145Z/9//3//f/9//3//f/9//3//f/9//3//f/9//3//f/9//3//f/9//3uVU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c07ee/9//3//f/9//3//f/9//3//f/9//3//f/9//3//f/9//3//f/9/GGNa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xhjGGP/f/9//3//f/9//3//f/9//3//f/9//3//f/9//3//f/9//3/fe/9/tla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VWnHP/f/9//3/+f/9//3//f/9//3//f/9//3//f/9//3//f/9//3//fxlj+F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39aaxhjnHP/f/9//3//f/9//3//f/9//3//f/9//3//f/9//3/ee/9/3nv/f5VS/3+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+UUntv/3//f/9//3//f/9//3//f/9//3//f/9//3//f/9//3//e/9//386ZxljnX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UUntv/3//f/9//3//f/9//3//f/9//3//f/9//3//f/9//3//f/9//3+uNVNKMkYyRv9//3//f/9//3//f/9//3//f/9//3//f/9//nv/f/9//3//f/9//3//f/97/3//f/97vncaY/hevn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+UUr13/3//f957/3//f/9//3//f/9//3//f/9//n//f/9//3//f9978D2VUp5z/38yRltr/3//f/9//3//f/9//3//f/9//3//f/9//3//f/9//3//f/9//3//f/9/33uVUjJGdU6VUhFC8D1zTvdenHP/f/9//3//f/9//3//f957/3/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fG+UUv9//3//f/9//3//f/9//3//f/9//3//f/9//3//f/9//398b3RO+F7/f51z33u2Vhlj/3/fe/9//3//f/9//3//f/9//3//f/9//nv/f/9//3+9d/9//3//f3ROdE5ba/9//3//f997W2+2VjJGUkoZY753/3//f/9//3//f/9//3/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GGPWWv9//3//f/9//3//f/9//3//f/9//3//f/9//3v/f/9/nXN0Tnxvtlb/f/9//390Tjpn33v/f/9//3//f/9//3//f/9//3//f/9/33vfe/9//3//f/9//3/vOXtv/3//f997/3//e/9//3//f3tvlVJ0Thhj33v/f/9//3/fe713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914ZY/9/33//f/9//3//f/9//3//f/9//3//f/9//3//f/9/U0rfe7dW33v/f997/39TSp1z/3//f/9//3//f/9//3//f/9/33v/f5xzlVK2Vnxv/3//f997zzn/f/9//3//f/9//3//f/9//3//f/9/e2+2VhFCtlr/f/9/33v/f/9/vn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757tlp8b/9//3//f/9//3//f/9//3//f/9//3//f/9/3nf/f1NK/399c7dW/3//f793/3+VUltr/3//f/9//3//f/9//3//f/9/nXMRQltr+F4RQpVS/3//fxFCnHP/f997/3//f/9//3//f/9//3//f/9//3++d7ZaMkY6Z/9/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e/9//3/fe997tlqdd/9//3//f/9//3//f/9//3//f/9//3//f/9//3+WUr9333+WUt97/3//f/9/vnd0Tr13/3//f/9//3//f/9//3/fe/9/EkK+d/9//39bazFG/3+1UrZW/3//f/9//3//f/9//3//f/9//3/fe/9//3//f3xzUkoxRt57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997/3/ff51zlVL/f/9//3//f/9//3//f/9//3//f997/3//f99711qdc/9/fW91Tv9//3/fe/9/Omf3Xr13/3//f/9//3//f/9/33v/f40x/3//f/9/vne+dxFCvXfwPb53/3//f5xz/3//f/9//3//f/9//3//f/9/33v/f/9/GWMxRtda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lVLfe/9//3//f99//3//f/9//3//f/9//3/ff51z+F7/f/9/tlbfe/9/vXf/f/9/1lpaa/9//3//f/9//3//f/9//3/vPf9//3//f/9//3+9c3NOMkZba/9//3//f997/3//f/9//3//f/9//3/fe/9/33v/f/9/nXNTSnRSfG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xvdFK9d/9//3//f/9//3//f/9//3//f/9//3+dd7ZW/3/fe1tr+F7/f/97/3//f957lFJba/9/3nv/f/9//3//f/9/7z3/f997/3//e/9//39baxFCMkZ9b/9//3//f/9//3//f/9//3//f/9//3//f/9//3//f/9//39ba1NKtlbfe/9/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f51zdE6+d/9//3//f997/3//f/9//3//f/9/33t0Tv9/33v/f3ROnXP/f/9//3//f5tvc069d/9//3//f/9//3//f1JK3nv/f/9//3//f/9//398b64111r/f/9//3//f/9//3//f/9//3//f/9//3//f/9/33vff/9//3++d7ZWMkZ8b/9//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dFKdd/9//3//f/9//3//f/9/33v/f99/dE7fe/9//38YY7ZW/3/ed/9//3//fzlnUkb/f/9//3//f/9//3+0Untr/3//f/97/3++d/9/33t8b/A9nnPfe/9//3//f/9//3//f/9//3//f/9//3/fe/9//3//f/9//3//f3xvEULW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xzlFK9d/9//3//f99//3//f/9//3//f7Zavnf/f/9/33uVUt97/3//f/9/3nv/f/delVL/f/9//3//f/9/OWfWWv9//3//f/9//3//e/9//3+dc40x33v/f/9//3//f/9//3//f/9//3//f/9//3//f/9//3//f957/3//f/9/lFIRQr13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c06dc/9//3//f/9//3//f/9//38ZYzpn/3//f/9/GGMYY/9//3//f/9/33v/f3NOOWf/f/9//3//f5xztlb/f/9//3//f/9//3/fe/9/nXP4XlNK33v/f/9//3//f/9//3//f/9//3//f/9//3++d997/3//f753/3/ee/9/fG8QQrV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f5xzlFKcc757/3//f/9//3//f/9/GWfXWv9//3//f957lVL/f/9//3//f/9/3nf/fxFCvne+d/9//3//f/denXPfe/9//3//f997/3/fe/9//3+VUtZavnf/f/9//3//f/9//3//f/9//3//f/9//3//f/9//3//f997/3//f/9/3nv3XhFCe2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753dFI6Z/9//3/fe997/3//fzlnc0r/f/9//3//f7ZWe2v/f/9//3//f/9//3+cbxBC/3/ee/9//386Zzpn/3//f/9//3//f753/3//f/9//38RQtdanXP/f/9//3//f/9//3//f/9//3//f/9//3//f/9//3v/f997/3//f/9/3nd7axBC9169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lVKVUr53/3//f/9//385ZzJGtlb/f/9//3++d3NK/3//f/9//3//e/9//3++dxBC/3/fe/9/33u2Vv9/vXf/f/9//3//f/9//3//f/9//38xRtda/3//f/9//3//f/9//3//f/9//3//f/9//3//f/9//3//f/9//3//f/9//3//f7VWUkZba/9//3/fe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915SSjln33v/f9971loYY/deGGP/e997/3+1Vntr33v/f/9//3//f/9/33tba1NK/3//f997GWN7a/9//3//f/9//3//f/9//3//f/9/fHNTSnRO33//f/9//3//f/9//3//f/9//3//f/9//3//f/9//3//f/9//3//f/9//3//f3xvdE6VUv9//3//f957/3//f/9//3//f/9/3nv/f/9//3//f/9//3//f/9//3//f/9//3//f/9//3//f/9//3//f/9//3//f/9//3//f/9//3//f/9//3//f/9//3//f/9//3//f/9//3//f/9//3//f/9//3//f/9//3//f/9//3//f/9//3//f/9//3//f/9//3//f/9//3//f/9//3//f/9//3//f/9//3//f/9//3//f/9//3//f/9//3//f/9//3//f/9//3//f/9//3//f/9//3//f/9//3+9d/9/3nuUUnNOe297b+89e2//fxljlVL/f753nXOVUv9//3//f/9//3//f/9//38YY5VS33v/f51zGWP/f/9//3//f/9//3//f/9//3//f/9/nXNsLdda/3//f/9//3//f/9//3//f/9//3//f/9//3//f/9//3//f/9//3//f/9//3//f/9/OWNSSlpn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7VWc045Z/9//3//f5xztVLfe997tla+d/9/33v/f/9//3//f/9//3/XWpVS/3//f9da33vfe/9//3//f/9//3//f/9//3//f997nXONMVtr/3//f/9//3//f/9//3//f/9//3//f/9//3//f/9//3//f/9//3//f713/3//f/9/vXeUTrVS/3+9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953lVL/f/leGWP/f753/3//f/9//3//f/9//3/XWtda33udczpn/3//f/9//3//f/9//3//f/9//3//f/9/fG/POd97/3//f/9//3//f/9//3//f/9//3//f/9//3//f/9//3//f/9//3//f75333v/f/9//3/3WhFCWmv/f/9/3nv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3nv/f/9/33v/f997dE5ca3ROv3f/f/9//3//f/9//3//f/9/33u3VtdavndSSv9//3//f/9//3//f/9//3//f/9//3+/e/9/OmfwPd97/3//f/9//3//f/9//3//f/9//3//f/9//3//f/9//3//f/9//3v/f/9/33v/f753/3++d7VWc057b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++d/9/11qWUhlj/3//f/9//3//f/9//3//f997/38ZY5VSlVLed/9//3//f/9//3//f/9//3//f997/3//f/9/117XXv9//3//f/9//3//f/9//3//f/9//3//f/9//3//f/9//3//f/9//3//f/9//3//f753/3//f5xztVb3Xt57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9//nv/f/9//3//f997t1ZTSv9/3nv/f/9/3nv/f/9//3//f/9/vXcZY+89vnf/f/9//3//f/9//3//f/9/33v/f/9//3/fe/9/33v/f/9//3//f/9//3//f/9//3//f/9//3//f/9//3//f/9//3//f/9//3//f/9/33v/f/9//3//f/9/Wmv3Xl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MkZ7a997/3/fd/9//3//f/9//3//f/9//3//f/9//3//f/9//3//f/9//3//f/9//3//f/9//3//f/9//3//f/9//3//f/9//3//f/9//3//f/9//3//f/9//3//f/9//3//f/9//3//f/9//3//f/9//3//f/9/vXd7bx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d753zjW+d997/3//f/9//3//f/9//3//f/9//3//f/9//3//f/9//3//f/9//3//f/9//3//f/9//3//f/9//3//f/9//3//f/9//3//f/9//3//f/9//3//f/9//3//f/9//3//f/9//3//f/9//3//f/9//3//f/9/3nvee5xz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e5ROUkbfe/97/3//e/9//3//f/9//3//f/9//3//f/9//3//f/9//3//f/9//3//f/9//3//f/9//3//f/9//3//f/9//3//f/9//3//f/9//3//f/9//3//f/9//3//f/9//3//f/9//3//f/9//3//f/9//3/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ucbzJG+Fq9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VUjlj11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e/9/+F58bxhf+V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e753tlL/f7ZSfG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e/9//3v/e3RO33f/e1N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tbZ1tr/3+dc5R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e/9/vnPXVt97/39aa/de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v/f/9/lE7fd/9//3+UU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v/f/9//3//exhffGv/f9573nuUUr13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u9cxlf/3//f/9/OWfW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3v/f/97/3+WUv9//3/ee/9/1lp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+F6dc/9//3//f/9/lFL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97/3//f/9//3//f1trOWP/f/9//3/ee1tr1l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NO/3//f/9//3//f5RS3nvfe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WWt53/3/fe/9/33udc5VS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daa/9//3//f/9//3+VUpxz/3/ee/9//3//f/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lVL/f/9//3//f/9/3neVUv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VW/3//f/9//3/ee/9/tlZ7b/9//3/+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ZY51z33v/f/9//3/fe997tVL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4Xv9//3//f/9/3nv/fxlj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07/f/9//3//f/9/vnf/f/henHP/f/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ZWnXP/f/9//3//f/9//398bzhj3nv/f/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397a/he/3//e/9//3//f/97/3sYX713/3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+1Uv9//3//f/9//3//f/9/vXf2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e/9/tlacc/9//3/fe/9//3//f/9/1lq8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xv11r/f/9//3//f/9//3//f71z1l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7ZW/3//f/9//3//f/9//3//f9Zav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38YY5xz/3//f/9//3/ee/9//3+9dx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fG8YY/9//3//f/9//3/ee/9/3nsYY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+F6+d/9//3//f957/3//f/9//38YY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pnWmv/f/9//3//f/9//3//f/9/OWdb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de33v/f/9//3//f/9//3//f713917/f/9//3/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97/3//f/9//385Z1tr/3//f/9//3//f/9//3//fxhjfG//f997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cYX957/3//f/9//3//f957/3+ccz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91p7a/9//3//f/9//3/ee/9//3/4Xp1z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GGO+d/9//3//f/9//3//f/9/fG8ZY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jWmv/f/9//3//f/9/3nv/f99711q+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RS/3/ee/9//3/ed/9//3//fzpnGWP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7VW/3//f/97/3+9d/9/33++d/de/3/fe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WWntr3nv/f/9//3//f/9//386Zzpr/3//f/9/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39SSt573nv/f/9//3//f/9/vnfXWt97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3+UUv9/3nv/f/9//3++e/9/OWc6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+1Vv9//3//f/9/33v/f/9/dFL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c5Z/9//3//f/9//3//f9ZanX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v/f/9/11oYX/9/3nv/f/9//39aax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WmvWWv9//3//f/9//3+1V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Wmu1Vt57/3//f713917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e2/3Xjln/3//f7VW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3Xs45MUZaa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</Object>
  <Object Id="idInvalidSigLnImg">AQAAAGwAAAAAAAAAAAAAAP8AAAB/AAAAAAAAAAAAAACoGwAA2A0AACBFTUYAAAEAjNEAANIAAAAFAAAAAAAAAAAAAAAAAAAAgAcAADgEAAATAgAAKwEAAAAAAAAAAAAAAAAAADgaCAD4jw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EEADvLndbSHQQApYRFu6hIKq6ZmNJXQhXFu2Iu6FwAAAABATu4XUIRBANiLuhf/////0IVxbtMgH26wmnFu8IdBAAAAAACQ7nNuQE7uF5Duc26wmnFuXIRBAMMYH26wmnFuAQAAACWvuhEDAAAAbIVBACnx53W8g0EABgAAAAAA53Xkg0EA4P///wAAAAAAAAAAAAAAAJABAAAAAAABAAAAAGEAcgBpAGEAbAAAAAAAAAAAAAAAAAAAAAAAAAAAAAAABgAAAAAAAAARmXx2AAAAAAYAAAAghUEAIIVBAAACAAD8////AQAAAAAAAAAAAAAAAAAAAMALsgrkxB52ZHYACAAAAAAlAAAADAAAAAMAAAAYAAAADAAAAAAAAAASAAAADAAAAAEAAAAWAAAADAAAAAgAAABUAAAAVAAAAAoAAAAnAAAAHgAAAEoAAAABAAAAAEDdQUJ73U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3tvvXf3XhhjlFL3Xt57/3+9d/9//3//f/9//n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2u9d5xz3nu+d/9/Wmu1Vntv/3+9d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385Zzln/3//f/9//3//f/9/fG/3Xhhj/3//f/5//n//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tlbee/9//3//f99733v/f/9/nHP4Xhhj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2Vp1z/3/fe/9//3//f/9//3++e/9//3+UUhhj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51zMkb/f/9//3//f/9//3//f957/3//f713/39zTl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+2VhljvXf/f/9//3//f/9//3//f/9//3//f/9/Wms5Z1pr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tlbfe/9//3//f/9//3//f/9//3//f/9//3//f/9/OWf3X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de/3//f/9//3//f/9//3//f/9//3//f/9//3//f/9/k06cc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GWN7b/9//3//f/9//3//f/9//3//f/9//3//f/9//3//f713c07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davXf/f/9//3//f/9//3//f/9//3//f/9//3//f/9//3//fxhjGGP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VVt9//3//f/9//3//f/9//3//f/9//3//f/9//3//f/9//3//f7VW3X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la+d/9//3//f/9//3//f/9//3//f/9//3//f/9//3//f/9//3ucc5R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danXP/f/9//3//f/9//3//f/9//3//f/9//3//f/9//3//f/9//3/3Xn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Y1tr/3//f/9//3//f/9//3//f/9//3//f/9//3//f/9//3//f/9//39SS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nu2Wv9//3//f/9//3//f/9//3//f/9//3//f/9//3//f/9//3//f957nHMYY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dE7/f/9//3//f/9//3//f/9//3//f/9//3//f/9//3//f/9//3//f5xv1lr/f/9//3//f/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RSvnf/f/9//3//f/9//3//f/9//3//f/9//3//f/9//3//f/9//3/ee/de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3Xhlj/3//f/9//3//f/9//3//f/9//3//f/9//3//f/9//3//f/9//3+cc/de/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VUv9//3//f/9//3//f/9//3//f/9//3//f/9//3//f/9//3//f/9//3/WWpx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1lp7b/9//3//f/9//3//f/9//3//f/9//3//f/97/3//f/9//3v/f/9/OWM5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+F7/f/9//3//f/9//3//f/9//3//f/9//3//f/9//3//f/9//3//f9571l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5VS3nv/f/9//3//f/9//3//f/9//3//f/9//3//f/9//3//f/9//3//f5NOvXP/e/9/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386Zzpn/3//f/9//3//f/9//3//f/9//3//f/9//3//f/9//3//f/9//3//f7RS/3//f/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2Vr13/3//f/9//3//f/9//3//f/9//3//f/9//3//f/9//3//f/9//3/3Xntv3nv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1145Z/9//3//f/9//3//f/9//3//f/9//3//f/9//3//f/9//3//f/9//3uVU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c07ee/9//3//f/9//3//f/9//3//f/9//3//f/9//3//f/9//3//f/9/GGNa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xhjGGP/f/9//3//f/9//3//f/9//3//f/9//3//f/9//3//f/9//3/fe/9/tla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VWnHP/f/9//3/+f/9//3//f/9//3//f/9//3//f/9//3//f/9//3//fxlj+F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39aaxhjnHP/f/9//3//f/9//3//f/9//3//f/9//3//f/9//3/ee/9/3nv/f5VS/3+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+UUntv/3//f/9//3//f/9//3//f/9//3//f/9//3//f/9//3//e/9//386ZxljnX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UUntv/3//f/9//3//f/9//3//f/9//3//f/9//3//f/9//3//f/9//3+uNVNKMkYyRv9//3//f/9//3//f/9//3//f/9//3//f/9//nv/f/9//3//f/9//3//f/97/3//f/97vncaY/hevn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+UUr13/3//f957/3//f/9//3//f/9//3//f/9//n//f/9//3//f9978D2VUp5z/38yRltr/3//f/9//3//f/9//3//f/9//3//f/9//3//f/9//3//f/9//3//f/9/33uVUjJGdU6VUhFC8D1zTvdenHP/f/9//3//f/9//3//f957/3/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fG+UUv9//3//f/9//3//f/9//3//f/9//3//f/9//3//f/9//398b3RO+F7/f51z33u2Vhlj/3/fe/9//3//f/9//3//f/9//3//f/9//nv/f/9//3+9d/9//3//f3ROdE5ba/9//3//f997W2+2VjJGUkoZY753/3//f/9//3//f/9//3/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GGPWWv9//3//f/9//3//f/9//3//f/9//3//f/9//3v/f/9/nXN0Tnxvtlb/f/9//390Tjpn33v/f/9//3//f/9//3//f/9//3//f/9/33vfe/9//3//f/9//3/vOXtv/3//f997/3//e/9//3//f3tvlVJ0Thhj33v/f/9//3/fe713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914ZY/9/33//f/9//3//f/9//3//f/9//3//f/9//3//f/9/U0rfe7dW33v/f997/39TSp1z/3//f/9//3//f/9//3//f/9/33v/f5xzlVK2Vnxv/3//f997zzn/f/9//3//f/9//3//f/9//3//f/9/e2+2VhFCtlr/f/9/33v/f/9/vn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757tlp8b/9//3//f/9//3//f/9//3//f/9//3//f/9/3nf/f1NK/399c7dW/3//f793/3+VUltr/3//f/9//3//f/9//3//f/9/nXMRQltr+F4RQpVS/3//fxFCnHP/f997/3//f/9//3//f/9//3//f/9//3++d7ZaMkY6Z/9/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e/9//3/fe997tlqdd/9//3//f/9//3//f/9//3//f/9//3//f/9//3+WUr9333+WUt97/3//f/9/vnd0Tr13/3//f/9//3//f/9//3/fe/9/EkK+d/9//39bazFG/3+1UrZW/3//f/9//3//f/9//3//f/9//3/fe/9//3//f3xzUkoxRt57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997/3/ff51zlVL/f/9//3//f/9//3//f/9//3//f997/3//f99711qdc/9/fW91Tv9//3/fe/9/Omf3Xr13/3//f/9//3//f/9/33v/f40x/3//f/9/vne+dxFCvXfwPb53/3//f5xz/3//f/9//3//f/9//3//f/9/33v/f/9/GWMxRtda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lVLfe/9//3//f99//3//f/9//3//f/9//3/ff51z+F7/f/9/tlbfe/9/vXf/f/9/1lpaa/9//3//f/9//3//f/9//3/vPf9//3//f/9//3+9c3NOMkZba/9//3//f997/3//f/9//3//f/9//3/fe/9/33v/f/9/nXNTSnRSfG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xvdFK9d/9//3//f/9//3//f/9//3//f/9//3+dd7ZW/3/fe1tr+F7/f/97/3//f957lFJba/9/3nv/f/9//3//f/9/7z3/f997/3//e/9//39baxFCMkZ9b/9//3//f/9//3//f/9//3//f/9//3//f/9//3//f/9//39ba1NKtlbfe/9/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f51zdE6+d/9//3//f997/3//f/9//3//f/9/33t0Tv9/33v/f3ROnXP/f/9//3//f5tvc069d/9//3//f/9//3//f1JK3nv/f/9//3//f/9//398b64111r/f/9//3//f/9//3//f/9//3//f/9//3//f/9/33vff/9//3++d7ZWMkZ8b/9//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dFKdd/9//3//f/9//3//f/9/33v/f99/dE7fe/9//38YY7ZW/3/ed/9//3//fzlnUkb/f/9//3//f/9//3+0Untr/3//f/97/3++d/9/33t8b/A9nnPfe/9//3//f/9//3//f/9//3//f/9//3/fe/9//3//f/9//3//f3xvEULW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xzlFK9d/9//3//f99//3//f/9//3//f7Zavnf/f/9/33uVUt97/3//f/9/3nv/f/delVL/f/9//3//f/9/OWfWWv9//3//f/9//3//e/9//3+dc40x33v/f/9//3//f/9//3//f/9//3//f/9//3//f/9//3//f957/3//f/9/lFIRQr13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c06dc/9//3//f/9//3//f/9//38ZYzpn/3//f/9/GGMYY/9//3//f/9/33v/f3NOOWf/f/9//3//f5xztlb/f/9//3//f/9//3/fe/9/nXP4XlNK33v/f/9//3//f/9//3//f/9//3//f/9//3++d997/3//f753/3/ee/9/fG8QQrV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f5xzlFKcc757/3//f/9//3//f/9/GWfXWv9//3//f957lVL/f/9//3//f/9/3nf/fxFCvne+d/9//3//f/denXPfe/9//3//f997/3/fe/9//3+VUtZavnf/f/9//3//f/9//3//f/9//3//f/9//3//f/9//3//f997/3//f/9/3nv3XhFCe2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753dFI6Z/9//3/fe997/3//fzlnc0r/f/9//3//f7ZWe2v/f/9//3//f/9//3+cbxBC/3/ee/9//386Zzpn/3//f/9//3//f753/3//f/9//38RQtdanXP/f/9//3//f/9//3//f/9//3//f/9//3//f/9//3v/f997/3//f/9/3nd7axBC9169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lVKVUr53/3//f/9//385ZzJGtlb/f/9//3++d3NK/3//f/9//3//e/9//3++dxBC/3/fe/9/33u2Vv9/vXf/f/9//3//f/9//3//f/9//38xRtda/3//f/9//3//f/9//3//f/9//3//f/9//3//f/9//3//f/9//3//f/9//3//f7VWUkZba/9//3/fe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915SSjln33v/f9971loYY/deGGP/e997/3+1Vntr33v/f/9//3//f/9/33tba1NK/3//f997GWN7a/9//3//f/9//3//f/9//3//f/9/fHNTSnRO33//f/9//3//f/9//3//f/9//3//f/9//3//f/9//3//f/9//3//f/9//3//f3xvdE6VUv9//3//f957/3//f/9//3//f/9/3nv/f/9//3//f/9//3//f/9//3//f/9//3//f/9//3//f/9//3//f/9//3//f/9//3//f/9//3//f/9//3//f/9//3//f/9//3//f/9//3//f/9//3//f/9//3//f/9//3//f/9//3//f/9//3//f/9//3//f/9//3//f/9//3//f/9//3//f/9//3//f/9//3//f/9//3//f/9//3//f/9//3//f/9//3//f/9//3//f/9//3//f/9//3//f/9//3+9d/9/3nuUUnNOe297b+89e2//fxljlVL/f753nXOVUv9//3//f/9//3//f/9//38YY5VS33v/f51zGWP/f/9//3//f/9//3//f/9//3//f/9/nXNsLdda/3//f/9//3//f/9//3//f/9//3//f/9//3//f/9//3//f/9//3//f/9//3//f/9/OWNSSlpn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7VWc045Z/9//3//f5xztVLfe997tla+d/9/33v/f/9//3//f/9//3/XWpVS/3//f9da33vfe/9//3//f/9//3//f/9//3//f997nXONMVtr/3//f/9//3//f/9//3//f/9//3//f/9//3//f/9//3//f/9//3//f713/3//f/9/vXeUTrVS/3+9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953lVL/f/leGWP/f753/3//f/9//3//f/9//3/XWtda33udczpn/3//f/9//3//f/9//3//f/9//3//f/9/fG/POd97/3//f/9//3//f/9//3//f/9//3//f/9//3//f/9//3//f/9//3//f75333v/f/9//3/3WhFCWmv/f/9/3nv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3nv/f/9/33v/f997dE5ca3ROv3f/f/9//3//f/9//3//f/9/33u3VtdavndSSv9//3//f/9//3//f/9//3//f/9//3+/e/9/OmfwPd97/3//f/9//3//f/9//3//f/9//3//f/9//3//f/9//3//f/9//3v/f/9/33v/f753/3++d7VWc057b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++d/9/11qWUhlj/3//f/9//3//f/9//3//f997/38ZY5VSlVLed/9//3//f/9//3//f/9//3//f997/3//f/9/117XXv9//3//f/9//3//f/9//3//f/9//3//f/9//3//f/9//3//f/9//3//f/9//3//f753/3//f5xztVb3Xt57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9//nv/f/9//3//f997t1ZTSv9/3nv/f/9/3nv/f/9//3//f/9/vXcZY+89vnf/f/9//3//f/9//3//f/9/33v/f/9//3/fe/9/33v/f/9//3//f/9//3//f/9//3//f/9//3//f/9//3//f/9//3//f/9//3//f/9/33v/f/9//3//f/9/Wmv3Xl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MkZ7a997/3/fd/9//3//f/9//3//f/9//3//f/9//3//f/9//3//f/9//3//f/9//3//f/9//3//f/9//3//f/9//3//f/9//3//f/9//3//f/9//3//f/9//3//f/9//3//f/9//3//f/9//3//f/9//3//f/9/vXd7bx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d753zjW+d997/3//f/9//3//f/9//3//f/9//3//f/9//3//f/9//3//f/9//3//f/9//3//f/9//3//f/9//3//f/9//3//f/9//3//f/9//3//f/9//3//f/9//3//f/9//3//f/9//3//f/9//3//f/9//3//f/9/3nvee5xz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e5ROUkbfe/97/3//e/9//3//f/9//3//f/9//3//f/9//3//f/9//3//f/9//3//f/9//3//f/9//3//f/9//3//f/9//3//f/9//3//f/9//3//f/9//3//f/9//3//f/9//3//f/9//3//f/9//3//f/9//3/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ucbzJG+Fq9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VUjlj11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e/9/+F58bxhf+V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e753tlL/f7ZSfG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e/9//3v/e3RO33f/e1N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tbZ1tr/3+dc5R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e/9/vnPXVt97/39aa/de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v/f/9/lE7fd/9//3+UU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v/f/9//3//exhffGv/f9573nuUUr13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u9cxlf/3//f/9/OWfW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3v/f/97/3+WUv9//3/ee/9/1lp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+F6dc/9//3//f/9/lFL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97/3//f/9//3//f1trOWP/f/9//3/ee1tr1l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NO/3//f/9//3//f5RS3nvfe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WWt53/3/fe/9/33udc5VS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daa/9//3//f/9//3+VUpxz/3/ee/9//3//f/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lVL/f/9//3//f/9/3neVUv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VW/3//f/9//3/ee/9/tlZ7b/9//3/+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ZY51z33v/f/9//3/fe997tVL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4Xv9//3//f/9/3nv/fxlj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07/f/9//3//f/9/vnf/f/henHP/f/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ZWnXP/f/9//3//f/9//398bzhj3nv/f/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397a/he/3//e/9//3//f/97/3sYX713/3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+1Uv9//3//f/9//3//f/9/vXf2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e/9/tlacc/9//3/fe/9//3//f/9/1lq8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xv11r/f/9//3//f/9//3//f71z1l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7ZW/3//f/9//3//f/9//3//f9Zav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38YY5xz/3//f/9//3/ee/9//3+9dx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fG8YY/9//3//f/9//3/ee/9/3nsYY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+F6+d/9//3//f957/3//f/9//38YY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pnWmv/f/9//3//f/9//3//f/9/OWdb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de33v/f/9//3//f/9//3//f713917/f/9//3/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97/3//f/9//385Z1tr/3//f/9//3//f/9//3//fxhjfG//f997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cYX957/3//f/9//3//f957/3+ccz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91p7a/9//3//f/9//3/ee/9//3/4Xp1z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GGO+d/9//3//f/9//3//f/9/fG8ZY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jWmv/f/9//3//f/9/3nv/f99711q+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RS/3/ee/9//3/ed/9//3//fzpnGWP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7VW/3//f/97/3+9d/9/33++d/de/3/fe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WWntr3nv/f/9//3//f/9//386Zzpr/3//f/9/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39SSt573nv/f/9//3//f/9/vnfXWt97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997/3+UUv9/3nv/f/9//3++e/9/OWc6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+1Vv9//3//f/9/33v/f/9/dFL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c5Z/9//3//f/9//3//f9ZanX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v/f/9/11oYX/9/3nv/f/9//39aax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WmvWWv9//3//f/9//3+1V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Wmu1Vt57/3//f713917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e2/3Xjln/3//f7VW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3Xs45MUZaa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2022-05-20T00:00:00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0695E0C332BA9459A5FA43BBE54CDAB" ma:contentTypeVersion="10" ma:contentTypeDescription="Создание документа." ma:contentTypeScope="" ma:versionID="012d89b835cd43b2bf2e01e3b5c3b55c">
  <xsd:schema xmlns:xsd="http://www.w3.org/2001/XMLSchema" xmlns:xs="http://www.w3.org/2001/XMLSchema" xmlns:p="http://schemas.microsoft.com/office/2006/metadata/properties" xmlns:ns2="fdcf408e-0288-4034-afed-f7317a6fb224" xmlns:ns3="7b685dbb-5081-4d7e-9ca0-42987f57efad" targetNamespace="http://schemas.microsoft.com/office/2006/metadata/properties" ma:root="true" ma:fieldsID="2884eb21d47d13c0748652fcbeffe3a4" ns2:_="" ns3:_="">
    <xsd:import namespace="fdcf408e-0288-4034-afed-f7317a6fb224"/>
    <xsd:import namespace="7b685dbb-5081-4d7e-9ca0-42987f57e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f408e-0288-4034-afed-f7317a6fb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85dbb-5081-4d7e-9ca0-42987f57efa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53250A-3482-41A2-9393-94D4C3A5A7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822AD2-5368-427B-B22D-F3A0B5FD4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f408e-0288-4034-afed-f7317a6fb224"/>
    <ds:schemaRef ds:uri="7b685dbb-5081-4d7e-9ca0-42987f57e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D9F38B-B569-4416-900F-ABE3642EF43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BA54BE-E1B0-4291-A70E-3EDD9F7A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Шаблон_ФС_ДАТП.dotx</Template>
  <TotalTime>11</TotalTime>
  <Pages>6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контроля движения грузов АМКР по контрактам с клиентами (Европа)</vt:lpstr>
    </vt:vector>
  </TitlesOfParts>
  <Company>SPecialiST RePack</Company>
  <LinksUpToDate>false</LinksUpToDate>
  <CharactersWithSpaces>6295</CharactersWithSpaces>
  <SharedDoc>false</SharedDoc>
  <HLinks>
    <vt:vector size="156" baseType="variant">
      <vt:variant>
        <vt:i4>6553688</vt:i4>
      </vt:variant>
      <vt:variant>
        <vt:i4>150</vt:i4>
      </vt:variant>
      <vt:variant>
        <vt:i4>0</vt:i4>
      </vt:variant>
      <vt:variant>
        <vt:i4>5</vt:i4>
      </vt:variant>
      <vt:variant>
        <vt:lpwstr>https://ru.wikipedia.org/wiki/%D0%98%D0%BD%D1%84%D0%BE%D1%80%D0%BC%D0%B0%D1%86%D0%B8%D0%BE%D0%BD%D0%BD%D1%8B%D0%B5_%D1%82%D0%B5%D1%85%D0%BD%D0%BE%D0%BB%D0%BE%D0%B3%D0%B8%D0%B8</vt:lpwstr>
      </vt:variant>
      <vt:variant>
        <vt:lpwstr/>
      </vt:variant>
      <vt:variant>
        <vt:i4>4718695</vt:i4>
      </vt:variant>
      <vt:variant>
        <vt:i4>147</vt:i4>
      </vt:variant>
      <vt:variant>
        <vt:i4>0</vt:i4>
      </vt:variant>
      <vt:variant>
        <vt:i4>5</vt:i4>
      </vt:variant>
      <vt:variant>
        <vt:lpwstr>https://ru.wikipedia.org/wiki/%D0%90%D0%BA%D1%82%D0%B8%D0%B2_(%D0%B1%D1%83%D1%85%D0%B3%D0%B0%D0%BB%D1%82%D0%B5%D1%80%D0%B8%D1%8F)</vt:lpwstr>
      </vt:variant>
      <vt:variant>
        <vt:lpwstr/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_Toc101868511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_Toc101868510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_Toc101868509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_Toc101868508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_Toc101868507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_Toc101868506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_Toc101868505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_Toc101868504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_Toc101868503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_Toc101868502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_Toc101868501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_Toc101868500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_Toc101868499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_Toc101868498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_Toc101868497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_Toc101868496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_Toc101868495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_Toc101868494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_Toc101868493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_Toc101868492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_Toc101868491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_Toc101868490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_Toc101868489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_Toc101868488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Системе контроля движения грузов отгруженных АМКР для внешних потребителей продукции в странах Европы.</dc:title>
  <dc:creator>Kasim, Elvira V</dc:creator>
  <cp:lastModifiedBy>Levchenko, Eduard A</cp:lastModifiedBy>
  <cp:revision>2</cp:revision>
  <cp:lastPrinted>2022-04-25T08:00:00Z</cp:lastPrinted>
  <dcterms:created xsi:type="dcterms:W3CDTF">2022-06-23T10:05:00Z</dcterms:created>
  <dcterms:modified xsi:type="dcterms:W3CDTF">2022-06-23T10:05:00Z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0x01010050695E0C332BA9459A5FA43BBE54CDAB</vt:lpwstr>
  </property>
</Properties>
</file>